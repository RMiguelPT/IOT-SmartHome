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42843" w14:textId="77777777" w:rsidR="00425AC0" w:rsidRPr="00E138FB" w:rsidRDefault="00CA512F" w:rsidP="00FC12E9">
      <w:pPr>
        <w:pStyle w:val="Title"/>
        <w:jc w:val="center"/>
        <w:rPr>
          <w:color w:val="auto"/>
        </w:rPr>
      </w:pPr>
      <w:r>
        <w:rPr>
          <w:noProof/>
          <w:color w:val="auto"/>
          <w:lang w:eastAsia="pt-PT"/>
        </w:rPr>
        <w:drawing>
          <wp:inline distT="0" distB="0" distL="0" distR="0" wp14:anchorId="314073B8" wp14:editId="10A438A2">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14:paraId="60497CA9" w14:textId="77777777" w:rsidR="00425AC0" w:rsidRPr="00F56B0C" w:rsidRDefault="00425AC0" w:rsidP="00FC12E9">
      <w:pPr>
        <w:pStyle w:val="Title"/>
        <w:jc w:val="center"/>
        <w:rPr>
          <w:color w:val="auto"/>
        </w:rPr>
      </w:pPr>
    </w:p>
    <w:p w14:paraId="7E4055ED" w14:textId="77777777" w:rsidR="00425AC0" w:rsidRPr="00F56B0C" w:rsidRDefault="00425AC0" w:rsidP="00FC12E9">
      <w:pPr>
        <w:pStyle w:val="Title"/>
        <w:jc w:val="center"/>
        <w:rPr>
          <w:color w:val="auto"/>
        </w:rPr>
      </w:pPr>
    </w:p>
    <w:p w14:paraId="052D72F1" w14:textId="77777777" w:rsidR="00425AC0" w:rsidRPr="00F56B0C" w:rsidRDefault="00425AC0" w:rsidP="00FC12E9">
      <w:pPr>
        <w:pStyle w:val="Title"/>
        <w:jc w:val="center"/>
        <w:rPr>
          <w:color w:val="auto"/>
        </w:rPr>
      </w:pPr>
    </w:p>
    <w:p w14:paraId="3B9F352F" w14:textId="77777777" w:rsidR="00425AC0" w:rsidRPr="005D3EFD" w:rsidRDefault="005D3EFD" w:rsidP="005D3EFD">
      <w:pPr>
        <w:pStyle w:val="ThesisTitle"/>
        <w:rPr>
          <w:i/>
        </w:rPr>
      </w:pPr>
      <w:r w:rsidRPr="005D3EFD">
        <w:t xml:space="preserve">Infraestrutura </w:t>
      </w:r>
      <w:r>
        <w:t>d</w:t>
      </w:r>
      <w:r w:rsidRPr="005D3EFD">
        <w:t xml:space="preserve">e Tecnologias </w:t>
      </w:r>
      <w:r w:rsidR="00DF6A29">
        <w:t>d</w:t>
      </w:r>
      <w:r w:rsidRPr="005D3EFD">
        <w:t xml:space="preserve">e Conforto </w:t>
      </w:r>
      <w:r w:rsidR="00DF6A29">
        <w:t>e</w:t>
      </w:r>
      <w:r w:rsidRPr="005D3EFD">
        <w:t xml:space="preserve"> Segurança </w:t>
      </w:r>
      <w:r w:rsidR="00DF6A29">
        <w:t>p</w:t>
      </w:r>
      <w:r w:rsidRPr="005D3EFD">
        <w:t xml:space="preserve">ara </w:t>
      </w:r>
      <w:r>
        <w:t>“</w:t>
      </w:r>
      <w:r w:rsidRPr="005D3EFD">
        <w:rPr>
          <w:i/>
        </w:rPr>
        <w:t>Smart Homes</w:t>
      </w:r>
      <w:r>
        <w:rPr>
          <w:i/>
        </w:rPr>
        <w:t>”</w:t>
      </w:r>
    </w:p>
    <w:p w14:paraId="65C8174D" w14:textId="77777777" w:rsidR="00425AC0" w:rsidRPr="00FC12E9" w:rsidRDefault="00425AC0" w:rsidP="00FC12E9"/>
    <w:p w14:paraId="4832CCE6" w14:textId="77777777" w:rsidR="00425AC0" w:rsidRPr="00DF6A29" w:rsidRDefault="00DF6A29" w:rsidP="00DF6A29">
      <w:pPr>
        <w:jc w:val="center"/>
        <w:rPr>
          <w:rFonts w:ascii="Times New Roman" w:hAnsi="Times New Roman"/>
          <w:b/>
          <w:sz w:val="32"/>
        </w:rPr>
      </w:pPr>
      <w:r w:rsidRPr="00DF6A29">
        <w:rPr>
          <w:rFonts w:ascii="Times New Roman" w:hAnsi="Times New Roman"/>
          <w:b/>
          <w:sz w:val="32"/>
        </w:rPr>
        <w:t>Módulo I</w:t>
      </w:r>
    </w:p>
    <w:p w14:paraId="5FEB6AEB" w14:textId="77777777" w:rsidR="00425AC0" w:rsidRPr="00FC12E9" w:rsidRDefault="00425AC0" w:rsidP="00FC12E9"/>
    <w:p w14:paraId="6571B1A1" w14:textId="77777777" w:rsidR="00D15628" w:rsidRDefault="00D15628" w:rsidP="00FC12E9">
      <w:pPr>
        <w:pStyle w:val="ThesisAuthorName"/>
      </w:pPr>
      <w:r>
        <w:t>Paulo Miguel Nunes Penicheiro</w:t>
      </w:r>
      <w:r w:rsidR="0081414C">
        <w:t xml:space="preserve"> - 2130628</w:t>
      </w:r>
    </w:p>
    <w:p w14:paraId="55B85BC8" w14:textId="77777777" w:rsidR="00425AC0" w:rsidRDefault="00D15628" w:rsidP="00FC12E9">
      <w:pPr>
        <w:pStyle w:val="ThesisAuthorName"/>
      </w:pPr>
      <w:r>
        <w:t>Ruben Miguel Bernardes</w:t>
      </w:r>
      <w:r w:rsidR="0081414C">
        <w:t xml:space="preserve"> - 2130664</w:t>
      </w:r>
    </w:p>
    <w:p w14:paraId="1CA5EFE2" w14:textId="77777777" w:rsidR="00464E5D" w:rsidRDefault="00464E5D" w:rsidP="00FC12E9">
      <w:pPr>
        <w:pStyle w:val="ThesisAuthorName"/>
      </w:pPr>
    </w:p>
    <w:p w14:paraId="24F07DFB" w14:textId="77777777" w:rsidR="00464E5D" w:rsidRDefault="00464E5D" w:rsidP="00FC12E9">
      <w:pPr>
        <w:pStyle w:val="ThesisAuthorName"/>
      </w:pPr>
    </w:p>
    <w:p w14:paraId="391DC799" w14:textId="77777777" w:rsidR="00464E5D" w:rsidRDefault="00464E5D" w:rsidP="00FC12E9">
      <w:pPr>
        <w:pStyle w:val="ThesisAuthorName"/>
      </w:pPr>
    </w:p>
    <w:p w14:paraId="467F0203" w14:textId="77777777" w:rsidR="00464E5D" w:rsidRDefault="00464E5D" w:rsidP="00FC12E9">
      <w:pPr>
        <w:pStyle w:val="ThesisAuthorName"/>
      </w:pPr>
    </w:p>
    <w:p w14:paraId="117D073B" w14:textId="77777777" w:rsidR="00464E5D" w:rsidRDefault="005D3EFD" w:rsidP="00FC12E9">
      <w:pPr>
        <w:pStyle w:val="ThesisAuthorName"/>
      </w:pPr>
      <w:r>
        <w:rPr>
          <w:sz w:val="24"/>
          <w:szCs w:val="24"/>
        </w:rPr>
        <w:t>28</w:t>
      </w:r>
      <w:r w:rsidR="00D15628">
        <w:rPr>
          <w:sz w:val="24"/>
          <w:szCs w:val="24"/>
        </w:rPr>
        <w:t xml:space="preserve"> de </w:t>
      </w:r>
      <w:r>
        <w:rPr>
          <w:sz w:val="24"/>
          <w:szCs w:val="24"/>
        </w:rPr>
        <w:t>junho</w:t>
      </w:r>
      <w:r w:rsidR="00D15628">
        <w:rPr>
          <w:sz w:val="24"/>
          <w:szCs w:val="24"/>
        </w:rPr>
        <w:t xml:space="preserve"> de 2017</w:t>
      </w:r>
    </w:p>
    <w:p w14:paraId="048B299F" w14:textId="77777777" w:rsidR="00464E5D" w:rsidRDefault="00464E5D" w:rsidP="00FC12E9">
      <w:pPr>
        <w:pStyle w:val="ThesisAuthorName"/>
      </w:pPr>
    </w:p>
    <w:p w14:paraId="69C85B4D" w14:textId="77777777" w:rsidR="00464E5D" w:rsidRPr="00464E5D" w:rsidRDefault="009B75A3" w:rsidP="00FC12E9">
      <w:pPr>
        <w:pStyle w:val="ThesisAuthorName"/>
        <w:rPr>
          <w:b w:val="0"/>
        </w:rPr>
      </w:pPr>
      <w:r>
        <w:rPr>
          <w:b w:val="0"/>
          <w:iCs/>
          <w:sz w:val="24"/>
        </w:rPr>
        <w:t>Trabalho realizado no âmbito da unidade curricular de Projeto Informático</w:t>
      </w:r>
    </w:p>
    <w:p w14:paraId="46638F0F" w14:textId="77777777" w:rsidR="00464E5D" w:rsidRDefault="00464E5D" w:rsidP="00FC12E9">
      <w:pPr>
        <w:pStyle w:val="ThesisAuthorName"/>
      </w:pPr>
    </w:p>
    <w:p w14:paraId="7474167A" w14:textId="77777777" w:rsidR="00841B07" w:rsidRDefault="00841B07" w:rsidP="00FC12E9">
      <w:pPr>
        <w:pStyle w:val="ThesisAuthorName"/>
        <w:sectPr w:rsidR="00841B07" w:rsidSect="00F63D51">
          <w:headerReference w:type="even" r:id="rId9"/>
          <w:headerReference w:type="default" r:id="rId10"/>
          <w:type w:val="continuous"/>
          <w:pgSz w:w="11906" w:h="16838"/>
          <w:pgMar w:top="1440" w:right="1440" w:bottom="1440" w:left="1800" w:header="709" w:footer="709" w:gutter="567"/>
          <w:pgNumType w:fmt="lowerRoman"/>
          <w:cols w:space="708"/>
          <w:titlePg/>
          <w:docGrid w:linePitch="360"/>
        </w:sectPr>
      </w:pPr>
    </w:p>
    <w:p w14:paraId="248F32F8" w14:textId="77777777" w:rsidR="0051386E" w:rsidRDefault="0051386E" w:rsidP="00FC12E9">
      <w:pPr>
        <w:pStyle w:val="ThesisAuthorName"/>
      </w:pPr>
    </w:p>
    <w:p w14:paraId="24A31642" w14:textId="77777777" w:rsidR="0051386E" w:rsidRDefault="0051386E" w:rsidP="00FC12E9">
      <w:pPr>
        <w:pStyle w:val="ThesisAuthorName"/>
      </w:pPr>
    </w:p>
    <w:p w14:paraId="1F99A45E" w14:textId="77777777" w:rsidR="0051386E" w:rsidRDefault="0051386E" w:rsidP="00FC12E9">
      <w:pPr>
        <w:pStyle w:val="ThesisAuthorName"/>
      </w:pPr>
    </w:p>
    <w:p w14:paraId="64435B13" w14:textId="77777777" w:rsidR="0051386E" w:rsidRDefault="0051386E" w:rsidP="00FC12E9">
      <w:pPr>
        <w:pStyle w:val="ThesisAuthorName"/>
      </w:pPr>
    </w:p>
    <w:p w14:paraId="0709D933" w14:textId="77777777" w:rsidR="0051386E" w:rsidRDefault="0051386E" w:rsidP="00FC12E9">
      <w:pPr>
        <w:pStyle w:val="ThesisAuthorName"/>
      </w:pPr>
    </w:p>
    <w:p w14:paraId="1FDE1F38" w14:textId="77777777" w:rsidR="0051386E" w:rsidRDefault="0051386E" w:rsidP="00FC12E9">
      <w:pPr>
        <w:pStyle w:val="ThesisAuthorName"/>
      </w:pPr>
    </w:p>
    <w:p w14:paraId="276068D5" w14:textId="77777777" w:rsidR="0051386E" w:rsidRDefault="0051386E" w:rsidP="00FC12E9">
      <w:pPr>
        <w:pStyle w:val="ThesisAuthorName"/>
      </w:pPr>
    </w:p>
    <w:p w14:paraId="38A283C7" w14:textId="77777777" w:rsidR="0051386E" w:rsidRDefault="0051386E" w:rsidP="00FC12E9">
      <w:pPr>
        <w:pStyle w:val="ThesisAuthorName"/>
      </w:pPr>
    </w:p>
    <w:p w14:paraId="4DA63F4F" w14:textId="77777777" w:rsidR="0051386E" w:rsidRDefault="0051386E" w:rsidP="00FC12E9">
      <w:pPr>
        <w:pStyle w:val="ThesisAuthorName"/>
      </w:pPr>
    </w:p>
    <w:p w14:paraId="7DD7A79E" w14:textId="77777777" w:rsidR="0051386E" w:rsidRDefault="0051386E" w:rsidP="00FC12E9">
      <w:pPr>
        <w:pStyle w:val="ThesisAuthorName"/>
      </w:pPr>
    </w:p>
    <w:p w14:paraId="55464425" w14:textId="77777777" w:rsidR="0051386E" w:rsidRDefault="0051386E" w:rsidP="00FC12E9">
      <w:pPr>
        <w:pStyle w:val="ThesisAuthorName"/>
      </w:pPr>
    </w:p>
    <w:p w14:paraId="03B12114" w14:textId="77777777" w:rsidR="0051386E" w:rsidRDefault="0051386E" w:rsidP="00FC12E9">
      <w:pPr>
        <w:pStyle w:val="ThesisAuthorName"/>
      </w:pPr>
    </w:p>
    <w:p w14:paraId="3D4EA361" w14:textId="77777777" w:rsidR="0051386E" w:rsidRDefault="0051386E" w:rsidP="00FC12E9">
      <w:pPr>
        <w:pStyle w:val="ThesisAuthorName"/>
      </w:pPr>
    </w:p>
    <w:p w14:paraId="0CDE930A" w14:textId="77777777" w:rsidR="0051386E" w:rsidRDefault="0051386E" w:rsidP="00FC12E9">
      <w:pPr>
        <w:pStyle w:val="ThesisAuthorName"/>
      </w:pPr>
    </w:p>
    <w:p w14:paraId="51BB8F18" w14:textId="77777777" w:rsidR="0051386E" w:rsidRDefault="0051386E" w:rsidP="00FC12E9">
      <w:pPr>
        <w:pStyle w:val="ThesisAuthorName"/>
      </w:pPr>
    </w:p>
    <w:p w14:paraId="236D68DB" w14:textId="77777777" w:rsidR="00D03E79" w:rsidRDefault="00D03E79" w:rsidP="00D03E79">
      <w:pPr>
        <w:jc w:val="center"/>
        <w:rPr>
          <w:rFonts w:ascii="Times New Roman" w:hAnsi="Times New Roman"/>
          <w:iCs/>
          <w:sz w:val="24"/>
        </w:rPr>
      </w:pPr>
    </w:p>
    <w:p w14:paraId="375C6AEE" w14:textId="77777777" w:rsidR="00D03E79" w:rsidRDefault="00D03E79" w:rsidP="00D03E79">
      <w:pPr>
        <w:jc w:val="center"/>
        <w:rPr>
          <w:rFonts w:ascii="Times New Roman" w:hAnsi="Times New Roman"/>
          <w:iCs/>
          <w:sz w:val="24"/>
        </w:rPr>
      </w:pPr>
    </w:p>
    <w:p w14:paraId="6F7F1056" w14:textId="77777777" w:rsidR="00D03E79" w:rsidRDefault="00D03E79" w:rsidP="00D03E79">
      <w:pPr>
        <w:jc w:val="center"/>
        <w:rPr>
          <w:rFonts w:ascii="Times New Roman" w:hAnsi="Times New Roman"/>
          <w:iCs/>
          <w:sz w:val="24"/>
        </w:rPr>
      </w:pPr>
    </w:p>
    <w:p w14:paraId="78A2B850" w14:textId="77777777" w:rsidR="00D03E79" w:rsidRDefault="00D03E79" w:rsidP="00D03E79">
      <w:pPr>
        <w:jc w:val="center"/>
        <w:rPr>
          <w:rFonts w:ascii="Times New Roman" w:hAnsi="Times New Roman"/>
          <w:iCs/>
          <w:sz w:val="24"/>
        </w:rPr>
      </w:pPr>
    </w:p>
    <w:p w14:paraId="1585C5AF" w14:textId="77777777" w:rsidR="00D03E79" w:rsidRDefault="00D03E79" w:rsidP="00D03E79">
      <w:pPr>
        <w:jc w:val="center"/>
        <w:rPr>
          <w:rFonts w:ascii="Times New Roman" w:hAnsi="Times New Roman"/>
          <w:iCs/>
          <w:sz w:val="24"/>
        </w:rPr>
      </w:pPr>
    </w:p>
    <w:p w14:paraId="47FD7E59" w14:textId="77777777" w:rsidR="005D3EFD" w:rsidRDefault="00695F71" w:rsidP="00695F71">
      <w:pPr>
        <w:jc w:val="center"/>
        <w:rPr>
          <w:rFonts w:ascii="Times New Roman" w:hAnsi="Times New Roman"/>
          <w:iCs/>
          <w:sz w:val="24"/>
        </w:rPr>
      </w:pPr>
      <w:r w:rsidRPr="00695F71">
        <w:rPr>
          <w:rFonts w:ascii="Times New Roman" w:hAnsi="Times New Roman"/>
          <w:iCs/>
          <w:sz w:val="24"/>
        </w:rPr>
        <w:t xml:space="preserve">Trabalho realizado sob orientação </w:t>
      </w:r>
      <w:r w:rsidR="00D15628">
        <w:rPr>
          <w:rFonts w:ascii="Times New Roman" w:hAnsi="Times New Roman"/>
          <w:iCs/>
          <w:sz w:val="24"/>
        </w:rPr>
        <w:t>do professor</w:t>
      </w:r>
      <w:r w:rsidR="005D3EFD">
        <w:rPr>
          <w:rFonts w:ascii="Times New Roman" w:hAnsi="Times New Roman"/>
          <w:iCs/>
          <w:sz w:val="24"/>
        </w:rPr>
        <w:t>:</w:t>
      </w:r>
    </w:p>
    <w:p w14:paraId="62E509E0" w14:textId="77777777" w:rsidR="00425AC0" w:rsidRPr="00D03E79" w:rsidRDefault="009B75A3" w:rsidP="00695F71">
      <w:pPr>
        <w:jc w:val="center"/>
        <w:rPr>
          <w:rFonts w:ascii="Times New Roman" w:hAnsi="Times New Roman"/>
          <w:iCs/>
          <w:sz w:val="24"/>
        </w:rPr>
      </w:pPr>
      <w:r>
        <w:rPr>
          <w:rFonts w:ascii="Times New Roman" w:hAnsi="Times New Roman"/>
          <w:iCs/>
          <w:sz w:val="24"/>
        </w:rPr>
        <w:t xml:space="preserve"> </w:t>
      </w:r>
      <w:r w:rsidR="00D15628">
        <w:rPr>
          <w:rFonts w:ascii="Times New Roman" w:hAnsi="Times New Roman"/>
          <w:iCs/>
          <w:sz w:val="24"/>
        </w:rPr>
        <w:t>António Pereira</w:t>
      </w:r>
    </w:p>
    <w:p w14:paraId="07B8C5A6" w14:textId="77777777" w:rsidR="00425AC0" w:rsidRPr="00D03E79" w:rsidRDefault="00425AC0" w:rsidP="00FC12E9">
      <w:pPr>
        <w:rPr>
          <w:rStyle w:val="Emphasis"/>
          <w:i w:val="0"/>
        </w:rPr>
      </w:pPr>
    </w:p>
    <w:p w14:paraId="56831AAA" w14:textId="77777777" w:rsidR="00241586" w:rsidRDefault="00241586" w:rsidP="00FC12E9">
      <w:pPr>
        <w:pStyle w:val="ThesisSubjectInformation"/>
        <w:rPr>
          <w:rStyle w:val="Emphasis"/>
        </w:rPr>
      </w:pPr>
    </w:p>
    <w:p w14:paraId="7EA2CFC9" w14:textId="77777777" w:rsidR="00841B07" w:rsidRDefault="00841B07" w:rsidP="00FC12E9">
      <w:pPr>
        <w:pStyle w:val="ThesisHeading1non-numbered"/>
        <w:sectPr w:rsidR="00841B07" w:rsidSect="009F4F95">
          <w:footerReference w:type="first" r:id="rId11"/>
          <w:type w:val="oddPage"/>
          <w:pgSz w:w="11906" w:h="16838"/>
          <w:pgMar w:top="1440" w:right="1440" w:bottom="1440" w:left="1800"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14:paraId="470A3EAA" w14:textId="77777777" w:rsidR="00514E27" w:rsidRDefault="00514E27" w:rsidP="006C52B8">
      <w:pPr>
        <w:sectPr w:rsidR="00514E27" w:rsidSect="00C3472B">
          <w:headerReference w:type="even" r:id="rId12"/>
          <w:headerReference w:type="default" r:id="rId13"/>
          <w:headerReference w:type="first" r:id="rId14"/>
          <w:footerReference w:type="first" r:id="rId15"/>
          <w:type w:val="oddPage"/>
          <w:pgSz w:w="11906" w:h="16838"/>
          <w:pgMar w:top="1440" w:right="1440" w:bottom="1440" w:left="1800" w:header="709" w:footer="709" w:gutter="567"/>
          <w:pgNumType w:fmt="lowerRoman"/>
          <w:cols w:space="708"/>
          <w:titlePg/>
          <w:docGrid w:linePitch="360"/>
        </w:sectPr>
      </w:pPr>
    </w:p>
    <w:p w14:paraId="6F12E848" w14:textId="77777777" w:rsidR="00514E27" w:rsidRDefault="00514E27" w:rsidP="00EA6E8D">
      <w:pPr>
        <w:pStyle w:val="ThesisHeading1non-numbered"/>
      </w:pPr>
      <w:bookmarkStart w:id="11" w:name="_Toc485720511"/>
      <w:r w:rsidRPr="00CD0891">
        <w:lastRenderedPageBreak/>
        <w:t>A</w:t>
      </w:r>
      <w:r>
        <w:t>gradecimentos</w:t>
      </w:r>
      <w:bookmarkEnd w:id="11"/>
    </w:p>
    <w:p w14:paraId="4365FAE8" w14:textId="77777777" w:rsidR="00EA6E8D" w:rsidRPr="00EA6E8D" w:rsidRDefault="00EA6E8D" w:rsidP="00EA6E8D">
      <w:pPr>
        <w:pStyle w:val="ThesisBodyText"/>
      </w:pPr>
      <w:r w:rsidRPr="00EA6E8D">
        <w:t xml:space="preserve">Em primeiro lugar, os meus agradecimentos vão, obviamente, para a minha esposa Sílvia Marujo e para o meu filho João Miguel. Sem eles a concretização deste projeto de vida e deste relatório final não seriam possíveis, para eles, que são o meu pilar, vai o meu enorme apreço pela compreensão e ternura sempre manifestadas pese embora as ausências e falta de atenção, pela excitação e orgulho com que sempre reagiram aos resultados académicos do marido/pai ao longo destes meses. </w:t>
      </w:r>
    </w:p>
    <w:p w14:paraId="3A576DB9" w14:textId="77777777" w:rsidR="00EA6E8D" w:rsidRPr="00EA6E8D" w:rsidRDefault="00EA6E8D" w:rsidP="00EA6E8D">
      <w:pPr>
        <w:pStyle w:val="ThesisBodyText"/>
      </w:pPr>
      <w:r w:rsidRPr="00EA6E8D">
        <w:t xml:space="preserve">Um agradecimento muito especial aos meus pais e irmã, pelo incentivo e confiança nesta nova etapa da minha vida académica, bem como pelas críticas construtivas e apoio incondicional. </w:t>
      </w:r>
    </w:p>
    <w:p w14:paraId="47192B12" w14:textId="77777777" w:rsidR="00EA6E8D" w:rsidRPr="00EA6E8D" w:rsidRDefault="00EA6E8D" w:rsidP="00EA6E8D">
      <w:pPr>
        <w:pStyle w:val="ThesisBodyText"/>
      </w:pPr>
      <w:r w:rsidRPr="00EA6E8D">
        <w:t xml:space="preserve">Ao </w:t>
      </w:r>
      <w:r>
        <w:t>professor orientador</w:t>
      </w:r>
      <w:r w:rsidRPr="00EA6E8D">
        <w:t xml:space="preserve"> </w:t>
      </w:r>
      <w:r>
        <w:t>António Pereira</w:t>
      </w:r>
      <w:r w:rsidRPr="00EA6E8D">
        <w:t xml:space="preserve">, pela disponibilidade em orientar e ensinar, ao longo deste curso. </w:t>
      </w:r>
    </w:p>
    <w:p w14:paraId="2B963BB7" w14:textId="77777777" w:rsidR="00EA6E8D" w:rsidRPr="00EA6E8D" w:rsidRDefault="00EA6E8D" w:rsidP="00EA6E8D">
      <w:pPr>
        <w:pStyle w:val="ThesisBodyText"/>
      </w:pPr>
      <w:r w:rsidRPr="00EA6E8D">
        <w:t>A todos os outros professores d</w:t>
      </w:r>
      <w:r>
        <w:t>a</w:t>
      </w:r>
      <w:r w:rsidRPr="00EA6E8D">
        <w:t xml:space="preserve"> </w:t>
      </w:r>
      <w:r>
        <w:t>Licenciatura de Engenharia Informática</w:t>
      </w:r>
      <w:r w:rsidRPr="00EA6E8D">
        <w:t xml:space="preserve">, que contribuíram de uma maneira geral para o meu desenvolvimento pessoal. </w:t>
      </w:r>
    </w:p>
    <w:p w14:paraId="3D7D9DB8" w14:textId="77777777" w:rsidR="00EA6E8D" w:rsidRPr="00EA6E8D" w:rsidRDefault="00EA6E8D" w:rsidP="00EA6E8D">
      <w:pPr>
        <w:pStyle w:val="ThesisBodyText"/>
      </w:pPr>
      <w:r w:rsidRPr="00EA6E8D">
        <w:t xml:space="preserve">Um agradecimento ao Dr. Paulo Felício, chefe de divisão da DIJE (Divisão da Juventude e Educação), por todo o incentivo e apoio dado, para que a conclusão do curso fosse realizada com sucesso. </w:t>
      </w:r>
    </w:p>
    <w:p w14:paraId="17186534" w14:textId="77777777" w:rsidR="00EA6E8D" w:rsidRPr="00EA6E8D" w:rsidRDefault="00EA6E8D" w:rsidP="00EA6E8D">
      <w:pPr>
        <w:pStyle w:val="ThesisBodyText"/>
      </w:pPr>
      <w:r w:rsidRPr="00EA6E8D">
        <w:t>Um Agradecimento aos meus colegas da DII (Divisão de Informática), que, quando solicitados, foram dando ajuda e esclarecimentos, para que conseguisse reunir toda a informação aqui apresentada. São eles: o Chefe de Divisão Eng.º Nuno Monteiro; o Especialista de Informática Dr. Marco Ribeiro; o</w:t>
      </w:r>
      <w:r w:rsidR="005D3EFD">
        <w:t>s</w:t>
      </w:r>
      <w:r w:rsidRPr="00EA6E8D">
        <w:t xml:space="preserve"> Técnico</w:t>
      </w:r>
      <w:r w:rsidR="005D3EFD">
        <w:t>s</w:t>
      </w:r>
      <w:r w:rsidRPr="00EA6E8D">
        <w:t xml:space="preserve"> de Informática Jorge Órfão</w:t>
      </w:r>
      <w:r w:rsidR="005D3EFD">
        <w:t xml:space="preserve"> e David Cerqueira</w:t>
      </w:r>
      <w:r w:rsidRPr="00EA6E8D">
        <w:t xml:space="preserve">; e o </w:t>
      </w:r>
      <w:r>
        <w:t>Eng.</w:t>
      </w:r>
      <w:r w:rsidRPr="00EA6E8D">
        <w:t xml:space="preserve"> Cristiano Alves, formando assim uma equipa, na qual é um prazer estar integrado. </w:t>
      </w:r>
    </w:p>
    <w:p w14:paraId="1DEF28B3" w14:textId="77777777" w:rsidR="00EA6E8D" w:rsidRDefault="00EA6E8D" w:rsidP="00EA6E8D">
      <w:pPr>
        <w:pStyle w:val="ThesisBodyText"/>
      </w:pPr>
      <w:r w:rsidRPr="00EA6E8D">
        <w:t xml:space="preserve">Um agradecimento ao meu colega </w:t>
      </w:r>
      <w:r>
        <w:t>de curso e de projeto</w:t>
      </w:r>
      <w:r w:rsidRPr="00EA6E8D">
        <w:t xml:space="preserve"> </w:t>
      </w:r>
      <w:r>
        <w:t>Rúben Bernardo</w:t>
      </w:r>
      <w:r w:rsidRPr="00EA6E8D">
        <w:t xml:space="preserve">, pelo apoio prestado em todos os trabalhos e projetos, que fomos desenvolvendo ao longo do </w:t>
      </w:r>
      <w:r w:rsidRPr="00EA6E8D">
        <w:lastRenderedPageBreak/>
        <w:t xml:space="preserve">curso, assim como todo o seu apoio na superação das dificuldades que foram surgindo. </w:t>
      </w:r>
    </w:p>
    <w:p w14:paraId="7AF92654" w14:textId="77777777" w:rsidR="005D3EFD" w:rsidRPr="00EA6E8D" w:rsidRDefault="005D3EFD" w:rsidP="00EA6E8D">
      <w:pPr>
        <w:pStyle w:val="ThesisBodyText"/>
      </w:pPr>
      <w:r>
        <w:t>Um destaque muito especial ao Luís Marujo</w:t>
      </w:r>
      <w:r w:rsidR="00DE7F74">
        <w:t xml:space="preserve"> pelo o apoio prestado na idealização e construção da maquete que vai servir de base á instalação de toda a infraestrutura da nossa solução.</w:t>
      </w:r>
    </w:p>
    <w:p w14:paraId="43405369" w14:textId="77777777" w:rsidR="00EA6E8D" w:rsidRPr="00EA6E8D" w:rsidRDefault="00EA6E8D" w:rsidP="00EA6E8D">
      <w:pPr>
        <w:pStyle w:val="ThesisBodyText"/>
      </w:pPr>
      <w:r w:rsidRPr="00EA6E8D">
        <w:t xml:space="preserve">Um agradecimento ao colega David Arede, pelas suas valiosas indicações na redação deste relatório, num português mais adequado. </w:t>
      </w:r>
    </w:p>
    <w:p w14:paraId="15CCB665" w14:textId="77777777" w:rsidR="005D3EFD" w:rsidRDefault="00EA6E8D" w:rsidP="00EA6E8D">
      <w:pPr>
        <w:pStyle w:val="ThesisBodyText"/>
      </w:pPr>
      <w:r w:rsidRPr="00EA6E8D">
        <w:t>Finalizo com um agradecimento aos restantes colegas da CML (Câmara Municipal de Leiria), pela sua simpatia e ajuda, na realização deste trabalho</w:t>
      </w:r>
    </w:p>
    <w:p w14:paraId="697DEC99" w14:textId="77777777" w:rsidR="005D3EFD" w:rsidRPr="005D3EFD" w:rsidRDefault="005D3EFD" w:rsidP="005D3EFD">
      <w:pPr>
        <w:pStyle w:val="ThesisBodyText"/>
        <w:jc w:val="right"/>
        <w:rPr>
          <w:b/>
          <w:i/>
        </w:rPr>
      </w:pPr>
      <w:r w:rsidRPr="005D3EFD">
        <w:rPr>
          <w:b/>
          <w:i/>
        </w:rPr>
        <w:t>Paulo Penicheiro</w:t>
      </w:r>
    </w:p>
    <w:p w14:paraId="1EEA945B" w14:textId="77777777" w:rsidR="005D3EFD" w:rsidRDefault="005D3EFD" w:rsidP="00EA6E8D">
      <w:pPr>
        <w:pStyle w:val="ThesisBodyText"/>
      </w:pPr>
    </w:p>
    <w:p w14:paraId="284A3AAE" w14:textId="77777777" w:rsidR="005D3EFD" w:rsidRDefault="005D3EFD" w:rsidP="00EA6E8D">
      <w:pPr>
        <w:pStyle w:val="ThesisBodyText"/>
      </w:pPr>
    </w:p>
    <w:p w14:paraId="42B9F3F6" w14:textId="77777777" w:rsidR="005D3EFD" w:rsidRDefault="005D3EFD" w:rsidP="00EA6E8D">
      <w:pPr>
        <w:pStyle w:val="ThesisBodyText"/>
      </w:pPr>
    </w:p>
    <w:p w14:paraId="72D0FA88" w14:textId="77777777" w:rsidR="005D3EFD" w:rsidRDefault="005D3EFD" w:rsidP="00EA6E8D">
      <w:pPr>
        <w:pStyle w:val="ThesisBodyText"/>
      </w:pPr>
    </w:p>
    <w:p w14:paraId="56282F43" w14:textId="77777777" w:rsidR="005D3EFD" w:rsidRDefault="005D3EFD" w:rsidP="00EA6E8D">
      <w:pPr>
        <w:pStyle w:val="ThesisBodyText"/>
      </w:pPr>
    </w:p>
    <w:p w14:paraId="5EAA00EB" w14:textId="77777777" w:rsidR="005D3EFD" w:rsidRDefault="005D3EFD" w:rsidP="00EA6E8D">
      <w:pPr>
        <w:pStyle w:val="ThesisBodyText"/>
      </w:pPr>
    </w:p>
    <w:p w14:paraId="3AF22092" w14:textId="77777777" w:rsidR="00EA6E8D" w:rsidRPr="00EA6E8D" w:rsidRDefault="00EA6E8D" w:rsidP="00EA6E8D">
      <w:pPr>
        <w:pStyle w:val="ThesisBodyText"/>
        <w:sectPr w:rsidR="00EA6E8D" w:rsidRPr="00EA6E8D" w:rsidSect="00C3472B">
          <w:footerReference w:type="even" r:id="rId16"/>
          <w:footerReference w:type="first" r:id="rId17"/>
          <w:type w:val="oddPage"/>
          <w:pgSz w:w="11906" w:h="16838"/>
          <w:pgMar w:top="1440" w:right="1440" w:bottom="1440" w:left="1800" w:header="709" w:footer="709" w:gutter="567"/>
          <w:pgNumType w:fmt="lowerRoman"/>
          <w:cols w:space="708"/>
          <w:titlePg/>
          <w:docGrid w:linePitch="360"/>
        </w:sectPr>
      </w:pPr>
      <w:r w:rsidRPr="00EA6E8D">
        <w:t>.</w:t>
      </w:r>
    </w:p>
    <w:p w14:paraId="75D85BC6" w14:textId="77777777" w:rsidR="00514E27" w:rsidRDefault="00514E27" w:rsidP="007C18A0">
      <w:pPr>
        <w:pStyle w:val="ThesisHeading1non-numbered"/>
      </w:pPr>
      <w:bookmarkStart w:id="12" w:name="_Toc485720512"/>
      <w:r>
        <w:lastRenderedPageBreak/>
        <w:t>Resumo</w:t>
      </w:r>
      <w:bookmarkEnd w:id="12"/>
    </w:p>
    <w:p w14:paraId="0845B9DD" w14:textId="77777777" w:rsidR="0016799E" w:rsidRDefault="0016799E" w:rsidP="007C18A0">
      <w:pPr>
        <w:pStyle w:val="ThesisBodyText"/>
        <w:rPr>
          <w:lang w:eastAsia="en-US"/>
        </w:rPr>
      </w:pPr>
      <w:r w:rsidRPr="0016799E">
        <w:rPr>
          <w:lang w:eastAsia="en-US"/>
        </w:rPr>
        <w:t xml:space="preserve">Este documento descreve </w:t>
      </w:r>
      <w:r>
        <w:rPr>
          <w:lang w:eastAsia="en-US"/>
        </w:rPr>
        <w:t xml:space="preserve">a solução desenvolvida </w:t>
      </w:r>
      <w:r w:rsidRPr="0016799E">
        <w:rPr>
          <w:lang w:eastAsia="en-US"/>
        </w:rPr>
        <w:t>no âmbito da disciplina de Projeto Informático do 2º semestre 201</w:t>
      </w:r>
      <w:r>
        <w:rPr>
          <w:lang w:eastAsia="en-US"/>
        </w:rPr>
        <w:t>6</w:t>
      </w:r>
      <w:r w:rsidRPr="0016799E">
        <w:rPr>
          <w:lang w:eastAsia="en-US"/>
        </w:rPr>
        <w:t>/201</w:t>
      </w:r>
      <w:r>
        <w:rPr>
          <w:lang w:eastAsia="en-US"/>
        </w:rPr>
        <w:t>7</w:t>
      </w:r>
      <w:r w:rsidRPr="0016799E">
        <w:rPr>
          <w:lang w:eastAsia="en-US"/>
        </w:rPr>
        <w:t xml:space="preserve"> da Licenciatura em Engenharia Informática da Escola Superior de Tecnologia e Gestão do Instituto Politécnico de Leiria.</w:t>
      </w:r>
    </w:p>
    <w:p w14:paraId="75F7FB5E" w14:textId="77777777" w:rsidR="00514E27" w:rsidRDefault="0016799E" w:rsidP="007C18A0">
      <w:pPr>
        <w:pStyle w:val="ThesisBodyText"/>
        <w:rPr>
          <w:lang w:eastAsia="en-US"/>
        </w:rPr>
      </w:pPr>
      <w:r>
        <w:rPr>
          <w:lang w:eastAsia="en-US"/>
        </w:rPr>
        <w:t xml:space="preserve">O trabalho incide na </w:t>
      </w:r>
      <w:r w:rsidR="00AE591D">
        <w:rPr>
          <w:lang w:eastAsia="en-US"/>
        </w:rPr>
        <w:t>autoproposta</w:t>
      </w:r>
      <w:r>
        <w:rPr>
          <w:lang w:eastAsia="en-US"/>
        </w:rPr>
        <w:t xml:space="preserve"> do projeto: </w:t>
      </w:r>
      <w:r w:rsidR="00AE591D">
        <w:rPr>
          <w:lang w:eastAsia="en-US"/>
        </w:rPr>
        <w:t>desenvolvimento de Infraestrutura de Tecnologias de Conforto e Segurança para “</w:t>
      </w:r>
      <w:r w:rsidR="00AE591D" w:rsidRPr="00AE591D">
        <w:rPr>
          <w:i/>
          <w:lang w:eastAsia="en-US"/>
        </w:rPr>
        <w:t>Smart Homes</w:t>
      </w:r>
      <w:r w:rsidR="00AE591D">
        <w:rPr>
          <w:lang w:eastAsia="en-US"/>
        </w:rPr>
        <w:t>”.</w:t>
      </w:r>
    </w:p>
    <w:p w14:paraId="45734C2B" w14:textId="77777777" w:rsidR="00AE591D" w:rsidRDefault="00AE591D" w:rsidP="007C18A0">
      <w:pPr>
        <w:pStyle w:val="ThesisBodyText"/>
        <w:rPr>
          <w:lang w:eastAsia="en-US"/>
        </w:rPr>
      </w:pPr>
      <w:r>
        <w:rPr>
          <w:lang w:eastAsia="en-US"/>
        </w:rPr>
        <w:t>Na elaboração do trabalho, existiu uma especial atenção para dotar a solução com capacidade modular, sendo fácil acrescentar novas valências, assim como, ser uma solução de baixo consumo de energia.</w:t>
      </w:r>
    </w:p>
    <w:p w14:paraId="733DF3BF" w14:textId="77777777" w:rsidR="00AE591D" w:rsidRDefault="007C18A0" w:rsidP="007C18A0">
      <w:pPr>
        <w:pStyle w:val="ThesisBodyText"/>
        <w:rPr>
          <w:lang w:eastAsia="en-US"/>
        </w:rPr>
      </w:pPr>
      <w:r>
        <w:rPr>
          <w:lang w:eastAsia="en-US"/>
        </w:rPr>
        <w:t>Procurámos neste trabalho inovar, fugindo à abordagem tradicional de implementação com cablagem, recorremos às tecnologias sem fios para a transferência de dados entre a zona sensorial e o “</w:t>
      </w:r>
      <w:r w:rsidRPr="007C18A0">
        <w:rPr>
          <w:i/>
          <w:lang w:eastAsia="en-US"/>
        </w:rPr>
        <w:t>Gateway</w:t>
      </w:r>
      <w:r>
        <w:rPr>
          <w:lang w:eastAsia="en-US"/>
        </w:rPr>
        <w:t>”.</w:t>
      </w:r>
    </w:p>
    <w:p w14:paraId="2ABCD655" w14:textId="77777777" w:rsidR="00C20455" w:rsidRDefault="00C20455" w:rsidP="007C18A0">
      <w:pPr>
        <w:pStyle w:val="ThesisBodyText"/>
        <w:rPr>
          <w:lang w:eastAsia="en-US"/>
        </w:rPr>
      </w:pPr>
      <w:r>
        <w:rPr>
          <w:lang w:eastAsia="en-US"/>
        </w:rPr>
        <w:t>Em relação à implementação, toda a estrutura tecnológica da solução assenta numa maquete, idealizada e construída para o efeito, por forma a aproximar ao máximo a solução da realidade e</w:t>
      </w:r>
      <w:r w:rsidR="00684667">
        <w:rPr>
          <w:lang w:eastAsia="en-US"/>
        </w:rPr>
        <w:t>,</w:t>
      </w:r>
      <w:r>
        <w:rPr>
          <w:lang w:eastAsia="en-US"/>
        </w:rPr>
        <w:t xml:space="preserve"> resume-se ao envio das leituras dos diversos sensores através dos microcontroladores (esp32 e/ou esp8266) para o </w:t>
      </w:r>
      <w:r w:rsidR="00B2303B">
        <w:rPr>
          <w:lang w:eastAsia="en-US"/>
        </w:rPr>
        <w:t>“</w:t>
      </w:r>
      <w:r w:rsidR="00B2303B" w:rsidRPr="00B2303B">
        <w:rPr>
          <w:i/>
          <w:lang w:eastAsia="en-US"/>
        </w:rPr>
        <w:t>G</w:t>
      </w:r>
      <w:r w:rsidRPr="00B2303B">
        <w:rPr>
          <w:i/>
          <w:lang w:eastAsia="en-US"/>
        </w:rPr>
        <w:t>ateway</w:t>
      </w:r>
      <w:r w:rsidR="00B2303B">
        <w:rPr>
          <w:lang w:eastAsia="en-US"/>
        </w:rPr>
        <w:t>”</w:t>
      </w:r>
      <w:r>
        <w:rPr>
          <w:lang w:eastAsia="en-US"/>
        </w:rPr>
        <w:t xml:space="preserve"> (raspbe</w:t>
      </w:r>
      <w:r w:rsidR="00CD2503">
        <w:rPr>
          <w:lang w:eastAsia="en-US"/>
        </w:rPr>
        <w:t>rry pi z</w:t>
      </w:r>
      <w:r>
        <w:rPr>
          <w:lang w:eastAsia="en-US"/>
        </w:rPr>
        <w:t>ero w e/ou rasberry pi 3).</w:t>
      </w:r>
    </w:p>
    <w:p w14:paraId="29773CBE" w14:textId="77777777" w:rsidR="00CD2503" w:rsidRDefault="00B2303B" w:rsidP="007C18A0">
      <w:pPr>
        <w:pStyle w:val="ThesisBodyText"/>
        <w:rPr>
          <w:lang w:eastAsia="en-US"/>
        </w:rPr>
      </w:pPr>
      <w:r>
        <w:rPr>
          <w:lang w:eastAsia="en-US"/>
        </w:rPr>
        <w:t>A monitorização da “</w:t>
      </w:r>
      <w:r w:rsidRPr="00B2303B">
        <w:rPr>
          <w:i/>
          <w:lang w:eastAsia="en-US"/>
        </w:rPr>
        <w:t>Smart-Home</w:t>
      </w:r>
      <w:r>
        <w:rPr>
          <w:lang w:eastAsia="en-US"/>
        </w:rPr>
        <w:t>” fica a cargo de uma plataforma web agregadora das leituras dos sensores, por forma a ter-se a noção em tempo real</w:t>
      </w:r>
      <w:r w:rsidR="00684667">
        <w:rPr>
          <w:lang w:eastAsia="en-US"/>
        </w:rPr>
        <w:t>,</w:t>
      </w:r>
      <w:r>
        <w:rPr>
          <w:lang w:eastAsia="en-US"/>
        </w:rPr>
        <w:t xml:space="preserve"> do que de facto acontece dentro da casa, assim como</w:t>
      </w:r>
      <w:r w:rsidR="00684667">
        <w:rPr>
          <w:lang w:eastAsia="en-US"/>
        </w:rPr>
        <w:t>,</w:t>
      </w:r>
      <w:r>
        <w:rPr>
          <w:lang w:eastAsia="en-US"/>
        </w:rPr>
        <w:t xml:space="preserve"> visualizar algum tipo de alerta gerado pela casa.</w:t>
      </w:r>
    </w:p>
    <w:p w14:paraId="5E6211E6" w14:textId="77777777" w:rsidR="00514E27" w:rsidRPr="000B4C2D" w:rsidRDefault="00C20455" w:rsidP="007C18A0">
      <w:pPr>
        <w:pStyle w:val="ThesisBodyText"/>
        <w:rPr>
          <w:lang w:eastAsia="en-US"/>
        </w:rPr>
      </w:pPr>
      <w:r>
        <w:rPr>
          <w:lang w:eastAsia="en-US"/>
        </w:rPr>
        <w:t>Par</w:t>
      </w:r>
      <w:r w:rsidR="00B2303B">
        <w:rPr>
          <w:lang w:eastAsia="en-US"/>
        </w:rPr>
        <w:t>a finalizar, realizámos uma bateria de testes por cada sensor e microcontrolador associado de forma a analisar todos os dados recolhidos e evitar falsos positivos, as ligações da “Gateway” com o exterior nomeadamente com a plataforma, também foram alvo de monitorização para garantir o número mínimo de falhas e tornar a finalização do projeto mais real e verdadeira.</w:t>
      </w:r>
    </w:p>
    <w:p w14:paraId="73558C54" w14:textId="77777777" w:rsidR="00514E27" w:rsidRDefault="00514E27" w:rsidP="006C52B8">
      <w:pPr>
        <w:sectPr w:rsidR="00514E27" w:rsidSect="00C3472B">
          <w:footerReference w:type="even" r:id="rId18"/>
          <w:footerReference w:type="first" r:id="rId19"/>
          <w:type w:val="oddPage"/>
          <w:pgSz w:w="11906" w:h="16838"/>
          <w:pgMar w:top="1440" w:right="1440" w:bottom="1440" w:left="1800" w:header="709" w:footer="709" w:gutter="567"/>
          <w:pgNumType w:fmt="lowerRoman"/>
          <w:cols w:space="708"/>
          <w:titlePg/>
          <w:docGrid w:linePitch="360"/>
        </w:sectPr>
      </w:pPr>
    </w:p>
    <w:p w14:paraId="33F5624F" w14:textId="77777777" w:rsidR="00514E27" w:rsidRPr="008D3B88" w:rsidRDefault="00514E27" w:rsidP="007C18A0">
      <w:pPr>
        <w:pStyle w:val="ThesisHeading1non-numbered"/>
        <w:rPr>
          <w:lang w:val="en-US"/>
        </w:rPr>
      </w:pPr>
      <w:bookmarkStart w:id="13" w:name="_Toc485720513"/>
      <w:r w:rsidRPr="008D3B88">
        <w:rPr>
          <w:lang w:val="en-US"/>
        </w:rPr>
        <w:lastRenderedPageBreak/>
        <w:t>Abstract</w:t>
      </w:r>
      <w:bookmarkEnd w:id="13"/>
    </w:p>
    <w:p w14:paraId="67C94AD6" w14:textId="77777777" w:rsidR="00514E27" w:rsidRPr="008D3B88" w:rsidRDefault="00882E92" w:rsidP="00882E92">
      <w:pPr>
        <w:pStyle w:val="ThesisBodyText"/>
        <w:rPr>
          <w:lang w:val="en-US"/>
        </w:rPr>
      </w:pPr>
      <w:r w:rsidRPr="008D3B88">
        <w:rPr>
          <w:lang w:val="en-US"/>
        </w:rPr>
        <w:t>This paper describes the solution developed under the discipline of Projeto Informático of the 2nd semester of the school year - 2016/2017 belonging to the Computer Science degree lectured at the School of Technology and Management of the Polytechnic Institute of Leiria.</w:t>
      </w:r>
    </w:p>
    <w:p w14:paraId="3048E14A" w14:textId="77777777" w:rsidR="00882E92" w:rsidRPr="008D3B88" w:rsidRDefault="00882E92" w:rsidP="00882E92">
      <w:pPr>
        <w:pStyle w:val="ThesisBodyText"/>
        <w:rPr>
          <w:lang w:val="en-US"/>
        </w:rPr>
      </w:pPr>
      <w:r w:rsidRPr="008D3B88">
        <w:rPr>
          <w:lang w:val="en-US"/>
        </w:rPr>
        <w:t xml:space="preserve">The work focus on our proposed </w:t>
      </w:r>
      <w:r w:rsidR="00F57A00" w:rsidRPr="008D3B88">
        <w:rPr>
          <w:lang w:val="en-US"/>
        </w:rPr>
        <w:t>project, which</w:t>
      </w:r>
      <w:r w:rsidRPr="008D3B88">
        <w:rPr>
          <w:lang w:val="en-US"/>
        </w:rPr>
        <w:t xml:space="preserve"> is, developing a</w:t>
      </w:r>
      <w:r w:rsidR="00F57A00" w:rsidRPr="008D3B88">
        <w:rPr>
          <w:lang w:val="en-US"/>
        </w:rPr>
        <w:t>n</w:t>
      </w:r>
      <w:r w:rsidRPr="008D3B88">
        <w:rPr>
          <w:lang w:val="en-US"/>
        </w:rPr>
        <w:t xml:space="preserve"> infrastructure of </w:t>
      </w:r>
      <w:r w:rsidR="00F57A00" w:rsidRPr="008D3B88">
        <w:rPr>
          <w:lang w:val="en-US"/>
        </w:rPr>
        <w:t>comfort</w:t>
      </w:r>
      <w:r w:rsidRPr="008D3B88">
        <w:rPr>
          <w:lang w:val="en-US"/>
        </w:rPr>
        <w:t xml:space="preserve"> and security technologies</w:t>
      </w:r>
      <w:r w:rsidR="00F57A00" w:rsidRPr="008D3B88">
        <w:rPr>
          <w:lang w:val="en-US"/>
        </w:rPr>
        <w:t xml:space="preserve"> for a smart home.</w:t>
      </w:r>
    </w:p>
    <w:p w14:paraId="76F79CC9" w14:textId="77777777" w:rsidR="00F57A00" w:rsidRPr="008D3B88" w:rsidRDefault="00F57A00" w:rsidP="00882E92">
      <w:pPr>
        <w:pStyle w:val="ThesisBodyText"/>
        <w:rPr>
          <w:lang w:val="en-US"/>
        </w:rPr>
      </w:pPr>
    </w:p>
    <w:p w14:paraId="1446C11C" w14:textId="77777777" w:rsidR="00F57A00" w:rsidRPr="008D3B88" w:rsidRDefault="00F57A00" w:rsidP="00882E92">
      <w:pPr>
        <w:pStyle w:val="ThesisBodyText"/>
        <w:rPr>
          <w:lang w:val="en-US"/>
        </w:rPr>
      </w:pPr>
    </w:p>
    <w:p w14:paraId="796B0CD6" w14:textId="77777777" w:rsidR="00F57A00" w:rsidRPr="008D3B88" w:rsidRDefault="00F57A00" w:rsidP="00882E92">
      <w:pPr>
        <w:pStyle w:val="ThesisBodyText"/>
        <w:rPr>
          <w:lang w:val="en-US"/>
        </w:rPr>
      </w:pPr>
    </w:p>
    <w:p w14:paraId="1AD85A64" w14:textId="77777777" w:rsidR="00514E27" w:rsidRPr="008D3B88" w:rsidRDefault="00514E27" w:rsidP="006C52B8">
      <w:pPr>
        <w:rPr>
          <w:lang w:val="en-US"/>
        </w:rPr>
        <w:sectPr w:rsidR="00514E27" w:rsidRPr="008D3B88" w:rsidSect="00C3472B">
          <w:footerReference w:type="even" r:id="rId20"/>
          <w:footerReference w:type="first" r:id="rId21"/>
          <w:type w:val="oddPage"/>
          <w:pgSz w:w="11906" w:h="16838"/>
          <w:pgMar w:top="1440" w:right="1440" w:bottom="1440" w:left="1800" w:header="709" w:footer="709" w:gutter="567"/>
          <w:pgNumType w:fmt="lowerRoman"/>
          <w:cols w:space="708"/>
          <w:titlePg/>
          <w:docGrid w:linePitch="360"/>
        </w:sectPr>
      </w:pPr>
    </w:p>
    <w:p w14:paraId="7910707D" w14:textId="77777777" w:rsidR="00514E27" w:rsidRDefault="00514E27" w:rsidP="007C18A0">
      <w:pPr>
        <w:pStyle w:val="ThesisHeading1non-numbered"/>
      </w:pPr>
      <w:bookmarkStart w:id="14" w:name="_Toc485720514"/>
      <w:r>
        <w:lastRenderedPageBreak/>
        <w:t>Índice</w:t>
      </w:r>
      <w:bookmarkEnd w:id="14"/>
    </w:p>
    <w:sdt>
      <w:sdtPr>
        <w:rPr>
          <w:rFonts w:asciiTheme="minorHAnsi" w:eastAsiaTheme="minorEastAsia" w:hAnsiTheme="minorHAnsi" w:cstheme="minorBidi"/>
          <w:b w:val="0"/>
          <w:bCs w:val="0"/>
          <w:color w:val="auto"/>
          <w:sz w:val="22"/>
          <w:szCs w:val="22"/>
        </w:rPr>
        <w:id w:val="1348754397"/>
        <w:docPartObj>
          <w:docPartGallery w:val="Table of Contents"/>
          <w:docPartUnique/>
        </w:docPartObj>
      </w:sdtPr>
      <w:sdtEndPr>
        <w:rPr>
          <w:noProof/>
        </w:rPr>
      </w:sdtEndPr>
      <w:sdtContent>
        <w:p w14:paraId="06B8542A" w14:textId="77777777" w:rsidR="00DE7F74" w:rsidRPr="00AB5D57" w:rsidRDefault="00DE7F74">
          <w:pPr>
            <w:pStyle w:val="TOCHeading"/>
            <w:rPr>
              <w:rFonts w:ascii="Times New Roman" w:hAnsi="Times New Roman" w:cs="Times New Roman"/>
            </w:rPr>
          </w:pPr>
        </w:p>
        <w:p w14:paraId="28F44B1D" w14:textId="21F53E56" w:rsidR="00983D52" w:rsidRDefault="00DE7F74">
          <w:pPr>
            <w:pStyle w:val="TOC1"/>
            <w:tabs>
              <w:tab w:val="right" w:leader="dot" w:pos="8089"/>
            </w:tabs>
            <w:rPr>
              <w:b w:val="0"/>
              <w:bCs w:val="0"/>
              <w:caps w:val="0"/>
              <w:noProof/>
              <w:sz w:val="22"/>
              <w:szCs w:val="22"/>
              <w:lang w:eastAsia="pt-PT"/>
            </w:rPr>
          </w:pPr>
          <w:r w:rsidRPr="00AB5D57">
            <w:rPr>
              <w:rFonts w:ascii="Times New Roman" w:hAnsi="Times New Roman" w:cs="Times New Roman"/>
            </w:rPr>
            <w:fldChar w:fldCharType="begin"/>
          </w:r>
          <w:r w:rsidRPr="00AB5D57">
            <w:rPr>
              <w:rFonts w:ascii="Times New Roman" w:hAnsi="Times New Roman" w:cs="Times New Roman"/>
            </w:rPr>
            <w:instrText xml:space="preserve"> TOC \o "1-3" \h \z \u </w:instrText>
          </w:r>
          <w:r w:rsidRPr="00AB5D57">
            <w:rPr>
              <w:rFonts w:ascii="Times New Roman" w:hAnsi="Times New Roman" w:cs="Times New Roman"/>
            </w:rPr>
            <w:fldChar w:fldCharType="separate"/>
          </w:r>
          <w:hyperlink w:anchor="_Toc485720511" w:history="1">
            <w:r w:rsidR="00983D52" w:rsidRPr="007A470F">
              <w:rPr>
                <w:rStyle w:val="Hyperlink"/>
                <w:noProof/>
              </w:rPr>
              <w:t>Agradecimentos</w:t>
            </w:r>
            <w:r w:rsidR="00983D52">
              <w:rPr>
                <w:noProof/>
                <w:webHidden/>
              </w:rPr>
              <w:tab/>
            </w:r>
            <w:r w:rsidR="00983D52">
              <w:rPr>
                <w:noProof/>
                <w:webHidden/>
              </w:rPr>
              <w:fldChar w:fldCharType="begin"/>
            </w:r>
            <w:r w:rsidR="00983D52">
              <w:rPr>
                <w:noProof/>
                <w:webHidden/>
              </w:rPr>
              <w:instrText xml:space="preserve"> PAGEREF _Toc485720511 \h </w:instrText>
            </w:r>
            <w:r w:rsidR="00983D52">
              <w:rPr>
                <w:noProof/>
                <w:webHidden/>
              </w:rPr>
            </w:r>
            <w:r w:rsidR="00983D52">
              <w:rPr>
                <w:noProof/>
                <w:webHidden/>
              </w:rPr>
              <w:fldChar w:fldCharType="separate"/>
            </w:r>
            <w:r w:rsidR="00983D52">
              <w:rPr>
                <w:noProof/>
                <w:webHidden/>
              </w:rPr>
              <w:t>v</w:t>
            </w:r>
            <w:r w:rsidR="00983D52">
              <w:rPr>
                <w:noProof/>
                <w:webHidden/>
              </w:rPr>
              <w:fldChar w:fldCharType="end"/>
            </w:r>
          </w:hyperlink>
        </w:p>
        <w:p w14:paraId="3EF2714D" w14:textId="112DC9A9" w:rsidR="00983D52" w:rsidRDefault="00983D52">
          <w:pPr>
            <w:pStyle w:val="TOC1"/>
            <w:tabs>
              <w:tab w:val="right" w:leader="dot" w:pos="8089"/>
            </w:tabs>
            <w:rPr>
              <w:b w:val="0"/>
              <w:bCs w:val="0"/>
              <w:caps w:val="0"/>
              <w:noProof/>
              <w:sz w:val="22"/>
              <w:szCs w:val="22"/>
              <w:lang w:eastAsia="pt-PT"/>
            </w:rPr>
          </w:pPr>
          <w:hyperlink w:anchor="_Toc485720512" w:history="1">
            <w:r w:rsidRPr="007A470F">
              <w:rPr>
                <w:rStyle w:val="Hyperlink"/>
                <w:noProof/>
              </w:rPr>
              <w:t>Resumo</w:t>
            </w:r>
            <w:r>
              <w:rPr>
                <w:noProof/>
                <w:webHidden/>
              </w:rPr>
              <w:tab/>
            </w:r>
            <w:r>
              <w:rPr>
                <w:noProof/>
                <w:webHidden/>
              </w:rPr>
              <w:fldChar w:fldCharType="begin"/>
            </w:r>
            <w:r>
              <w:rPr>
                <w:noProof/>
                <w:webHidden/>
              </w:rPr>
              <w:instrText xml:space="preserve"> PAGEREF _Toc485720512 \h </w:instrText>
            </w:r>
            <w:r>
              <w:rPr>
                <w:noProof/>
                <w:webHidden/>
              </w:rPr>
            </w:r>
            <w:r>
              <w:rPr>
                <w:noProof/>
                <w:webHidden/>
              </w:rPr>
              <w:fldChar w:fldCharType="separate"/>
            </w:r>
            <w:r>
              <w:rPr>
                <w:noProof/>
                <w:webHidden/>
              </w:rPr>
              <w:t>vii</w:t>
            </w:r>
            <w:r>
              <w:rPr>
                <w:noProof/>
                <w:webHidden/>
              </w:rPr>
              <w:fldChar w:fldCharType="end"/>
            </w:r>
          </w:hyperlink>
        </w:p>
        <w:p w14:paraId="75F161AC" w14:textId="17B89060" w:rsidR="00983D52" w:rsidRDefault="00983D52">
          <w:pPr>
            <w:pStyle w:val="TOC1"/>
            <w:tabs>
              <w:tab w:val="right" w:leader="dot" w:pos="8089"/>
            </w:tabs>
            <w:rPr>
              <w:b w:val="0"/>
              <w:bCs w:val="0"/>
              <w:caps w:val="0"/>
              <w:noProof/>
              <w:sz w:val="22"/>
              <w:szCs w:val="22"/>
              <w:lang w:eastAsia="pt-PT"/>
            </w:rPr>
          </w:pPr>
          <w:hyperlink w:anchor="_Toc485720513" w:history="1">
            <w:r w:rsidRPr="007A470F">
              <w:rPr>
                <w:rStyle w:val="Hyperlink"/>
                <w:noProof/>
                <w:lang w:val="en-US"/>
              </w:rPr>
              <w:t>Abstract</w:t>
            </w:r>
            <w:r>
              <w:rPr>
                <w:noProof/>
                <w:webHidden/>
              </w:rPr>
              <w:tab/>
            </w:r>
            <w:r>
              <w:rPr>
                <w:noProof/>
                <w:webHidden/>
              </w:rPr>
              <w:fldChar w:fldCharType="begin"/>
            </w:r>
            <w:r>
              <w:rPr>
                <w:noProof/>
                <w:webHidden/>
              </w:rPr>
              <w:instrText xml:space="preserve"> PAGEREF _Toc485720513 \h </w:instrText>
            </w:r>
            <w:r>
              <w:rPr>
                <w:noProof/>
                <w:webHidden/>
              </w:rPr>
            </w:r>
            <w:r>
              <w:rPr>
                <w:noProof/>
                <w:webHidden/>
              </w:rPr>
              <w:fldChar w:fldCharType="separate"/>
            </w:r>
            <w:r>
              <w:rPr>
                <w:noProof/>
                <w:webHidden/>
              </w:rPr>
              <w:t>ix</w:t>
            </w:r>
            <w:r>
              <w:rPr>
                <w:noProof/>
                <w:webHidden/>
              </w:rPr>
              <w:fldChar w:fldCharType="end"/>
            </w:r>
          </w:hyperlink>
        </w:p>
        <w:p w14:paraId="483D075C" w14:textId="6E1EA6FC" w:rsidR="00983D52" w:rsidRDefault="00983D52">
          <w:pPr>
            <w:pStyle w:val="TOC1"/>
            <w:tabs>
              <w:tab w:val="right" w:leader="dot" w:pos="8089"/>
            </w:tabs>
            <w:rPr>
              <w:b w:val="0"/>
              <w:bCs w:val="0"/>
              <w:caps w:val="0"/>
              <w:noProof/>
              <w:sz w:val="22"/>
              <w:szCs w:val="22"/>
              <w:lang w:eastAsia="pt-PT"/>
            </w:rPr>
          </w:pPr>
          <w:hyperlink w:anchor="_Toc485720514" w:history="1">
            <w:r w:rsidRPr="007A470F">
              <w:rPr>
                <w:rStyle w:val="Hyperlink"/>
                <w:noProof/>
              </w:rPr>
              <w:t>Índice</w:t>
            </w:r>
            <w:r>
              <w:rPr>
                <w:noProof/>
                <w:webHidden/>
              </w:rPr>
              <w:tab/>
            </w:r>
            <w:r>
              <w:rPr>
                <w:noProof/>
                <w:webHidden/>
              </w:rPr>
              <w:fldChar w:fldCharType="begin"/>
            </w:r>
            <w:r>
              <w:rPr>
                <w:noProof/>
                <w:webHidden/>
              </w:rPr>
              <w:instrText xml:space="preserve"> PAGEREF _Toc485720514 \h </w:instrText>
            </w:r>
            <w:r>
              <w:rPr>
                <w:noProof/>
                <w:webHidden/>
              </w:rPr>
            </w:r>
            <w:r>
              <w:rPr>
                <w:noProof/>
                <w:webHidden/>
              </w:rPr>
              <w:fldChar w:fldCharType="separate"/>
            </w:r>
            <w:r>
              <w:rPr>
                <w:noProof/>
                <w:webHidden/>
              </w:rPr>
              <w:t>xi</w:t>
            </w:r>
            <w:r>
              <w:rPr>
                <w:noProof/>
                <w:webHidden/>
              </w:rPr>
              <w:fldChar w:fldCharType="end"/>
            </w:r>
          </w:hyperlink>
        </w:p>
        <w:p w14:paraId="68502245" w14:textId="1A93E302" w:rsidR="00983D52" w:rsidRDefault="00983D52">
          <w:pPr>
            <w:pStyle w:val="TOC1"/>
            <w:tabs>
              <w:tab w:val="right" w:leader="dot" w:pos="8089"/>
            </w:tabs>
            <w:rPr>
              <w:b w:val="0"/>
              <w:bCs w:val="0"/>
              <w:caps w:val="0"/>
              <w:noProof/>
              <w:sz w:val="22"/>
              <w:szCs w:val="22"/>
              <w:lang w:eastAsia="pt-PT"/>
            </w:rPr>
          </w:pPr>
          <w:hyperlink w:anchor="_Toc485720515" w:history="1">
            <w:r w:rsidRPr="007A470F">
              <w:rPr>
                <w:rStyle w:val="Hyperlink"/>
                <w:noProof/>
              </w:rPr>
              <w:t>Lista de Figuras</w:t>
            </w:r>
            <w:r>
              <w:rPr>
                <w:noProof/>
                <w:webHidden/>
              </w:rPr>
              <w:tab/>
            </w:r>
            <w:r>
              <w:rPr>
                <w:noProof/>
                <w:webHidden/>
              </w:rPr>
              <w:fldChar w:fldCharType="begin"/>
            </w:r>
            <w:r>
              <w:rPr>
                <w:noProof/>
                <w:webHidden/>
              </w:rPr>
              <w:instrText xml:space="preserve"> PAGEREF _Toc485720515 \h </w:instrText>
            </w:r>
            <w:r>
              <w:rPr>
                <w:noProof/>
                <w:webHidden/>
              </w:rPr>
            </w:r>
            <w:r>
              <w:rPr>
                <w:noProof/>
                <w:webHidden/>
              </w:rPr>
              <w:fldChar w:fldCharType="separate"/>
            </w:r>
            <w:r>
              <w:rPr>
                <w:noProof/>
                <w:webHidden/>
              </w:rPr>
              <w:t>xv</w:t>
            </w:r>
            <w:r>
              <w:rPr>
                <w:noProof/>
                <w:webHidden/>
              </w:rPr>
              <w:fldChar w:fldCharType="end"/>
            </w:r>
          </w:hyperlink>
        </w:p>
        <w:p w14:paraId="653FA6B4" w14:textId="3C8D9C9A" w:rsidR="00983D52" w:rsidRDefault="00983D52">
          <w:pPr>
            <w:pStyle w:val="TOC1"/>
            <w:tabs>
              <w:tab w:val="right" w:leader="dot" w:pos="8089"/>
            </w:tabs>
            <w:rPr>
              <w:b w:val="0"/>
              <w:bCs w:val="0"/>
              <w:caps w:val="0"/>
              <w:noProof/>
              <w:sz w:val="22"/>
              <w:szCs w:val="22"/>
              <w:lang w:eastAsia="pt-PT"/>
            </w:rPr>
          </w:pPr>
          <w:hyperlink w:anchor="_Toc485720516" w:history="1">
            <w:r w:rsidRPr="007A470F">
              <w:rPr>
                <w:rStyle w:val="Hyperlink"/>
                <w:noProof/>
              </w:rPr>
              <w:t>Lista de Tabelas</w:t>
            </w:r>
            <w:r>
              <w:rPr>
                <w:noProof/>
                <w:webHidden/>
              </w:rPr>
              <w:tab/>
            </w:r>
            <w:r>
              <w:rPr>
                <w:noProof/>
                <w:webHidden/>
              </w:rPr>
              <w:fldChar w:fldCharType="begin"/>
            </w:r>
            <w:r>
              <w:rPr>
                <w:noProof/>
                <w:webHidden/>
              </w:rPr>
              <w:instrText xml:space="preserve"> PAGEREF _Toc485720516 \h </w:instrText>
            </w:r>
            <w:r>
              <w:rPr>
                <w:noProof/>
                <w:webHidden/>
              </w:rPr>
            </w:r>
            <w:r>
              <w:rPr>
                <w:noProof/>
                <w:webHidden/>
              </w:rPr>
              <w:fldChar w:fldCharType="separate"/>
            </w:r>
            <w:r>
              <w:rPr>
                <w:noProof/>
                <w:webHidden/>
              </w:rPr>
              <w:t>xvii</w:t>
            </w:r>
            <w:r>
              <w:rPr>
                <w:noProof/>
                <w:webHidden/>
              </w:rPr>
              <w:fldChar w:fldCharType="end"/>
            </w:r>
          </w:hyperlink>
        </w:p>
        <w:p w14:paraId="55EB27F9" w14:textId="68E158D6" w:rsidR="00983D52" w:rsidRDefault="00983D52">
          <w:pPr>
            <w:pStyle w:val="TOC1"/>
            <w:tabs>
              <w:tab w:val="right" w:leader="dot" w:pos="8089"/>
            </w:tabs>
            <w:rPr>
              <w:b w:val="0"/>
              <w:bCs w:val="0"/>
              <w:caps w:val="0"/>
              <w:noProof/>
              <w:sz w:val="22"/>
              <w:szCs w:val="22"/>
              <w:lang w:eastAsia="pt-PT"/>
            </w:rPr>
          </w:pPr>
          <w:hyperlink w:anchor="_Toc485720517" w:history="1">
            <w:r w:rsidRPr="007A470F">
              <w:rPr>
                <w:rStyle w:val="Hyperlink"/>
                <w:noProof/>
                <w:lang w:val="en-US"/>
              </w:rPr>
              <w:t>Lista de Acrónimos</w:t>
            </w:r>
            <w:r>
              <w:rPr>
                <w:noProof/>
                <w:webHidden/>
              </w:rPr>
              <w:tab/>
            </w:r>
            <w:r>
              <w:rPr>
                <w:noProof/>
                <w:webHidden/>
              </w:rPr>
              <w:fldChar w:fldCharType="begin"/>
            </w:r>
            <w:r>
              <w:rPr>
                <w:noProof/>
                <w:webHidden/>
              </w:rPr>
              <w:instrText xml:space="preserve"> PAGEREF _Toc485720517 \h </w:instrText>
            </w:r>
            <w:r>
              <w:rPr>
                <w:noProof/>
                <w:webHidden/>
              </w:rPr>
            </w:r>
            <w:r>
              <w:rPr>
                <w:noProof/>
                <w:webHidden/>
              </w:rPr>
              <w:fldChar w:fldCharType="separate"/>
            </w:r>
            <w:r>
              <w:rPr>
                <w:noProof/>
                <w:webHidden/>
              </w:rPr>
              <w:t>xix</w:t>
            </w:r>
            <w:r>
              <w:rPr>
                <w:noProof/>
                <w:webHidden/>
              </w:rPr>
              <w:fldChar w:fldCharType="end"/>
            </w:r>
          </w:hyperlink>
        </w:p>
        <w:p w14:paraId="39695A78" w14:textId="68171B0C" w:rsidR="00983D52" w:rsidRDefault="00983D52">
          <w:pPr>
            <w:pStyle w:val="TOC1"/>
            <w:tabs>
              <w:tab w:val="right" w:leader="dot" w:pos="8089"/>
            </w:tabs>
            <w:rPr>
              <w:b w:val="0"/>
              <w:bCs w:val="0"/>
              <w:caps w:val="0"/>
              <w:noProof/>
              <w:sz w:val="22"/>
              <w:szCs w:val="22"/>
              <w:lang w:eastAsia="pt-PT"/>
            </w:rPr>
          </w:pPr>
          <w:hyperlink w:anchor="_Toc485720518" w:history="1">
            <w:r w:rsidRPr="007A470F">
              <w:rPr>
                <w:rStyle w:val="Hyperlink"/>
                <w:noProof/>
                <w:lang w:val="en-US"/>
              </w:rPr>
              <w:t>Capítulo 1</w:t>
            </w:r>
            <w:r>
              <w:rPr>
                <w:noProof/>
                <w:webHidden/>
              </w:rPr>
              <w:tab/>
            </w:r>
            <w:r>
              <w:rPr>
                <w:noProof/>
                <w:webHidden/>
              </w:rPr>
              <w:fldChar w:fldCharType="begin"/>
            </w:r>
            <w:r>
              <w:rPr>
                <w:noProof/>
                <w:webHidden/>
              </w:rPr>
              <w:instrText xml:space="preserve"> PAGEREF _Toc485720518 \h </w:instrText>
            </w:r>
            <w:r>
              <w:rPr>
                <w:noProof/>
                <w:webHidden/>
              </w:rPr>
            </w:r>
            <w:r>
              <w:rPr>
                <w:noProof/>
                <w:webHidden/>
              </w:rPr>
              <w:fldChar w:fldCharType="separate"/>
            </w:r>
            <w:r>
              <w:rPr>
                <w:noProof/>
                <w:webHidden/>
              </w:rPr>
              <w:t>1</w:t>
            </w:r>
            <w:r>
              <w:rPr>
                <w:noProof/>
                <w:webHidden/>
              </w:rPr>
              <w:fldChar w:fldCharType="end"/>
            </w:r>
          </w:hyperlink>
        </w:p>
        <w:p w14:paraId="19C06D5C" w14:textId="7B2A5638" w:rsidR="00983D52" w:rsidRDefault="00983D52">
          <w:pPr>
            <w:pStyle w:val="TOC1"/>
            <w:tabs>
              <w:tab w:val="right" w:leader="dot" w:pos="8089"/>
            </w:tabs>
            <w:rPr>
              <w:b w:val="0"/>
              <w:bCs w:val="0"/>
              <w:caps w:val="0"/>
              <w:noProof/>
              <w:sz w:val="22"/>
              <w:szCs w:val="22"/>
              <w:lang w:eastAsia="pt-PT"/>
            </w:rPr>
          </w:pPr>
          <w:hyperlink w:anchor="_Toc485720519" w:history="1">
            <w:r w:rsidRPr="007A470F">
              <w:rPr>
                <w:rStyle w:val="Hyperlink"/>
                <w:noProof/>
              </w:rPr>
              <w:t>Introdução</w:t>
            </w:r>
            <w:r>
              <w:rPr>
                <w:noProof/>
                <w:webHidden/>
              </w:rPr>
              <w:tab/>
            </w:r>
            <w:r>
              <w:rPr>
                <w:noProof/>
                <w:webHidden/>
              </w:rPr>
              <w:fldChar w:fldCharType="begin"/>
            </w:r>
            <w:r>
              <w:rPr>
                <w:noProof/>
                <w:webHidden/>
              </w:rPr>
              <w:instrText xml:space="preserve"> PAGEREF _Toc485720519 \h </w:instrText>
            </w:r>
            <w:r>
              <w:rPr>
                <w:noProof/>
                <w:webHidden/>
              </w:rPr>
            </w:r>
            <w:r>
              <w:rPr>
                <w:noProof/>
                <w:webHidden/>
              </w:rPr>
              <w:fldChar w:fldCharType="separate"/>
            </w:r>
            <w:r>
              <w:rPr>
                <w:noProof/>
                <w:webHidden/>
              </w:rPr>
              <w:t>1</w:t>
            </w:r>
            <w:r>
              <w:rPr>
                <w:noProof/>
                <w:webHidden/>
              </w:rPr>
              <w:fldChar w:fldCharType="end"/>
            </w:r>
          </w:hyperlink>
        </w:p>
        <w:p w14:paraId="06302C01" w14:textId="2F0436D6" w:rsidR="00983D52" w:rsidRDefault="00983D52">
          <w:pPr>
            <w:pStyle w:val="TOC2"/>
            <w:tabs>
              <w:tab w:val="right" w:leader="dot" w:pos="8089"/>
            </w:tabs>
            <w:rPr>
              <w:smallCaps w:val="0"/>
              <w:noProof/>
              <w:sz w:val="22"/>
              <w:szCs w:val="22"/>
              <w:lang w:eastAsia="pt-PT"/>
            </w:rPr>
          </w:pPr>
          <w:hyperlink w:anchor="_Toc485720520" w:history="1">
            <w:r w:rsidRPr="007A470F">
              <w:rPr>
                <w:rStyle w:val="Hyperlink"/>
                <w:rFonts w:cs="Times New Roman"/>
                <w:noProof/>
                <w:snapToGrid w:val="0"/>
                <w:w w:val="0"/>
              </w:rPr>
              <w:t>1.1</w:t>
            </w:r>
            <w:r w:rsidRPr="007A470F">
              <w:rPr>
                <w:rStyle w:val="Hyperlink"/>
                <w:noProof/>
              </w:rPr>
              <w:t xml:space="preserve"> Objetivos</w:t>
            </w:r>
            <w:r>
              <w:rPr>
                <w:noProof/>
                <w:webHidden/>
              </w:rPr>
              <w:tab/>
            </w:r>
            <w:r>
              <w:rPr>
                <w:noProof/>
                <w:webHidden/>
              </w:rPr>
              <w:fldChar w:fldCharType="begin"/>
            </w:r>
            <w:r>
              <w:rPr>
                <w:noProof/>
                <w:webHidden/>
              </w:rPr>
              <w:instrText xml:space="preserve"> PAGEREF _Toc485720520 \h </w:instrText>
            </w:r>
            <w:r>
              <w:rPr>
                <w:noProof/>
                <w:webHidden/>
              </w:rPr>
            </w:r>
            <w:r>
              <w:rPr>
                <w:noProof/>
                <w:webHidden/>
              </w:rPr>
              <w:fldChar w:fldCharType="separate"/>
            </w:r>
            <w:r>
              <w:rPr>
                <w:noProof/>
                <w:webHidden/>
              </w:rPr>
              <w:t>3</w:t>
            </w:r>
            <w:r>
              <w:rPr>
                <w:noProof/>
                <w:webHidden/>
              </w:rPr>
              <w:fldChar w:fldCharType="end"/>
            </w:r>
          </w:hyperlink>
        </w:p>
        <w:p w14:paraId="0114E414" w14:textId="3DB3C938" w:rsidR="00983D52" w:rsidRDefault="00983D52">
          <w:pPr>
            <w:pStyle w:val="TOC2"/>
            <w:tabs>
              <w:tab w:val="right" w:leader="dot" w:pos="8089"/>
            </w:tabs>
            <w:rPr>
              <w:smallCaps w:val="0"/>
              <w:noProof/>
              <w:sz w:val="22"/>
              <w:szCs w:val="22"/>
              <w:lang w:eastAsia="pt-PT"/>
            </w:rPr>
          </w:pPr>
          <w:hyperlink w:anchor="_Toc485720521" w:history="1">
            <w:r w:rsidRPr="007A470F">
              <w:rPr>
                <w:rStyle w:val="Hyperlink"/>
                <w:rFonts w:cs="Times New Roman"/>
                <w:noProof/>
                <w:snapToGrid w:val="0"/>
                <w:w w:val="0"/>
              </w:rPr>
              <w:t>1.2</w:t>
            </w:r>
            <w:r w:rsidRPr="007A470F">
              <w:rPr>
                <w:rStyle w:val="Hyperlink"/>
                <w:noProof/>
              </w:rPr>
              <w:t xml:space="preserve"> Organização do Documento</w:t>
            </w:r>
            <w:r>
              <w:rPr>
                <w:noProof/>
                <w:webHidden/>
              </w:rPr>
              <w:tab/>
            </w:r>
            <w:r>
              <w:rPr>
                <w:noProof/>
                <w:webHidden/>
              </w:rPr>
              <w:fldChar w:fldCharType="begin"/>
            </w:r>
            <w:r>
              <w:rPr>
                <w:noProof/>
                <w:webHidden/>
              </w:rPr>
              <w:instrText xml:space="preserve"> PAGEREF _Toc485720521 \h </w:instrText>
            </w:r>
            <w:r>
              <w:rPr>
                <w:noProof/>
                <w:webHidden/>
              </w:rPr>
            </w:r>
            <w:r>
              <w:rPr>
                <w:noProof/>
                <w:webHidden/>
              </w:rPr>
              <w:fldChar w:fldCharType="separate"/>
            </w:r>
            <w:r>
              <w:rPr>
                <w:noProof/>
                <w:webHidden/>
              </w:rPr>
              <w:t>3</w:t>
            </w:r>
            <w:r>
              <w:rPr>
                <w:noProof/>
                <w:webHidden/>
              </w:rPr>
              <w:fldChar w:fldCharType="end"/>
            </w:r>
          </w:hyperlink>
        </w:p>
        <w:p w14:paraId="197E9235" w14:textId="2A06A2A7" w:rsidR="00983D52" w:rsidRDefault="00983D52">
          <w:pPr>
            <w:pStyle w:val="TOC1"/>
            <w:tabs>
              <w:tab w:val="right" w:leader="dot" w:pos="8089"/>
            </w:tabs>
            <w:rPr>
              <w:b w:val="0"/>
              <w:bCs w:val="0"/>
              <w:caps w:val="0"/>
              <w:noProof/>
              <w:sz w:val="22"/>
              <w:szCs w:val="22"/>
              <w:lang w:eastAsia="pt-PT"/>
            </w:rPr>
          </w:pPr>
          <w:hyperlink w:anchor="_Toc485720522" w:history="1">
            <w:r w:rsidRPr="007A470F">
              <w:rPr>
                <w:rStyle w:val="Hyperlink"/>
                <w:noProof/>
              </w:rPr>
              <w:t>Capítulo 2</w:t>
            </w:r>
            <w:r>
              <w:rPr>
                <w:noProof/>
                <w:webHidden/>
              </w:rPr>
              <w:tab/>
            </w:r>
            <w:r>
              <w:rPr>
                <w:noProof/>
                <w:webHidden/>
              </w:rPr>
              <w:fldChar w:fldCharType="begin"/>
            </w:r>
            <w:r>
              <w:rPr>
                <w:noProof/>
                <w:webHidden/>
              </w:rPr>
              <w:instrText xml:space="preserve"> PAGEREF _Toc485720522 \h </w:instrText>
            </w:r>
            <w:r>
              <w:rPr>
                <w:noProof/>
                <w:webHidden/>
              </w:rPr>
            </w:r>
            <w:r>
              <w:rPr>
                <w:noProof/>
                <w:webHidden/>
              </w:rPr>
              <w:fldChar w:fldCharType="separate"/>
            </w:r>
            <w:r>
              <w:rPr>
                <w:noProof/>
                <w:webHidden/>
              </w:rPr>
              <w:t>5</w:t>
            </w:r>
            <w:r>
              <w:rPr>
                <w:noProof/>
                <w:webHidden/>
              </w:rPr>
              <w:fldChar w:fldCharType="end"/>
            </w:r>
          </w:hyperlink>
        </w:p>
        <w:p w14:paraId="27BBC4E9" w14:textId="694C1C6B" w:rsidR="00983D52" w:rsidRDefault="00983D52">
          <w:pPr>
            <w:pStyle w:val="TOC1"/>
            <w:tabs>
              <w:tab w:val="right" w:leader="dot" w:pos="8089"/>
            </w:tabs>
            <w:rPr>
              <w:b w:val="0"/>
              <w:bCs w:val="0"/>
              <w:caps w:val="0"/>
              <w:noProof/>
              <w:sz w:val="22"/>
              <w:szCs w:val="22"/>
              <w:lang w:eastAsia="pt-PT"/>
            </w:rPr>
          </w:pPr>
          <w:hyperlink w:anchor="_Toc485720523" w:history="1">
            <w:r w:rsidRPr="007A470F">
              <w:rPr>
                <w:rStyle w:val="Hyperlink"/>
                <w:noProof/>
              </w:rPr>
              <w:t>Estado da Arte</w:t>
            </w:r>
            <w:r>
              <w:rPr>
                <w:noProof/>
                <w:webHidden/>
              </w:rPr>
              <w:tab/>
            </w:r>
            <w:r>
              <w:rPr>
                <w:noProof/>
                <w:webHidden/>
              </w:rPr>
              <w:fldChar w:fldCharType="begin"/>
            </w:r>
            <w:r>
              <w:rPr>
                <w:noProof/>
                <w:webHidden/>
              </w:rPr>
              <w:instrText xml:space="preserve"> PAGEREF _Toc485720523 \h </w:instrText>
            </w:r>
            <w:r>
              <w:rPr>
                <w:noProof/>
                <w:webHidden/>
              </w:rPr>
            </w:r>
            <w:r>
              <w:rPr>
                <w:noProof/>
                <w:webHidden/>
              </w:rPr>
              <w:fldChar w:fldCharType="separate"/>
            </w:r>
            <w:r>
              <w:rPr>
                <w:noProof/>
                <w:webHidden/>
              </w:rPr>
              <w:t>5</w:t>
            </w:r>
            <w:r>
              <w:rPr>
                <w:noProof/>
                <w:webHidden/>
              </w:rPr>
              <w:fldChar w:fldCharType="end"/>
            </w:r>
          </w:hyperlink>
        </w:p>
        <w:p w14:paraId="697DF2D3" w14:textId="5FB4B7B6" w:rsidR="00983D52" w:rsidRDefault="00983D52">
          <w:pPr>
            <w:pStyle w:val="TOC2"/>
            <w:tabs>
              <w:tab w:val="right" w:leader="dot" w:pos="8089"/>
            </w:tabs>
            <w:rPr>
              <w:smallCaps w:val="0"/>
              <w:noProof/>
              <w:sz w:val="22"/>
              <w:szCs w:val="22"/>
              <w:lang w:eastAsia="pt-PT"/>
            </w:rPr>
          </w:pPr>
          <w:hyperlink w:anchor="_Toc485720524" w:history="1">
            <w:r w:rsidRPr="007A470F">
              <w:rPr>
                <w:rStyle w:val="Hyperlink"/>
                <w:noProof/>
              </w:rPr>
              <w:t>2.1 Paradigma Atual[5]</w:t>
            </w:r>
            <w:r>
              <w:rPr>
                <w:noProof/>
                <w:webHidden/>
              </w:rPr>
              <w:tab/>
            </w:r>
            <w:r>
              <w:rPr>
                <w:noProof/>
                <w:webHidden/>
              </w:rPr>
              <w:fldChar w:fldCharType="begin"/>
            </w:r>
            <w:r>
              <w:rPr>
                <w:noProof/>
                <w:webHidden/>
              </w:rPr>
              <w:instrText xml:space="preserve"> PAGEREF _Toc485720524 \h </w:instrText>
            </w:r>
            <w:r>
              <w:rPr>
                <w:noProof/>
                <w:webHidden/>
              </w:rPr>
            </w:r>
            <w:r>
              <w:rPr>
                <w:noProof/>
                <w:webHidden/>
              </w:rPr>
              <w:fldChar w:fldCharType="separate"/>
            </w:r>
            <w:r>
              <w:rPr>
                <w:noProof/>
                <w:webHidden/>
              </w:rPr>
              <w:t>5</w:t>
            </w:r>
            <w:r>
              <w:rPr>
                <w:noProof/>
                <w:webHidden/>
              </w:rPr>
              <w:fldChar w:fldCharType="end"/>
            </w:r>
          </w:hyperlink>
        </w:p>
        <w:p w14:paraId="1FD9787C" w14:textId="638FDA5C" w:rsidR="00983D52" w:rsidRDefault="00983D52">
          <w:pPr>
            <w:pStyle w:val="TOC2"/>
            <w:tabs>
              <w:tab w:val="right" w:leader="dot" w:pos="8089"/>
            </w:tabs>
            <w:rPr>
              <w:smallCaps w:val="0"/>
              <w:noProof/>
              <w:sz w:val="22"/>
              <w:szCs w:val="22"/>
              <w:lang w:eastAsia="pt-PT"/>
            </w:rPr>
          </w:pPr>
          <w:hyperlink w:anchor="_Toc485720525" w:history="1">
            <w:r w:rsidRPr="007A470F">
              <w:rPr>
                <w:rStyle w:val="Hyperlink"/>
                <w:rFonts w:cs="Times New Roman"/>
                <w:noProof/>
                <w:snapToGrid w:val="0"/>
                <w:w w:val="0"/>
              </w:rPr>
              <w:t>2.2</w:t>
            </w:r>
            <w:r w:rsidRPr="007A470F">
              <w:rPr>
                <w:rStyle w:val="Hyperlink"/>
                <w:noProof/>
              </w:rPr>
              <w:t xml:space="preserve"> Tecnologias baixo consumo de energia</w:t>
            </w:r>
            <w:r>
              <w:rPr>
                <w:noProof/>
                <w:webHidden/>
              </w:rPr>
              <w:tab/>
            </w:r>
            <w:r>
              <w:rPr>
                <w:noProof/>
                <w:webHidden/>
              </w:rPr>
              <w:fldChar w:fldCharType="begin"/>
            </w:r>
            <w:r>
              <w:rPr>
                <w:noProof/>
                <w:webHidden/>
              </w:rPr>
              <w:instrText xml:space="preserve"> PAGEREF _Toc485720525 \h </w:instrText>
            </w:r>
            <w:r>
              <w:rPr>
                <w:noProof/>
                <w:webHidden/>
              </w:rPr>
            </w:r>
            <w:r>
              <w:rPr>
                <w:noProof/>
                <w:webHidden/>
              </w:rPr>
              <w:fldChar w:fldCharType="separate"/>
            </w:r>
            <w:r>
              <w:rPr>
                <w:noProof/>
                <w:webHidden/>
              </w:rPr>
              <w:t>6</w:t>
            </w:r>
            <w:r>
              <w:rPr>
                <w:noProof/>
                <w:webHidden/>
              </w:rPr>
              <w:fldChar w:fldCharType="end"/>
            </w:r>
          </w:hyperlink>
        </w:p>
        <w:p w14:paraId="74EFF786" w14:textId="51D013A2" w:rsidR="00983D52" w:rsidRDefault="00983D52">
          <w:pPr>
            <w:pStyle w:val="TOC2"/>
            <w:tabs>
              <w:tab w:val="right" w:leader="dot" w:pos="8089"/>
            </w:tabs>
            <w:rPr>
              <w:smallCaps w:val="0"/>
              <w:noProof/>
              <w:sz w:val="22"/>
              <w:szCs w:val="22"/>
              <w:lang w:eastAsia="pt-PT"/>
            </w:rPr>
          </w:pPr>
          <w:hyperlink w:anchor="_Toc485720526" w:history="1">
            <w:r w:rsidRPr="007A470F">
              <w:rPr>
                <w:rStyle w:val="Hyperlink"/>
                <w:rFonts w:cs="Times New Roman"/>
                <w:noProof/>
                <w:snapToGrid w:val="0"/>
                <w:w w:val="0"/>
              </w:rPr>
              <w:t>2.3</w:t>
            </w:r>
            <w:r>
              <w:rPr>
                <w:noProof/>
                <w:webHidden/>
              </w:rPr>
              <w:tab/>
            </w:r>
            <w:r>
              <w:rPr>
                <w:noProof/>
                <w:webHidden/>
              </w:rPr>
              <w:fldChar w:fldCharType="begin"/>
            </w:r>
            <w:r>
              <w:rPr>
                <w:noProof/>
                <w:webHidden/>
              </w:rPr>
              <w:instrText xml:space="preserve"> PAGEREF _Toc485720526 \h </w:instrText>
            </w:r>
            <w:r>
              <w:rPr>
                <w:noProof/>
                <w:webHidden/>
              </w:rPr>
            </w:r>
            <w:r>
              <w:rPr>
                <w:noProof/>
                <w:webHidden/>
              </w:rPr>
              <w:fldChar w:fldCharType="separate"/>
            </w:r>
            <w:r>
              <w:rPr>
                <w:noProof/>
                <w:webHidden/>
              </w:rPr>
              <w:t>6</w:t>
            </w:r>
            <w:r>
              <w:rPr>
                <w:noProof/>
                <w:webHidden/>
              </w:rPr>
              <w:fldChar w:fldCharType="end"/>
            </w:r>
          </w:hyperlink>
        </w:p>
        <w:p w14:paraId="34F7BEA6" w14:textId="02BD3FDC" w:rsidR="00983D52" w:rsidRDefault="00983D52">
          <w:pPr>
            <w:pStyle w:val="TOC2"/>
            <w:tabs>
              <w:tab w:val="right" w:leader="dot" w:pos="8089"/>
            </w:tabs>
            <w:rPr>
              <w:smallCaps w:val="0"/>
              <w:noProof/>
              <w:sz w:val="22"/>
              <w:szCs w:val="22"/>
              <w:lang w:eastAsia="pt-PT"/>
            </w:rPr>
          </w:pPr>
          <w:hyperlink w:anchor="_Toc485720527" w:history="1">
            <w:r w:rsidRPr="007A470F">
              <w:rPr>
                <w:rStyle w:val="Hyperlink"/>
                <w:noProof/>
              </w:rPr>
              <w:t>2.4 Síntese</w:t>
            </w:r>
            <w:r>
              <w:rPr>
                <w:noProof/>
                <w:webHidden/>
              </w:rPr>
              <w:tab/>
            </w:r>
            <w:r>
              <w:rPr>
                <w:noProof/>
                <w:webHidden/>
              </w:rPr>
              <w:fldChar w:fldCharType="begin"/>
            </w:r>
            <w:r>
              <w:rPr>
                <w:noProof/>
                <w:webHidden/>
              </w:rPr>
              <w:instrText xml:space="preserve"> PAGEREF _Toc485720527 \h </w:instrText>
            </w:r>
            <w:r>
              <w:rPr>
                <w:noProof/>
                <w:webHidden/>
              </w:rPr>
            </w:r>
            <w:r>
              <w:rPr>
                <w:noProof/>
                <w:webHidden/>
              </w:rPr>
              <w:fldChar w:fldCharType="separate"/>
            </w:r>
            <w:r>
              <w:rPr>
                <w:noProof/>
                <w:webHidden/>
              </w:rPr>
              <w:t>6</w:t>
            </w:r>
            <w:r>
              <w:rPr>
                <w:noProof/>
                <w:webHidden/>
              </w:rPr>
              <w:fldChar w:fldCharType="end"/>
            </w:r>
          </w:hyperlink>
        </w:p>
        <w:p w14:paraId="1F59C098" w14:textId="47281507" w:rsidR="00983D52" w:rsidRDefault="00983D52">
          <w:pPr>
            <w:pStyle w:val="TOC1"/>
            <w:tabs>
              <w:tab w:val="right" w:leader="dot" w:pos="8089"/>
            </w:tabs>
            <w:rPr>
              <w:b w:val="0"/>
              <w:bCs w:val="0"/>
              <w:caps w:val="0"/>
              <w:noProof/>
              <w:sz w:val="22"/>
              <w:szCs w:val="22"/>
              <w:lang w:eastAsia="pt-PT"/>
            </w:rPr>
          </w:pPr>
          <w:hyperlink w:anchor="_Toc485720528" w:history="1">
            <w:r w:rsidRPr="007A470F">
              <w:rPr>
                <w:rStyle w:val="Hyperlink"/>
                <w:noProof/>
              </w:rPr>
              <w:t>Capítulo 3</w:t>
            </w:r>
            <w:r>
              <w:rPr>
                <w:noProof/>
                <w:webHidden/>
              </w:rPr>
              <w:tab/>
            </w:r>
            <w:r>
              <w:rPr>
                <w:noProof/>
                <w:webHidden/>
              </w:rPr>
              <w:fldChar w:fldCharType="begin"/>
            </w:r>
            <w:r>
              <w:rPr>
                <w:noProof/>
                <w:webHidden/>
              </w:rPr>
              <w:instrText xml:space="preserve"> PAGEREF _Toc485720528 \h </w:instrText>
            </w:r>
            <w:r>
              <w:rPr>
                <w:noProof/>
                <w:webHidden/>
              </w:rPr>
            </w:r>
            <w:r>
              <w:rPr>
                <w:noProof/>
                <w:webHidden/>
              </w:rPr>
              <w:fldChar w:fldCharType="separate"/>
            </w:r>
            <w:r>
              <w:rPr>
                <w:noProof/>
                <w:webHidden/>
              </w:rPr>
              <w:t>7</w:t>
            </w:r>
            <w:r>
              <w:rPr>
                <w:noProof/>
                <w:webHidden/>
              </w:rPr>
              <w:fldChar w:fldCharType="end"/>
            </w:r>
          </w:hyperlink>
        </w:p>
        <w:p w14:paraId="513E5C56" w14:textId="43AC2F44" w:rsidR="00983D52" w:rsidRDefault="00983D52">
          <w:pPr>
            <w:pStyle w:val="TOC1"/>
            <w:tabs>
              <w:tab w:val="right" w:leader="dot" w:pos="8089"/>
            </w:tabs>
            <w:rPr>
              <w:b w:val="0"/>
              <w:bCs w:val="0"/>
              <w:caps w:val="0"/>
              <w:noProof/>
              <w:sz w:val="22"/>
              <w:szCs w:val="22"/>
              <w:lang w:eastAsia="pt-PT"/>
            </w:rPr>
          </w:pPr>
          <w:hyperlink w:anchor="_Toc485720529" w:history="1">
            <w:r w:rsidRPr="007A470F">
              <w:rPr>
                <w:rStyle w:val="Hyperlink"/>
                <w:noProof/>
              </w:rPr>
              <w:t>Arquitetura da Solução</w:t>
            </w:r>
            <w:r>
              <w:rPr>
                <w:noProof/>
                <w:webHidden/>
              </w:rPr>
              <w:tab/>
            </w:r>
            <w:r>
              <w:rPr>
                <w:noProof/>
                <w:webHidden/>
              </w:rPr>
              <w:fldChar w:fldCharType="begin"/>
            </w:r>
            <w:r>
              <w:rPr>
                <w:noProof/>
                <w:webHidden/>
              </w:rPr>
              <w:instrText xml:space="preserve"> PAGEREF _Toc485720529 \h </w:instrText>
            </w:r>
            <w:r>
              <w:rPr>
                <w:noProof/>
                <w:webHidden/>
              </w:rPr>
            </w:r>
            <w:r>
              <w:rPr>
                <w:noProof/>
                <w:webHidden/>
              </w:rPr>
              <w:fldChar w:fldCharType="separate"/>
            </w:r>
            <w:r>
              <w:rPr>
                <w:noProof/>
                <w:webHidden/>
              </w:rPr>
              <w:t>7</w:t>
            </w:r>
            <w:r>
              <w:rPr>
                <w:noProof/>
                <w:webHidden/>
              </w:rPr>
              <w:fldChar w:fldCharType="end"/>
            </w:r>
          </w:hyperlink>
        </w:p>
        <w:p w14:paraId="60693644" w14:textId="0229DCCB" w:rsidR="00983D52" w:rsidRDefault="00983D52">
          <w:pPr>
            <w:pStyle w:val="TOC2"/>
            <w:tabs>
              <w:tab w:val="right" w:leader="dot" w:pos="8089"/>
            </w:tabs>
            <w:rPr>
              <w:smallCaps w:val="0"/>
              <w:noProof/>
              <w:sz w:val="22"/>
              <w:szCs w:val="22"/>
              <w:lang w:eastAsia="pt-PT"/>
            </w:rPr>
          </w:pPr>
          <w:hyperlink w:anchor="_Toc485720530" w:history="1">
            <w:r w:rsidRPr="007A470F">
              <w:rPr>
                <w:rStyle w:val="Hyperlink"/>
                <w:noProof/>
              </w:rPr>
              <w:t>3.1 Sensores e atuadores</w:t>
            </w:r>
            <w:r>
              <w:rPr>
                <w:noProof/>
                <w:webHidden/>
              </w:rPr>
              <w:tab/>
            </w:r>
            <w:r>
              <w:rPr>
                <w:noProof/>
                <w:webHidden/>
              </w:rPr>
              <w:fldChar w:fldCharType="begin"/>
            </w:r>
            <w:r>
              <w:rPr>
                <w:noProof/>
                <w:webHidden/>
              </w:rPr>
              <w:instrText xml:space="preserve"> PAGEREF _Toc485720530 \h </w:instrText>
            </w:r>
            <w:r>
              <w:rPr>
                <w:noProof/>
                <w:webHidden/>
              </w:rPr>
            </w:r>
            <w:r>
              <w:rPr>
                <w:noProof/>
                <w:webHidden/>
              </w:rPr>
              <w:fldChar w:fldCharType="separate"/>
            </w:r>
            <w:r>
              <w:rPr>
                <w:noProof/>
                <w:webHidden/>
              </w:rPr>
              <w:t>7</w:t>
            </w:r>
            <w:r>
              <w:rPr>
                <w:noProof/>
                <w:webHidden/>
              </w:rPr>
              <w:fldChar w:fldCharType="end"/>
            </w:r>
          </w:hyperlink>
        </w:p>
        <w:p w14:paraId="3F53C58A" w14:textId="79997C57" w:rsidR="00983D52" w:rsidRDefault="00983D52">
          <w:pPr>
            <w:pStyle w:val="TOC2"/>
            <w:tabs>
              <w:tab w:val="right" w:leader="dot" w:pos="8089"/>
            </w:tabs>
            <w:rPr>
              <w:smallCaps w:val="0"/>
              <w:noProof/>
              <w:sz w:val="22"/>
              <w:szCs w:val="22"/>
              <w:lang w:eastAsia="pt-PT"/>
            </w:rPr>
          </w:pPr>
          <w:hyperlink w:anchor="_Toc485720531" w:history="1">
            <w:r w:rsidRPr="007A470F">
              <w:rPr>
                <w:rStyle w:val="Hyperlink"/>
                <w:rFonts w:cs="Times New Roman"/>
                <w:noProof/>
                <w:snapToGrid w:val="0"/>
                <w:w w:val="0"/>
              </w:rPr>
              <w:t>3.2</w:t>
            </w:r>
            <w:r w:rsidRPr="007A470F">
              <w:rPr>
                <w:rStyle w:val="Hyperlink"/>
                <w:noProof/>
              </w:rPr>
              <w:t xml:space="preserve"> Rede esp8266</w:t>
            </w:r>
            <w:r>
              <w:rPr>
                <w:noProof/>
                <w:webHidden/>
              </w:rPr>
              <w:tab/>
            </w:r>
            <w:r>
              <w:rPr>
                <w:noProof/>
                <w:webHidden/>
              </w:rPr>
              <w:fldChar w:fldCharType="begin"/>
            </w:r>
            <w:r>
              <w:rPr>
                <w:noProof/>
                <w:webHidden/>
              </w:rPr>
              <w:instrText xml:space="preserve"> PAGEREF _Toc485720531 \h </w:instrText>
            </w:r>
            <w:r>
              <w:rPr>
                <w:noProof/>
                <w:webHidden/>
              </w:rPr>
            </w:r>
            <w:r>
              <w:rPr>
                <w:noProof/>
                <w:webHidden/>
              </w:rPr>
              <w:fldChar w:fldCharType="separate"/>
            </w:r>
            <w:r>
              <w:rPr>
                <w:noProof/>
                <w:webHidden/>
              </w:rPr>
              <w:t>7</w:t>
            </w:r>
            <w:r>
              <w:rPr>
                <w:noProof/>
                <w:webHidden/>
              </w:rPr>
              <w:fldChar w:fldCharType="end"/>
            </w:r>
          </w:hyperlink>
        </w:p>
        <w:p w14:paraId="0BCE1C1F" w14:textId="4419EE8E" w:rsidR="00983D52" w:rsidRDefault="00983D52">
          <w:pPr>
            <w:pStyle w:val="TOC2"/>
            <w:tabs>
              <w:tab w:val="right" w:leader="dot" w:pos="8089"/>
            </w:tabs>
            <w:rPr>
              <w:smallCaps w:val="0"/>
              <w:noProof/>
              <w:sz w:val="22"/>
              <w:szCs w:val="22"/>
              <w:lang w:eastAsia="pt-PT"/>
            </w:rPr>
          </w:pPr>
          <w:hyperlink w:anchor="_Toc485720532" w:history="1">
            <w:r w:rsidRPr="007A470F">
              <w:rPr>
                <w:rStyle w:val="Hyperlink"/>
                <w:rFonts w:cs="Times New Roman"/>
                <w:noProof/>
                <w:snapToGrid w:val="0"/>
                <w:w w:val="0"/>
              </w:rPr>
              <w:t>3.3</w:t>
            </w:r>
            <w:r w:rsidRPr="007A470F">
              <w:rPr>
                <w:rStyle w:val="Hyperlink"/>
                <w:noProof/>
              </w:rPr>
              <w:t xml:space="preserve"> Rede da casa</w:t>
            </w:r>
            <w:r>
              <w:rPr>
                <w:noProof/>
                <w:webHidden/>
              </w:rPr>
              <w:tab/>
            </w:r>
            <w:r>
              <w:rPr>
                <w:noProof/>
                <w:webHidden/>
              </w:rPr>
              <w:fldChar w:fldCharType="begin"/>
            </w:r>
            <w:r>
              <w:rPr>
                <w:noProof/>
                <w:webHidden/>
              </w:rPr>
              <w:instrText xml:space="preserve"> PAGEREF _Toc485720532 \h </w:instrText>
            </w:r>
            <w:r>
              <w:rPr>
                <w:noProof/>
                <w:webHidden/>
              </w:rPr>
            </w:r>
            <w:r>
              <w:rPr>
                <w:noProof/>
                <w:webHidden/>
              </w:rPr>
              <w:fldChar w:fldCharType="separate"/>
            </w:r>
            <w:r>
              <w:rPr>
                <w:noProof/>
                <w:webHidden/>
              </w:rPr>
              <w:t>7</w:t>
            </w:r>
            <w:r>
              <w:rPr>
                <w:noProof/>
                <w:webHidden/>
              </w:rPr>
              <w:fldChar w:fldCharType="end"/>
            </w:r>
          </w:hyperlink>
        </w:p>
        <w:p w14:paraId="7D1994B2" w14:textId="11438164" w:rsidR="00983D52" w:rsidRDefault="00983D52">
          <w:pPr>
            <w:pStyle w:val="TOC2"/>
            <w:tabs>
              <w:tab w:val="right" w:leader="dot" w:pos="8089"/>
            </w:tabs>
            <w:rPr>
              <w:smallCaps w:val="0"/>
              <w:noProof/>
              <w:sz w:val="22"/>
              <w:szCs w:val="22"/>
              <w:lang w:eastAsia="pt-PT"/>
            </w:rPr>
          </w:pPr>
          <w:hyperlink w:anchor="_Toc485720533" w:history="1">
            <w:r w:rsidRPr="007A470F">
              <w:rPr>
                <w:rStyle w:val="Hyperlink"/>
                <w:rFonts w:cs="Times New Roman"/>
                <w:noProof/>
                <w:snapToGrid w:val="0"/>
                <w:w w:val="0"/>
              </w:rPr>
              <w:t>3.4</w:t>
            </w:r>
            <w:r w:rsidRPr="007A470F">
              <w:rPr>
                <w:rStyle w:val="Hyperlink"/>
                <w:noProof/>
              </w:rPr>
              <w:t xml:space="preserve"> Acesso à web (plataforma)</w:t>
            </w:r>
            <w:r>
              <w:rPr>
                <w:noProof/>
                <w:webHidden/>
              </w:rPr>
              <w:tab/>
            </w:r>
            <w:r>
              <w:rPr>
                <w:noProof/>
                <w:webHidden/>
              </w:rPr>
              <w:fldChar w:fldCharType="begin"/>
            </w:r>
            <w:r>
              <w:rPr>
                <w:noProof/>
                <w:webHidden/>
              </w:rPr>
              <w:instrText xml:space="preserve"> PAGEREF _Toc485720533 \h </w:instrText>
            </w:r>
            <w:r>
              <w:rPr>
                <w:noProof/>
                <w:webHidden/>
              </w:rPr>
            </w:r>
            <w:r>
              <w:rPr>
                <w:noProof/>
                <w:webHidden/>
              </w:rPr>
              <w:fldChar w:fldCharType="separate"/>
            </w:r>
            <w:r>
              <w:rPr>
                <w:noProof/>
                <w:webHidden/>
              </w:rPr>
              <w:t>7</w:t>
            </w:r>
            <w:r>
              <w:rPr>
                <w:noProof/>
                <w:webHidden/>
              </w:rPr>
              <w:fldChar w:fldCharType="end"/>
            </w:r>
          </w:hyperlink>
        </w:p>
        <w:p w14:paraId="596A5CC9" w14:textId="15118397" w:rsidR="00983D52" w:rsidRDefault="00983D52">
          <w:pPr>
            <w:pStyle w:val="TOC2"/>
            <w:tabs>
              <w:tab w:val="right" w:leader="dot" w:pos="8089"/>
            </w:tabs>
            <w:rPr>
              <w:smallCaps w:val="0"/>
              <w:noProof/>
              <w:sz w:val="22"/>
              <w:szCs w:val="22"/>
              <w:lang w:eastAsia="pt-PT"/>
            </w:rPr>
          </w:pPr>
          <w:hyperlink w:anchor="_Toc485720534" w:history="1">
            <w:r w:rsidRPr="007A470F">
              <w:rPr>
                <w:rStyle w:val="Hyperlink"/>
                <w:noProof/>
              </w:rPr>
              <w:t>3.5 Síntese</w:t>
            </w:r>
            <w:r>
              <w:rPr>
                <w:noProof/>
                <w:webHidden/>
              </w:rPr>
              <w:tab/>
            </w:r>
            <w:r>
              <w:rPr>
                <w:noProof/>
                <w:webHidden/>
              </w:rPr>
              <w:fldChar w:fldCharType="begin"/>
            </w:r>
            <w:r>
              <w:rPr>
                <w:noProof/>
                <w:webHidden/>
              </w:rPr>
              <w:instrText xml:space="preserve"> PAGEREF _Toc485720534 \h </w:instrText>
            </w:r>
            <w:r>
              <w:rPr>
                <w:noProof/>
                <w:webHidden/>
              </w:rPr>
            </w:r>
            <w:r>
              <w:rPr>
                <w:noProof/>
                <w:webHidden/>
              </w:rPr>
              <w:fldChar w:fldCharType="separate"/>
            </w:r>
            <w:r>
              <w:rPr>
                <w:noProof/>
                <w:webHidden/>
              </w:rPr>
              <w:t>7</w:t>
            </w:r>
            <w:r>
              <w:rPr>
                <w:noProof/>
                <w:webHidden/>
              </w:rPr>
              <w:fldChar w:fldCharType="end"/>
            </w:r>
          </w:hyperlink>
        </w:p>
        <w:p w14:paraId="6076690E" w14:textId="106910CB" w:rsidR="00983D52" w:rsidRDefault="00983D52">
          <w:pPr>
            <w:pStyle w:val="TOC1"/>
            <w:tabs>
              <w:tab w:val="right" w:leader="dot" w:pos="8089"/>
            </w:tabs>
            <w:rPr>
              <w:b w:val="0"/>
              <w:bCs w:val="0"/>
              <w:caps w:val="0"/>
              <w:noProof/>
              <w:sz w:val="22"/>
              <w:szCs w:val="22"/>
              <w:lang w:eastAsia="pt-PT"/>
            </w:rPr>
          </w:pPr>
          <w:hyperlink w:anchor="_Toc485720535" w:history="1">
            <w:r w:rsidRPr="007A470F">
              <w:rPr>
                <w:rStyle w:val="Hyperlink"/>
                <w:noProof/>
              </w:rPr>
              <w:t>Capítulo 4</w:t>
            </w:r>
            <w:r>
              <w:rPr>
                <w:noProof/>
                <w:webHidden/>
              </w:rPr>
              <w:tab/>
            </w:r>
            <w:r>
              <w:rPr>
                <w:noProof/>
                <w:webHidden/>
              </w:rPr>
              <w:fldChar w:fldCharType="begin"/>
            </w:r>
            <w:r>
              <w:rPr>
                <w:noProof/>
                <w:webHidden/>
              </w:rPr>
              <w:instrText xml:space="preserve"> PAGEREF _Toc485720535 \h </w:instrText>
            </w:r>
            <w:r>
              <w:rPr>
                <w:noProof/>
                <w:webHidden/>
              </w:rPr>
            </w:r>
            <w:r>
              <w:rPr>
                <w:noProof/>
                <w:webHidden/>
              </w:rPr>
              <w:fldChar w:fldCharType="separate"/>
            </w:r>
            <w:r>
              <w:rPr>
                <w:noProof/>
                <w:webHidden/>
              </w:rPr>
              <w:t>9</w:t>
            </w:r>
            <w:r>
              <w:rPr>
                <w:noProof/>
                <w:webHidden/>
              </w:rPr>
              <w:fldChar w:fldCharType="end"/>
            </w:r>
          </w:hyperlink>
        </w:p>
        <w:p w14:paraId="39A9165A" w14:textId="4DAD768D" w:rsidR="00983D52" w:rsidRDefault="00983D52">
          <w:pPr>
            <w:pStyle w:val="TOC1"/>
            <w:tabs>
              <w:tab w:val="right" w:leader="dot" w:pos="8089"/>
            </w:tabs>
            <w:rPr>
              <w:b w:val="0"/>
              <w:bCs w:val="0"/>
              <w:caps w:val="0"/>
              <w:noProof/>
              <w:sz w:val="22"/>
              <w:szCs w:val="22"/>
              <w:lang w:eastAsia="pt-PT"/>
            </w:rPr>
          </w:pPr>
          <w:hyperlink w:anchor="_Toc485720536" w:history="1">
            <w:r w:rsidRPr="007A470F">
              <w:rPr>
                <w:rStyle w:val="Hyperlink"/>
                <w:noProof/>
              </w:rPr>
              <w:t>Tecnologias</w:t>
            </w:r>
            <w:r>
              <w:rPr>
                <w:noProof/>
                <w:webHidden/>
              </w:rPr>
              <w:tab/>
            </w:r>
            <w:r>
              <w:rPr>
                <w:noProof/>
                <w:webHidden/>
              </w:rPr>
              <w:fldChar w:fldCharType="begin"/>
            </w:r>
            <w:r>
              <w:rPr>
                <w:noProof/>
                <w:webHidden/>
              </w:rPr>
              <w:instrText xml:space="preserve"> PAGEREF _Toc485720536 \h </w:instrText>
            </w:r>
            <w:r>
              <w:rPr>
                <w:noProof/>
                <w:webHidden/>
              </w:rPr>
            </w:r>
            <w:r>
              <w:rPr>
                <w:noProof/>
                <w:webHidden/>
              </w:rPr>
              <w:fldChar w:fldCharType="separate"/>
            </w:r>
            <w:r>
              <w:rPr>
                <w:noProof/>
                <w:webHidden/>
              </w:rPr>
              <w:t>9</w:t>
            </w:r>
            <w:r>
              <w:rPr>
                <w:noProof/>
                <w:webHidden/>
              </w:rPr>
              <w:fldChar w:fldCharType="end"/>
            </w:r>
          </w:hyperlink>
        </w:p>
        <w:p w14:paraId="26CB537D" w14:textId="3D5E2D1A" w:rsidR="00983D52" w:rsidRDefault="00983D52">
          <w:pPr>
            <w:pStyle w:val="TOC2"/>
            <w:tabs>
              <w:tab w:val="right" w:leader="dot" w:pos="8089"/>
            </w:tabs>
            <w:rPr>
              <w:smallCaps w:val="0"/>
              <w:noProof/>
              <w:sz w:val="22"/>
              <w:szCs w:val="22"/>
              <w:lang w:eastAsia="pt-PT"/>
            </w:rPr>
          </w:pPr>
          <w:hyperlink w:anchor="_Toc485720537" w:history="1">
            <w:r w:rsidRPr="007A470F">
              <w:rPr>
                <w:rStyle w:val="Hyperlink"/>
                <w:rFonts w:cs="Times New Roman"/>
                <w:noProof/>
                <w:snapToGrid w:val="0"/>
                <w:w w:val="0"/>
              </w:rPr>
              <w:t>4.1</w:t>
            </w:r>
            <w:r w:rsidRPr="007A470F">
              <w:rPr>
                <w:rStyle w:val="Hyperlink"/>
                <w:noProof/>
              </w:rPr>
              <w:t xml:space="preserve"> Requisitos tecnológicos</w:t>
            </w:r>
            <w:r>
              <w:rPr>
                <w:noProof/>
                <w:webHidden/>
              </w:rPr>
              <w:tab/>
            </w:r>
            <w:r>
              <w:rPr>
                <w:noProof/>
                <w:webHidden/>
              </w:rPr>
              <w:fldChar w:fldCharType="begin"/>
            </w:r>
            <w:r>
              <w:rPr>
                <w:noProof/>
                <w:webHidden/>
              </w:rPr>
              <w:instrText xml:space="preserve"> PAGEREF _Toc485720537 \h </w:instrText>
            </w:r>
            <w:r>
              <w:rPr>
                <w:noProof/>
                <w:webHidden/>
              </w:rPr>
            </w:r>
            <w:r>
              <w:rPr>
                <w:noProof/>
                <w:webHidden/>
              </w:rPr>
              <w:fldChar w:fldCharType="separate"/>
            </w:r>
            <w:r>
              <w:rPr>
                <w:noProof/>
                <w:webHidden/>
              </w:rPr>
              <w:t>9</w:t>
            </w:r>
            <w:r>
              <w:rPr>
                <w:noProof/>
                <w:webHidden/>
              </w:rPr>
              <w:fldChar w:fldCharType="end"/>
            </w:r>
          </w:hyperlink>
        </w:p>
        <w:p w14:paraId="614E9F40" w14:textId="376AFEEF" w:rsidR="00983D52" w:rsidRDefault="00983D52">
          <w:pPr>
            <w:pStyle w:val="TOC3"/>
            <w:tabs>
              <w:tab w:val="left" w:pos="880"/>
              <w:tab w:val="right" w:leader="dot" w:pos="8089"/>
            </w:tabs>
            <w:rPr>
              <w:i w:val="0"/>
              <w:iCs w:val="0"/>
              <w:noProof/>
              <w:sz w:val="22"/>
              <w:szCs w:val="22"/>
              <w:lang w:eastAsia="pt-PT"/>
            </w:rPr>
          </w:pPr>
          <w:hyperlink w:anchor="_Toc485720538" w:history="1">
            <w:r w:rsidRPr="007A470F">
              <w:rPr>
                <w:rStyle w:val="Hyperlink"/>
                <w:rFonts w:ascii="Wingdings" w:hAnsi="Wingdings"/>
                <w:noProof/>
              </w:rPr>
              <w:t></w:t>
            </w:r>
            <w:r>
              <w:rPr>
                <w:i w:val="0"/>
                <w:iCs w:val="0"/>
                <w:noProof/>
                <w:sz w:val="22"/>
                <w:szCs w:val="22"/>
                <w:lang w:eastAsia="pt-PT"/>
              </w:rPr>
              <w:tab/>
            </w:r>
            <w:r w:rsidRPr="007A470F">
              <w:rPr>
                <w:rStyle w:val="Hyperlink"/>
                <w:noProof/>
              </w:rPr>
              <w:t>Utilizar os sensores com arquitetura modular;</w:t>
            </w:r>
            <w:r>
              <w:rPr>
                <w:noProof/>
                <w:webHidden/>
              </w:rPr>
              <w:tab/>
            </w:r>
            <w:r>
              <w:rPr>
                <w:noProof/>
                <w:webHidden/>
              </w:rPr>
              <w:fldChar w:fldCharType="begin"/>
            </w:r>
            <w:r>
              <w:rPr>
                <w:noProof/>
                <w:webHidden/>
              </w:rPr>
              <w:instrText xml:space="preserve"> PAGEREF _Toc485720538 \h </w:instrText>
            </w:r>
            <w:r>
              <w:rPr>
                <w:noProof/>
                <w:webHidden/>
              </w:rPr>
            </w:r>
            <w:r>
              <w:rPr>
                <w:noProof/>
                <w:webHidden/>
              </w:rPr>
              <w:fldChar w:fldCharType="separate"/>
            </w:r>
            <w:r>
              <w:rPr>
                <w:noProof/>
                <w:webHidden/>
              </w:rPr>
              <w:t>9</w:t>
            </w:r>
            <w:r>
              <w:rPr>
                <w:noProof/>
                <w:webHidden/>
              </w:rPr>
              <w:fldChar w:fldCharType="end"/>
            </w:r>
          </w:hyperlink>
        </w:p>
        <w:p w14:paraId="204046F9" w14:textId="271EA3EA" w:rsidR="00983D52" w:rsidRDefault="00983D52">
          <w:pPr>
            <w:pStyle w:val="TOC3"/>
            <w:tabs>
              <w:tab w:val="left" w:pos="880"/>
              <w:tab w:val="right" w:leader="dot" w:pos="8089"/>
            </w:tabs>
            <w:rPr>
              <w:i w:val="0"/>
              <w:iCs w:val="0"/>
              <w:noProof/>
              <w:sz w:val="22"/>
              <w:szCs w:val="22"/>
              <w:lang w:eastAsia="pt-PT"/>
            </w:rPr>
          </w:pPr>
          <w:hyperlink w:anchor="_Toc485720539" w:history="1">
            <w:r w:rsidRPr="007A470F">
              <w:rPr>
                <w:rStyle w:val="Hyperlink"/>
                <w:rFonts w:ascii="Wingdings" w:hAnsi="Wingdings"/>
                <w:noProof/>
              </w:rPr>
              <w:t></w:t>
            </w:r>
            <w:r>
              <w:rPr>
                <w:i w:val="0"/>
                <w:iCs w:val="0"/>
                <w:noProof/>
                <w:sz w:val="22"/>
                <w:szCs w:val="22"/>
                <w:lang w:eastAsia="pt-PT"/>
              </w:rPr>
              <w:tab/>
            </w:r>
            <w:r w:rsidRPr="007A470F">
              <w:rPr>
                <w:rStyle w:val="Hyperlink"/>
                <w:noProof/>
              </w:rPr>
              <w:t>Utilizar preferencialmente tecnologias sem fios para as comunicações dos dados;</w:t>
            </w:r>
            <w:r>
              <w:rPr>
                <w:noProof/>
                <w:webHidden/>
              </w:rPr>
              <w:tab/>
            </w:r>
            <w:r>
              <w:rPr>
                <w:noProof/>
                <w:webHidden/>
              </w:rPr>
              <w:fldChar w:fldCharType="begin"/>
            </w:r>
            <w:r>
              <w:rPr>
                <w:noProof/>
                <w:webHidden/>
              </w:rPr>
              <w:instrText xml:space="preserve"> PAGEREF _Toc485720539 \h </w:instrText>
            </w:r>
            <w:r>
              <w:rPr>
                <w:noProof/>
                <w:webHidden/>
              </w:rPr>
            </w:r>
            <w:r>
              <w:rPr>
                <w:noProof/>
                <w:webHidden/>
              </w:rPr>
              <w:fldChar w:fldCharType="separate"/>
            </w:r>
            <w:r>
              <w:rPr>
                <w:noProof/>
                <w:webHidden/>
              </w:rPr>
              <w:t>9</w:t>
            </w:r>
            <w:r>
              <w:rPr>
                <w:noProof/>
                <w:webHidden/>
              </w:rPr>
              <w:fldChar w:fldCharType="end"/>
            </w:r>
          </w:hyperlink>
        </w:p>
        <w:p w14:paraId="5CEF8770" w14:textId="6E31A3A8" w:rsidR="00983D52" w:rsidRDefault="00983D52">
          <w:pPr>
            <w:pStyle w:val="TOC3"/>
            <w:tabs>
              <w:tab w:val="left" w:pos="880"/>
              <w:tab w:val="right" w:leader="dot" w:pos="8089"/>
            </w:tabs>
            <w:rPr>
              <w:i w:val="0"/>
              <w:iCs w:val="0"/>
              <w:noProof/>
              <w:sz w:val="22"/>
              <w:szCs w:val="22"/>
              <w:lang w:eastAsia="pt-PT"/>
            </w:rPr>
          </w:pPr>
          <w:hyperlink w:anchor="_Toc485720540" w:history="1">
            <w:r w:rsidRPr="007A470F">
              <w:rPr>
                <w:rStyle w:val="Hyperlink"/>
                <w:rFonts w:ascii="Wingdings" w:hAnsi="Wingdings"/>
                <w:noProof/>
              </w:rPr>
              <w:t></w:t>
            </w:r>
            <w:r>
              <w:rPr>
                <w:i w:val="0"/>
                <w:iCs w:val="0"/>
                <w:noProof/>
                <w:sz w:val="22"/>
                <w:szCs w:val="22"/>
                <w:lang w:eastAsia="pt-PT"/>
              </w:rPr>
              <w:tab/>
            </w:r>
            <w:r w:rsidRPr="007A470F">
              <w:rPr>
                <w:rStyle w:val="Hyperlink"/>
                <w:noProof/>
              </w:rPr>
              <w:t>Possibilidade de monitorização das leituras dos sensores numa plataforma agregadora;</w:t>
            </w:r>
            <w:r>
              <w:rPr>
                <w:noProof/>
                <w:webHidden/>
              </w:rPr>
              <w:tab/>
            </w:r>
            <w:r>
              <w:rPr>
                <w:noProof/>
                <w:webHidden/>
              </w:rPr>
              <w:fldChar w:fldCharType="begin"/>
            </w:r>
            <w:r>
              <w:rPr>
                <w:noProof/>
                <w:webHidden/>
              </w:rPr>
              <w:instrText xml:space="preserve"> PAGEREF _Toc485720540 \h </w:instrText>
            </w:r>
            <w:r>
              <w:rPr>
                <w:noProof/>
                <w:webHidden/>
              </w:rPr>
            </w:r>
            <w:r>
              <w:rPr>
                <w:noProof/>
                <w:webHidden/>
              </w:rPr>
              <w:fldChar w:fldCharType="separate"/>
            </w:r>
            <w:r>
              <w:rPr>
                <w:noProof/>
                <w:webHidden/>
              </w:rPr>
              <w:t>9</w:t>
            </w:r>
            <w:r>
              <w:rPr>
                <w:noProof/>
                <w:webHidden/>
              </w:rPr>
              <w:fldChar w:fldCharType="end"/>
            </w:r>
          </w:hyperlink>
        </w:p>
        <w:p w14:paraId="6C2BAA61" w14:textId="1C9B5CEF" w:rsidR="00983D52" w:rsidRDefault="00983D52">
          <w:pPr>
            <w:pStyle w:val="TOC3"/>
            <w:tabs>
              <w:tab w:val="left" w:pos="880"/>
              <w:tab w:val="right" w:leader="dot" w:pos="8089"/>
            </w:tabs>
            <w:rPr>
              <w:i w:val="0"/>
              <w:iCs w:val="0"/>
              <w:noProof/>
              <w:sz w:val="22"/>
              <w:szCs w:val="22"/>
              <w:lang w:eastAsia="pt-PT"/>
            </w:rPr>
          </w:pPr>
          <w:hyperlink w:anchor="_Toc485720541" w:history="1">
            <w:r w:rsidRPr="007A470F">
              <w:rPr>
                <w:rStyle w:val="Hyperlink"/>
                <w:rFonts w:ascii="Wingdings" w:hAnsi="Wingdings"/>
                <w:noProof/>
              </w:rPr>
              <w:t></w:t>
            </w:r>
            <w:r>
              <w:rPr>
                <w:i w:val="0"/>
                <w:iCs w:val="0"/>
                <w:noProof/>
                <w:sz w:val="22"/>
                <w:szCs w:val="22"/>
                <w:lang w:eastAsia="pt-PT"/>
              </w:rPr>
              <w:tab/>
            </w:r>
            <w:r w:rsidRPr="007A470F">
              <w:rPr>
                <w:rStyle w:val="Hyperlink"/>
                <w:noProof/>
              </w:rPr>
              <w:t>Ser uma solução low cost;</w:t>
            </w:r>
            <w:r>
              <w:rPr>
                <w:noProof/>
                <w:webHidden/>
              </w:rPr>
              <w:tab/>
            </w:r>
            <w:r>
              <w:rPr>
                <w:noProof/>
                <w:webHidden/>
              </w:rPr>
              <w:fldChar w:fldCharType="begin"/>
            </w:r>
            <w:r>
              <w:rPr>
                <w:noProof/>
                <w:webHidden/>
              </w:rPr>
              <w:instrText xml:space="preserve"> PAGEREF _Toc485720541 \h </w:instrText>
            </w:r>
            <w:r>
              <w:rPr>
                <w:noProof/>
                <w:webHidden/>
              </w:rPr>
            </w:r>
            <w:r>
              <w:rPr>
                <w:noProof/>
                <w:webHidden/>
              </w:rPr>
              <w:fldChar w:fldCharType="separate"/>
            </w:r>
            <w:r>
              <w:rPr>
                <w:noProof/>
                <w:webHidden/>
              </w:rPr>
              <w:t>9</w:t>
            </w:r>
            <w:r>
              <w:rPr>
                <w:noProof/>
                <w:webHidden/>
              </w:rPr>
              <w:fldChar w:fldCharType="end"/>
            </w:r>
          </w:hyperlink>
        </w:p>
        <w:p w14:paraId="62342B25" w14:textId="347F3B3B" w:rsidR="00983D52" w:rsidRDefault="00983D52">
          <w:pPr>
            <w:pStyle w:val="TOC2"/>
            <w:tabs>
              <w:tab w:val="right" w:leader="dot" w:pos="8089"/>
            </w:tabs>
            <w:rPr>
              <w:smallCaps w:val="0"/>
              <w:noProof/>
              <w:sz w:val="22"/>
              <w:szCs w:val="22"/>
              <w:lang w:eastAsia="pt-PT"/>
            </w:rPr>
          </w:pPr>
          <w:hyperlink w:anchor="_Toc485720542" w:history="1">
            <w:r w:rsidRPr="007A470F">
              <w:rPr>
                <w:rStyle w:val="Hyperlink"/>
                <w:rFonts w:cs="Times New Roman"/>
                <w:noProof/>
                <w:snapToGrid w:val="0"/>
                <w:w w:val="0"/>
              </w:rPr>
              <w:t>4.2</w:t>
            </w:r>
            <w:r w:rsidRPr="007A470F">
              <w:rPr>
                <w:rStyle w:val="Hyperlink"/>
                <w:noProof/>
              </w:rPr>
              <w:t xml:space="preserve"> Tecnologias IoT</w:t>
            </w:r>
            <w:r>
              <w:rPr>
                <w:noProof/>
                <w:webHidden/>
              </w:rPr>
              <w:tab/>
            </w:r>
            <w:r>
              <w:rPr>
                <w:noProof/>
                <w:webHidden/>
              </w:rPr>
              <w:fldChar w:fldCharType="begin"/>
            </w:r>
            <w:r>
              <w:rPr>
                <w:noProof/>
                <w:webHidden/>
              </w:rPr>
              <w:instrText xml:space="preserve"> PAGEREF _Toc485720542 \h </w:instrText>
            </w:r>
            <w:r>
              <w:rPr>
                <w:noProof/>
                <w:webHidden/>
              </w:rPr>
            </w:r>
            <w:r>
              <w:rPr>
                <w:noProof/>
                <w:webHidden/>
              </w:rPr>
              <w:fldChar w:fldCharType="separate"/>
            </w:r>
            <w:r>
              <w:rPr>
                <w:noProof/>
                <w:webHidden/>
              </w:rPr>
              <w:t>10</w:t>
            </w:r>
            <w:r>
              <w:rPr>
                <w:noProof/>
                <w:webHidden/>
              </w:rPr>
              <w:fldChar w:fldCharType="end"/>
            </w:r>
          </w:hyperlink>
        </w:p>
        <w:p w14:paraId="06681777" w14:textId="52250235" w:rsidR="00983D52" w:rsidRDefault="00983D52">
          <w:pPr>
            <w:pStyle w:val="TOC2"/>
            <w:tabs>
              <w:tab w:val="right" w:leader="dot" w:pos="8089"/>
            </w:tabs>
            <w:rPr>
              <w:smallCaps w:val="0"/>
              <w:noProof/>
              <w:sz w:val="22"/>
              <w:szCs w:val="22"/>
              <w:lang w:eastAsia="pt-PT"/>
            </w:rPr>
          </w:pPr>
          <w:hyperlink w:anchor="_Toc485720543" w:history="1">
            <w:r w:rsidRPr="007A470F">
              <w:rPr>
                <w:rStyle w:val="Hyperlink"/>
                <w:rFonts w:cs="Times New Roman"/>
                <w:noProof/>
                <w:snapToGrid w:val="0"/>
                <w:w w:val="0"/>
              </w:rPr>
              <w:t>4.3</w:t>
            </w:r>
            <w:r w:rsidRPr="007A470F">
              <w:rPr>
                <w:rStyle w:val="Hyperlink"/>
                <w:noProof/>
              </w:rPr>
              <w:t xml:space="preserve"> Dispositivos</w:t>
            </w:r>
            <w:r>
              <w:rPr>
                <w:noProof/>
                <w:webHidden/>
              </w:rPr>
              <w:tab/>
            </w:r>
            <w:r>
              <w:rPr>
                <w:noProof/>
                <w:webHidden/>
              </w:rPr>
              <w:fldChar w:fldCharType="begin"/>
            </w:r>
            <w:r>
              <w:rPr>
                <w:noProof/>
                <w:webHidden/>
              </w:rPr>
              <w:instrText xml:space="preserve"> PAGEREF _Toc485720543 \h </w:instrText>
            </w:r>
            <w:r>
              <w:rPr>
                <w:noProof/>
                <w:webHidden/>
              </w:rPr>
            </w:r>
            <w:r>
              <w:rPr>
                <w:noProof/>
                <w:webHidden/>
              </w:rPr>
              <w:fldChar w:fldCharType="separate"/>
            </w:r>
            <w:r>
              <w:rPr>
                <w:noProof/>
                <w:webHidden/>
              </w:rPr>
              <w:t>10</w:t>
            </w:r>
            <w:r>
              <w:rPr>
                <w:noProof/>
                <w:webHidden/>
              </w:rPr>
              <w:fldChar w:fldCharType="end"/>
            </w:r>
          </w:hyperlink>
        </w:p>
        <w:p w14:paraId="6258EEB8" w14:textId="6B5C9841" w:rsidR="00983D52" w:rsidRDefault="00983D52">
          <w:pPr>
            <w:pStyle w:val="TOC2"/>
            <w:tabs>
              <w:tab w:val="right" w:leader="dot" w:pos="8089"/>
            </w:tabs>
            <w:rPr>
              <w:smallCaps w:val="0"/>
              <w:noProof/>
              <w:sz w:val="22"/>
              <w:szCs w:val="22"/>
              <w:lang w:eastAsia="pt-PT"/>
            </w:rPr>
          </w:pPr>
          <w:hyperlink w:anchor="_Toc485720544" w:history="1">
            <w:r w:rsidRPr="007A470F">
              <w:rPr>
                <w:rStyle w:val="Hyperlink"/>
                <w:rFonts w:cs="Times New Roman"/>
                <w:noProof/>
                <w:snapToGrid w:val="0"/>
                <w:w w:val="0"/>
              </w:rPr>
              <w:t>4.4</w:t>
            </w:r>
            <w:r w:rsidRPr="007A470F">
              <w:rPr>
                <w:rStyle w:val="Hyperlink"/>
                <w:noProof/>
              </w:rPr>
              <w:t xml:space="preserve"> Redes de comunicação</w:t>
            </w:r>
            <w:r>
              <w:rPr>
                <w:noProof/>
                <w:webHidden/>
              </w:rPr>
              <w:tab/>
            </w:r>
            <w:r>
              <w:rPr>
                <w:noProof/>
                <w:webHidden/>
              </w:rPr>
              <w:fldChar w:fldCharType="begin"/>
            </w:r>
            <w:r>
              <w:rPr>
                <w:noProof/>
                <w:webHidden/>
              </w:rPr>
              <w:instrText xml:space="preserve"> PAGEREF _Toc485720544 \h </w:instrText>
            </w:r>
            <w:r>
              <w:rPr>
                <w:noProof/>
                <w:webHidden/>
              </w:rPr>
            </w:r>
            <w:r>
              <w:rPr>
                <w:noProof/>
                <w:webHidden/>
              </w:rPr>
              <w:fldChar w:fldCharType="separate"/>
            </w:r>
            <w:r>
              <w:rPr>
                <w:noProof/>
                <w:webHidden/>
              </w:rPr>
              <w:t>11</w:t>
            </w:r>
            <w:r>
              <w:rPr>
                <w:noProof/>
                <w:webHidden/>
              </w:rPr>
              <w:fldChar w:fldCharType="end"/>
            </w:r>
          </w:hyperlink>
        </w:p>
        <w:p w14:paraId="08CAF56B" w14:textId="5657917B" w:rsidR="00983D52" w:rsidRDefault="00983D52">
          <w:pPr>
            <w:pStyle w:val="TOC2"/>
            <w:tabs>
              <w:tab w:val="right" w:leader="dot" w:pos="8089"/>
            </w:tabs>
            <w:rPr>
              <w:smallCaps w:val="0"/>
              <w:noProof/>
              <w:sz w:val="22"/>
              <w:szCs w:val="22"/>
              <w:lang w:eastAsia="pt-PT"/>
            </w:rPr>
          </w:pPr>
          <w:hyperlink w:anchor="_Toc485720545" w:history="1">
            <w:r w:rsidRPr="007A470F">
              <w:rPr>
                <w:rStyle w:val="Hyperlink"/>
                <w:rFonts w:cs="Times New Roman"/>
                <w:noProof/>
                <w:snapToGrid w:val="0"/>
                <w:w w:val="0"/>
              </w:rPr>
              <w:t>4.5</w:t>
            </w:r>
            <w:r w:rsidRPr="007A470F">
              <w:rPr>
                <w:rStyle w:val="Hyperlink"/>
                <w:noProof/>
              </w:rPr>
              <w:t xml:space="preserve"> Sistemas de controle</w:t>
            </w:r>
            <w:r>
              <w:rPr>
                <w:noProof/>
                <w:webHidden/>
              </w:rPr>
              <w:tab/>
            </w:r>
            <w:r>
              <w:rPr>
                <w:noProof/>
                <w:webHidden/>
              </w:rPr>
              <w:fldChar w:fldCharType="begin"/>
            </w:r>
            <w:r>
              <w:rPr>
                <w:noProof/>
                <w:webHidden/>
              </w:rPr>
              <w:instrText xml:space="preserve"> PAGEREF _Toc485720545 \h </w:instrText>
            </w:r>
            <w:r>
              <w:rPr>
                <w:noProof/>
                <w:webHidden/>
              </w:rPr>
            </w:r>
            <w:r>
              <w:rPr>
                <w:noProof/>
                <w:webHidden/>
              </w:rPr>
              <w:fldChar w:fldCharType="separate"/>
            </w:r>
            <w:r>
              <w:rPr>
                <w:noProof/>
                <w:webHidden/>
              </w:rPr>
              <w:t>11</w:t>
            </w:r>
            <w:r>
              <w:rPr>
                <w:noProof/>
                <w:webHidden/>
              </w:rPr>
              <w:fldChar w:fldCharType="end"/>
            </w:r>
          </w:hyperlink>
        </w:p>
        <w:p w14:paraId="6D35C4EA" w14:textId="25F07765" w:rsidR="00983D52" w:rsidRDefault="00983D52">
          <w:pPr>
            <w:pStyle w:val="TOC2"/>
            <w:tabs>
              <w:tab w:val="right" w:leader="dot" w:pos="8089"/>
            </w:tabs>
            <w:rPr>
              <w:smallCaps w:val="0"/>
              <w:noProof/>
              <w:sz w:val="22"/>
              <w:szCs w:val="22"/>
              <w:lang w:eastAsia="pt-PT"/>
            </w:rPr>
          </w:pPr>
          <w:hyperlink w:anchor="_Toc485720546" w:history="1">
            <w:r w:rsidRPr="007A470F">
              <w:rPr>
                <w:rStyle w:val="Hyperlink"/>
                <w:rFonts w:cs="Times New Roman"/>
                <w:noProof/>
                <w:snapToGrid w:val="0"/>
                <w:w w:val="0"/>
              </w:rPr>
              <w:t>4.6</w:t>
            </w:r>
            <w:r w:rsidRPr="007A470F">
              <w:rPr>
                <w:rStyle w:val="Hyperlink"/>
                <w:noProof/>
              </w:rPr>
              <w:t xml:space="preserve"> IDE</w:t>
            </w:r>
            <w:r>
              <w:rPr>
                <w:noProof/>
                <w:webHidden/>
              </w:rPr>
              <w:tab/>
            </w:r>
            <w:r>
              <w:rPr>
                <w:noProof/>
                <w:webHidden/>
              </w:rPr>
              <w:fldChar w:fldCharType="begin"/>
            </w:r>
            <w:r>
              <w:rPr>
                <w:noProof/>
                <w:webHidden/>
              </w:rPr>
              <w:instrText xml:space="preserve"> PAGEREF _Toc485720546 \h </w:instrText>
            </w:r>
            <w:r>
              <w:rPr>
                <w:noProof/>
                <w:webHidden/>
              </w:rPr>
            </w:r>
            <w:r>
              <w:rPr>
                <w:noProof/>
                <w:webHidden/>
              </w:rPr>
              <w:fldChar w:fldCharType="separate"/>
            </w:r>
            <w:r>
              <w:rPr>
                <w:noProof/>
                <w:webHidden/>
              </w:rPr>
              <w:t>11</w:t>
            </w:r>
            <w:r>
              <w:rPr>
                <w:noProof/>
                <w:webHidden/>
              </w:rPr>
              <w:fldChar w:fldCharType="end"/>
            </w:r>
          </w:hyperlink>
        </w:p>
        <w:p w14:paraId="42D023F1" w14:textId="07321EEC" w:rsidR="00983D52" w:rsidRDefault="00983D52">
          <w:pPr>
            <w:pStyle w:val="TOC2"/>
            <w:tabs>
              <w:tab w:val="right" w:leader="dot" w:pos="8089"/>
            </w:tabs>
            <w:rPr>
              <w:smallCaps w:val="0"/>
              <w:noProof/>
              <w:sz w:val="22"/>
              <w:szCs w:val="22"/>
              <w:lang w:eastAsia="pt-PT"/>
            </w:rPr>
          </w:pPr>
          <w:hyperlink w:anchor="_Toc485720547" w:history="1">
            <w:r w:rsidRPr="007A470F">
              <w:rPr>
                <w:rStyle w:val="Hyperlink"/>
                <w:rFonts w:cs="Times New Roman"/>
                <w:noProof/>
                <w:snapToGrid w:val="0"/>
                <w:w w:val="0"/>
              </w:rPr>
              <w:t>4.7</w:t>
            </w:r>
            <w:r w:rsidRPr="007A470F">
              <w:rPr>
                <w:rStyle w:val="Hyperlink"/>
                <w:noProof/>
              </w:rPr>
              <w:t xml:space="preserve"> Síntese</w:t>
            </w:r>
            <w:r>
              <w:rPr>
                <w:noProof/>
                <w:webHidden/>
              </w:rPr>
              <w:tab/>
            </w:r>
            <w:r>
              <w:rPr>
                <w:noProof/>
                <w:webHidden/>
              </w:rPr>
              <w:fldChar w:fldCharType="begin"/>
            </w:r>
            <w:r>
              <w:rPr>
                <w:noProof/>
                <w:webHidden/>
              </w:rPr>
              <w:instrText xml:space="preserve"> PAGEREF _Toc485720547 \h </w:instrText>
            </w:r>
            <w:r>
              <w:rPr>
                <w:noProof/>
                <w:webHidden/>
              </w:rPr>
            </w:r>
            <w:r>
              <w:rPr>
                <w:noProof/>
                <w:webHidden/>
              </w:rPr>
              <w:fldChar w:fldCharType="separate"/>
            </w:r>
            <w:r>
              <w:rPr>
                <w:noProof/>
                <w:webHidden/>
              </w:rPr>
              <w:t>13</w:t>
            </w:r>
            <w:r>
              <w:rPr>
                <w:noProof/>
                <w:webHidden/>
              </w:rPr>
              <w:fldChar w:fldCharType="end"/>
            </w:r>
          </w:hyperlink>
        </w:p>
        <w:p w14:paraId="45FFB3C9" w14:textId="5C1F45F7" w:rsidR="00983D52" w:rsidRDefault="00983D52">
          <w:pPr>
            <w:pStyle w:val="TOC1"/>
            <w:tabs>
              <w:tab w:val="right" w:leader="dot" w:pos="8089"/>
            </w:tabs>
            <w:rPr>
              <w:b w:val="0"/>
              <w:bCs w:val="0"/>
              <w:caps w:val="0"/>
              <w:noProof/>
              <w:sz w:val="22"/>
              <w:szCs w:val="22"/>
              <w:lang w:eastAsia="pt-PT"/>
            </w:rPr>
          </w:pPr>
          <w:hyperlink w:anchor="_Toc485720548" w:history="1">
            <w:r w:rsidRPr="007A470F">
              <w:rPr>
                <w:rStyle w:val="Hyperlink"/>
                <w:noProof/>
              </w:rPr>
              <w:t>Capítulo 5</w:t>
            </w:r>
            <w:r>
              <w:rPr>
                <w:noProof/>
                <w:webHidden/>
              </w:rPr>
              <w:tab/>
            </w:r>
            <w:r>
              <w:rPr>
                <w:noProof/>
                <w:webHidden/>
              </w:rPr>
              <w:fldChar w:fldCharType="begin"/>
            </w:r>
            <w:r>
              <w:rPr>
                <w:noProof/>
                <w:webHidden/>
              </w:rPr>
              <w:instrText xml:space="preserve"> PAGEREF _Toc485720548 \h </w:instrText>
            </w:r>
            <w:r>
              <w:rPr>
                <w:noProof/>
                <w:webHidden/>
              </w:rPr>
            </w:r>
            <w:r>
              <w:rPr>
                <w:noProof/>
                <w:webHidden/>
              </w:rPr>
              <w:fldChar w:fldCharType="separate"/>
            </w:r>
            <w:r>
              <w:rPr>
                <w:noProof/>
                <w:webHidden/>
              </w:rPr>
              <w:t>15</w:t>
            </w:r>
            <w:r>
              <w:rPr>
                <w:noProof/>
                <w:webHidden/>
              </w:rPr>
              <w:fldChar w:fldCharType="end"/>
            </w:r>
          </w:hyperlink>
        </w:p>
        <w:p w14:paraId="7DA0FAAF" w14:textId="0D6DBAB4" w:rsidR="00983D52" w:rsidRDefault="00983D52">
          <w:pPr>
            <w:pStyle w:val="TOC1"/>
            <w:tabs>
              <w:tab w:val="right" w:leader="dot" w:pos="8089"/>
            </w:tabs>
            <w:rPr>
              <w:b w:val="0"/>
              <w:bCs w:val="0"/>
              <w:caps w:val="0"/>
              <w:noProof/>
              <w:sz w:val="22"/>
              <w:szCs w:val="22"/>
              <w:lang w:eastAsia="pt-PT"/>
            </w:rPr>
          </w:pPr>
          <w:hyperlink w:anchor="_Toc485720549" w:history="1">
            <w:r w:rsidRPr="007A470F">
              <w:rPr>
                <w:rStyle w:val="Hyperlink"/>
                <w:noProof/>
              </w:rPr>
              <w:t>Desenvolvimento</w:t>
            </w:r>
            <w:r>
              <w:rPr>
                <w:noProof/>
                <w:webHidden/>
              </w:rPr>
              <w:tab/>
            </w:r>
            <w:r>
              <w:rPr>
                <w:noProof/>
                <w:webHidden/>
              </w:rPr>
              <w:fldChar w:fldCharType="begin"/>
            </w:r>
            <w:r>
              <w:rPr>
                <w:noProof/>
                <w:webHidden/>
              </w:rPr>
              <w:instrText xml:space="preserve"> PAGEREF _Toc485720549 \h </w:instrText>
            </w:r>
            <w:r>
              <w:rPr>
                <w:noProof/>
                <w:webHidden/>
              </w:rPr>
            </w:r>
            <w:r>
              <w:rPr>
                <w:noProof/>
                <w:webHidden/>
              </w:rPr>
              <w:fldChar w:fldCharType="separate"/>
            </w:r>
            <w:r>
              <w:rPr>
                <w:noProof/>
                <w:webHidden/>
              </w:rPr>
              <w:t>15</w:t>
            </w:r>
            <w:r>
              <w:rPr>
                <w:noProof/>
                <w:webHidden/>
              </w:rPr>
              <w:fldChar w:fldCharType="end"/>
            </w:r>
          </w:hyperlink>
        </w:p>
        <w:p w14:paraId="23BE1585" w14:textId="26458604" w:rsidR="00983D52" w:rsidRDefault="00983D52">
          <w:pPr>
            <w:pStyle w:val="TOC2"/>
            <w:tabs>
              <w:tab w:val="right" w:leader="dot" w:pos="8089"/>
            </w:tabs>
            <w:rPr>
              <w:smallCaps w:val="0"/>
              <w:noProof/>
              <w:sz w:val="22"/>
              <w:szCs w:val="22"/>
              <w:lang w:eastAsia="pt-PT"/>
            </w:rPr>
          </w:pPr>
          <w:hyperlink w:anchor="_Toc485720550" w:history="1">
            <w:r w:rsidRPr="007A470F">
              <w:rPr>
                <w:rStyle w:val="Hyperlink"/>
                <w:rFonts w:cs="Times New Roman"/>
                <w:noProof/>
                <w:snapToGrid w:val="0"/>
                <w:w w:val="0"/>
              </w:rPr>
              <w:t>5.1</w:t>
            </w:r>
            <w:r w:rsidRPr="007A470F">
              <w:rPr>
                <w:rStyle w:val="Hyperlink"/>
                <w:noProof/>
              </w:rPr>
              <w:t xml:space="preserve"> Maquete</w:t>
            </w:r>
            <w:r>
              <w:rPr>
                <w:noProof/>
                <w:webHidden/>
              </w:rPr>
              <w:tab/>
            </w:r>
            <w:r>
              <w:rPr>
                <w:noProof/>
                <w:webHidden/>
              </w:rPr>
              <w:fldChar w:fldCharType="begin"/>
            </w:r>
            <w:r>
              <w:rPr>
                <w:noProof/>
                <w:webHidden/>
              </w:rPr>
              <w:instrText xml:space="preserve"> PAGEREF _Toc485720550 \h </w:instrText>
            </w:r>
            <w:r>
              <w:rPr>
                <w:noProof/>
                <w:webHidden/>
              </w:rPr>
            </w:r>
            <w:r>
              <w:rPr>
                <w:noProof/>
                <w:webHidden/>
              </w:rPr>
              <w:fldChar w:fldCharType="separate"/>
            </w:r>
            <w:r>
              <w:rPr>
                <w:noProof/>
                <w:webHidden/>
              </w:rPr>
              <w:t>15</w:t>
            </w:r>
            <w:r>
              <w:rPr>
                <w:noProof/>
                <w:webHidden/>
              </w:rPr>
              <w:fldChar w:fldCharType="end"/>
            </w:r>
          </w:hyperlink>
        </w:p>
        <w:p w14:paraId="4E4C523A" w14:textId="0A5DB568" w:rsidR="00983D52" w:rsidRDefault="00983D52">
          <w:pPr>
            <w:pStyle w:val="TOC2"/>
            <w:tabs>
              <w:tab w:val="right" w:leader="dot" w:pos="8089"/>
            </w:tabs>
            <w:rPr>
              <w:smallCaps w:val="0"/>
              <w:noProof/>
              <w:sz w:val="22"/>
              <w:szCs w:val="22"/>
              <w:lang w:eastAsia="pt-PT"/>
            </w:rPr>
          </w:pPr>
          <w:hyperlink w:anchor="_Toc485720551" w:history="1">
            <w:r w:rsidRPr="007A470F">
              <w:rPr>
                <w:rStyle w:val="Hyperlink"/>
                <w:rFonts w:cs="Times New Roman"/>
                <w:noProof/>
                <w:snapToGrid w:val="0"/>
                <w:w w:val="0"/>
              </w:rPr>
              <w:t>5.2</w:t>
            </w:r>
            <w:r w:rsidRPr="007A470F">
              <w:rPr>
                <w:rStyle w:val="Hyperlink"/>
                <w:noProof/>
              </w:rPr>
              <w:t xml:space="preserve"> Plataforma Web</w:t>
            </w:r>
            <w:r>
              <w:rPr>
                <w:noProof/>
                <w:webHidden/>
              </w:rPr>
              <w:tab/>
            </w:r>
            <w:r>
              <w:rPr>
                <w:noProof/>
                <w:webHidden/>
              </w:rPr>
              <w:fldChar w:fldCharType="begin"/>
            </w:r>
            <w:r>
              <w:rPr>
                <w:noProof/>
                <w:webHidden/>
              </w:rPr>
              <w:instrText xml:space="preserve"> PAGEREF _Toc485720551 \h </w:instrText>
            </w:r>
            <w:r>
              <w:rPr>
                <w:noProof/>
                <w:webHidden/>
              </w:rPr>
            </w:r>
            <w:r>
              <w:rPr>
                <w:noProof/>
                <w:webHidden/>
              </w:rPr>
              <w:fldChar w:fldCharType="separate"/>
            </w:r>
            <w:r>
              <w:rPr>
                <w:noProof/>
                <w:webHidden/>
              </w:rPr>
              <w:t>16</w:t>
            </w:r>
            <w:r>
              <w:rPr>
                <w:noProof/>
                <w:webHidden/>
              </w:rPr>
              <w:fldChar w:fldCharType="end"/>
            </w:r>
          </w:hyperlink>
        </w:p>
        <w:p w14:paraId="60FB5CC6" w14:textId="1E33F34D" w:rsidR="00983D52" w:rsidRDefault="00983D52">
          <w:pPr>
            <w:pStyle w:val="TOC3"/>
            <w:tabs>
              <w:tab w:val="right" w:leader="dot" w:pos="8089"/>
            </w:tabs>
            <w:rPr>
              <w:i w:val="0"/>
              <w:iCs w:val="0"/>
              <w:noProof/>
              <w:sz w:val="22"/>
              <w:szCs w:val="22"/>
              <w:lang w:eastAsia="pt-PT"/>
            </w:rPr>
          </w:pPr>
          <w:hyperlink w:anchor="_Toc485720552" w:history="1">
            <w:r w:rsidRPr="007A470F">
              <w:rPr>
                <w:rStyle w:val="Hyperlink"/>
                <w:noProof/>
              </w:rPr>
              <w:t>5.2.1 Mockups</w:t>
            </w:r>
            <w:r>
              <w:rPr>
                <w:noProof/>
                <w:webHidden/>
              </w:rPr>
              <w:tab/>
            </w:r>
            <w:r>
              <w:rPr>
                <w:noProof/>
                <w:webHidden/>
              </w:rPr>
              <w:fldChar w:fldCharType="begin"/>
            </w:r>
            <w:r>
              <w:rPr>
                <w:noProof/>
                <w:webHidden/>
              </w:rPr>
              <w:instrText xml:space="preserve"> PAGEREF _Toc485720552 \h </w:instrText>
            </w:r>
            <w:r>
              <w:rPr>
                <w:noProof/>
                <w:webHidden/>
              </w:rPr>
            </w:r>
            <w:r>
              <w:rPr>
                <w:noProof/>
                <w:webHidden/>
              </w:rPr>
              <w:fldChar w:fldCharType="separate"/>
            </w:r>
            <w:r>
              <w:rPr>
                <w:noProof/>
                <w:webHidden/>
              </w:rPr>
              <w:t>16</w:t>
            </w:r>
            <w:r>
              <w:rPr>
                <w:noProof/>
                <w:webHidden/>
              </w:rPr>
              <w:fldChar w:fldCharType="end"/>
            </w:r>
          </w:hyperlink>
        </w:p>
        <w:p w14:paraId="262312BD" w14:textId="2018C5DD" w:rsidR="00983D52" w:rsidRDefault="00983D52">
          <w:pPr>
            <w:pStyle w:val="TOC3"/>
            <w:tabs>
              <w:tab w:val="right" w:leader="dot" w:pos="8089"/>
            </w:tabs>
            <w:rPr>
              <w:i w:val="0"/>
              <w:iCs w:val="0"/>
              <w:noProof/>
              <w:sz w:val="22"/>
              <w:szCs w:val="22"/>
              <w:lang w:eastAsia="pt-PT"/>
            </w:rPr>
          </w:pPr>
          <w:hyperlink w:anchor="_Toc485720553" w:history="1">
            <w:r w:rsidRPr="007A470F">
              <w:rPr>
                <w:rStyle w:val="Hyperlink"/>
                <w:noProof/>
              </w:rPr>
              <w:t>5.2.2 Funcionalidades</w:t>
            </w:r>
            <w:r>
              <w:rPr>
                <w:noProof/>
                <w:webHidden/>
              </w:rPr>
              <w:tab/>
            </w:r>
            <w:r>
              <w:rPr>
                <w:noProof/>
                <w:webHidden/>
              </w:rPr>
              <w:fldChar w:fldCharType="begin"/>
            </w:r>
            <w:r>
              <w:rPr>
                <w:noProof/>
                <w:webHidden/>
              </w:rPr>
              <w:instrText xml:space="preserve"> PAGEREF _Toc485720553 \h </w:instrText>
            </w:r>
            <w:r>
              <w:rPr>
                <w:noProof/>
                <w:webHidden/>
              </w:rPr>
            </w:r>
            <w:r>
              <w:rPr>
                <w:noProof/>
                <w:webHidden/>
              </w:rPr>
              <w:fldChar w:fldCharType="separate"/>
            </w:r>
            <w:r>
              <w:rPr>
                <w:noProof/>
                <w:webHidden/>
              </w:rPr>
              <w:t>16</w:t>
            </w:r>
            <w:r>
              <w:rPr>
                <w:noProof/>
                <w:webHidden/>
              </w:rPr>
              <w:fldChar w:fldCharType="end"/>
            </w:r>
          </w:hyperlink>
        </w:p>
        <w:p w14:paraId="2A92AB56" w14:textId="021C9373" w:rsidR="00983D52" w:rsidRDefault="00983D52">
          <w:pPr>
            <w:pStyle w:val="TOC3"/>
            <w:tabs>
              <w:tab w:val="right" w:leader="dot" w:pos="8089"/>
            </w:tabs>
            <w:rPr>
              <w:i w:val="0"/>
              <w:iCs w:val="0"/>
              <w:noProof/>
              <w:sz w:val="22"/>
              <w:szCs w:val="22"/>
              <w:lang w:eastAsia="pt-PT"/>
            </w:rPr>
          </w:pPr>
          <w:hyperlink w:anchor="_Toc485720554" w:history="1">
            <w:r w:rsidRPr="007A470F">
              <w:rPr>
                <w:rStyle w:val="Hyperlink"/>
                <w:noProof/>
              </w:rPr>
              <w:t>5.2.3 Pagina principal</w:t>
            </w:r>
            <w:r>
              <w:rPr>
                <w:noProof/>
                <w:webHidden/>
              </w:rPr>
              <w:tab/>
            </w:r>
            <w:r>
              <w:rPr>
                <w:noProof/>
                <w:webHidden/>
              </w:rPr>
              <w:fldChar w:fldCharType="begin"/>
            </w:r>
            <w:r>
              <w:rPr>
                <w:noProof/>
                <w:webHidden/>
              </w:rPr>
              <w:instrText xml:space="preserve"> PAGEREF _Toc485720554 \h </w:instrText>
            </w:r>
            <w:r>
              <w:rPr>
                <w:noProof/>
                <w:webHidden/>
              </w:rPr>
            </w:r>
            <w:r>
              <w:rPr>
                <w:noProof/>
                <w:webHidden/>
              </w:rPr>
              <w:fldChar w:fldCharType="separate"/>
            </w:r>
            <w:r>
              <w:rPr>
                <w:noProof/>
                <w:webHidden/>
              </w:rPr>
              <w:t>16</w:t>
            </w:r>
            <w:r>
              <w:rPr>
                <w:noProof/>
                <w:webHidden/>
              </w:rPr>
              <w:fldChar w:fldCharType="end"/>
            </w:r>
          </w:hyperlink>
        </w:p>
        <w:p w14:paraId="57C3D171" w14:textId="293446A5" w:rsidR="00983D52" w:rsidRDefault="00983D52">
          <w:pPr>
            <w:pStyle w:val="TOC3"/>
            <w:tabs>
              <w:tab w:val="right" w:leader="dot" w:pos="8089"/>
            </w:tabs>
            <w:rPr>
              <w:i w:val="0"/>
              <w:iCs w:val="0"/>
              <w:noProof/>
              <w:sz w:val="22"/>
              <w:szCs w:val="22"/>
              <w:lang w:eastAsia="pt-PT"/>
            </w:rPr>
          </w:pPr>
          <w:hyperlink w:anchor="_Toc485720555" w:history="1">
            <w:r w:rsidRPr="007A470F">
              <w:rPr>
                <w:rStyle w:val="Hyperlink"/>
                <w:noProof/>
              </w:rPr>
              <w:t>5.2.4 Pagina área da casa</w:t>
            </w:r>
            <w:r>
              <w:rPr>
                <w:noProof/>
                <w:webHidden/>
              </w:rPr>
              <w:tab/>
            </w:r>
            <w:r>
              <w:rPr>
                <w:noProof/>
                <w:webHidden/>
              </w:rPr>
              <w:fldChar w:fldCharType="begin"/>
            </w:r>
            <w:r>
              <w:rPr>
                <w:noProof/>
                <w:webHidden/>
              </w:rPr>
              <w:instrText xml:space="preserve"> PAGEREF _Toc485720555 \h </w:instrText>
            </w:r>
            <w:r>
              <w:rPr>
                <w:noProof/>
                <w:webHidden/>
              </w:rPr>
            </w:r>
            <w:r>
              <w:rPr>
                <w:noProof/>
                <w:webHidden/>
              </w:rPr>
              <w:fldChar w:fldCharType="separate"/>
            </w:r>
            <w:r>
              <w:rPr>
                <w:noProof/>
                <w:webHidden/>
              </w:rPr>
              <w:t>16</w:t>
            </w:r>
            <w:r>
              <w:rPr>
                <w:noProof/>
                <w:webHidden/>
              </w:rPr>
              <w:fldChar w:fldCharType="end"/>
            </w:r>
          </w:hyperlink>
        </w:p>
        <w:p w14:paraId="0E46B5AB" w14:textId="4682EBFB" w:rsidR="00983D52" w:rsidRDefault="00983D52">
          <w:pPr>
            <w:pStyle w:val="TOC3"/>
            <w:tabs>
              <w:tab w:val="right" w:leader="dot" w:pos="8089"/>
            </w:tabs>
            <w:rPr>
              <w:i w:val="0"/>
              <w:iCs w:val="0"/>
              <w:noProof/>
              <w:sz w:val="22"/>
              <w:szCs w:val="22"/>
              <w:lang w:eastAsia="pt-PT"/>
            </w:rPr>
          </w:pPr>
          <w:hyperlink w:anchor="_Toc485720556" w:history="1">
            <w:r w:rsidRPr="007A470F">
              <w:rPr>
                <w:rStyle w:val="Hyperlink"/>
                <w:noProof/>
              </w:rPr>
              <w:t>5.2.5 Pagina sensores</w:t>
            </w:r>
            <w:r>
              <w:rPr>
                <w:noProof/>
                <w:webHidden/>
              </w:rPr>
              <w:tab/>
            </w:r>
            <w:r>
              <w:rPr>
                <w:noProof/>
                <w:webHidden/>
              </w:rPr>
              <w:fldChar w:fldCharType="begin"/>
            </w:r>
            <w:r>
              <w:rPr>
                <w:noProof/>
                <w:webHidden/>
              </w:rPr>
              <w:instrText xml:space="preserve"> PAGEREF _Toc485720556 \h </w:instrText>
            </w:r>
            <w:r>
              <w:rPr>
                <w:noProof/>
                <w:webHidden/>
              </w:rPr>
            </w:r>
            <w:r>
              <w:rPr>
                <w:noProof/>
                <w:webHidden/>
              </w:rPr>
              <w:fldChar w:fldCharType="separate"/>
            </w:r>
            <w:r>
              <w:rPr>
                <w:noProof/>
                <w:webHidden/>
              </w:rPr>
              <w:t>16</w:t>
            </w:r>
            <w:r>
              <w:rPr>
                <w:noProof/>
                <w:webHidden/>
              </w:rPr>
              <w:fldChar w:fldCharType="end"/>
            </w:r>
          </w:hyperlink>
        </w:p>
        <w:p w14:paraId="49B41DE3" w14:textId="6B15F8F6" w:rsidR="00983D52" w:rsidRDefault="00983D52">
          <w:pPr>
            <w:pStyle w:val="TOC2"/>
            <w:tabs>
              <w:tab w:val="right" w:leader="dot" w:pos="8089"/>
            </w:tabs>
            <w:rPr>
              <w:smallCaps w:val="0"/>
              <w:noProof/>
              <w:sz w:val="22"/>
              <w:szCs w:val="22"/>
              <w:lang w:eastAsia="pt-PT"/>
            </w:rPr>
          </w:pPr>
          <w:hyperlink w:anchor="_Toc485720557" w:history="1">
            <w:r w:rsidRPr="007A470F">
              <w:rPr>
                <w:rStyle w:val="Hyperlink"/>
                <w:rFonts w:cs="Times New Roman"/>
                <w:noProof/>
                <w:snapToGrid w:val="0"/>
                <w:w w:val="0"/>
              </w:rPr>
              <w:t>5.3</w:t>
            </w:r>
            <w:r w:rsidRPr="007A470F">
              <w:rPr>
                <w:rStyle w:val="Hyperlink"/>
                <w:noProof/>
              </w:rPr>
              <w:t xml:space="preserve"> Estrutura de sensores</w:t>
            </w:r>
            <w:r>
              <w:rPr>
                <w:noProof/>
                <w:webHidden/>
              </w:rPr>
              <w:tab/>
            </w:r>
            <w:r>
              <w:rPr>
                <w:noProof/>
                <w:webHidden/>
              </w:rPr>
              <w:fldChar w:fldCharType="begin"/>
            </w:r>
            <w:r>
              <w:rPr>
                <w:noProof/>
                <w:webHidden/>
              </w:rPr>
              <w:instrText xml:space="preserve"> PAGEREF _Toc485720557 \h </w:instrText>
            </w:r>
            <w:r>
              <w:rPr>
                <w:noProof/>
                <w:webHidden/>
              </w:rPr>
            </w:r>
            <w:r>
              <w:rPr>
                <w:noProof/>
                <w:webHidden/>
              </w:rPr>
              <w:fldChar w:fldCharType="separate"/>
            </w:r>
            <w:r>
              <w:rPr>
                <w:noProof/>
                <w:webHidden/>
              </w:rPr>
              <w:t>16</w:t>
            </w:r>
            <w:r>
              <w:rPr>
                <w:noProof/>
                <w:webHidden/>
              </w:rPr>
              <w:fldChar w:fldCharType="end"/>
            </w:r>
          </w:hyperlink>
        </w:p>
        <w:p w14:paraId="1DEB7338" w14:textId="4F40D52E" w:rsidR="00983D52" w:rsidRDefault="00983D52">
          <w:pPr>
            <w:pStyle w:val="TOC3"/>
            <w:tabs>
              <w:tab w:val="right" w:leader="dot" w:pos="8089"/>
            </w:tabs>
            <w:rPr>
              <w:i w:val="0"/>
              <w:iCs w:val="0"/>
              <w:noProof/>
              <w:sz w:val="22"/>
              <w:szCs w:val="22"/>
              <w:lang w:eastAsia="pt-PT"/>
            </w:rPr>
          </w:pPr>
          <w:hyperlink w:anchor="_Toc485720558" w:history="1">
            <w:r w:rsidRPr="007A470F">
              <w:rPr>
                <w:rStyle w:val="Hyperlink"/>
                <w:noProof/>
              </w:rPr>
              <w:t>5.3.1 Sensor de temperatura</w:t>
            </w:r>
            <w:r>
              <w:rPr>
                <w:noProof/>
                <w:webHidden/>
              </w:rPr>
              <w:tab/>
            </w:r>
            <w:r>
              <w:rPr>
                <w:noProof/>
                <w:webHidden/>
              </w:rPr>
              <w:fldChar w:fldCharType="begin"/>
            </w:r>
            <w:r>
              <w:rPr>
                <w:noProof/>
                <w:webHidden/>
              </w:rPr>
              <w:instrText xml:space="preserve"> PAGEREF _Toc485720558 \h </w:instrText>
            </w:r>
            <w:r>
              <w:rPr>
                <w:noProof/>
                <w:webHidden/>
              </w:rPr>
            </w:r>
            <w:r>
              <w:rPr>
                <w:noProof/>
                <w:webHidden/>
              </w:rPr>
              <w:fldChar w:fldCharType="separate"/>
            </w:r>
            <w:r>
              <w:rPr>
                <w:noProof/>
                <w:webHidden/>
              </w:rPr>
              <w:t>16</w:t>
            </w:r>
            <w:r>
              <w:rPr>
                <w:noProof/>
                <w:webHidden/>
              </w:rPr>
              <w:fldChar w:fldCharType="end"/>
            </w:r>
          </w:hyperlink>
        </w:p>
        <w:p w14:paraId="6CAFF871" w14:textId="6172393E" w:rsidR="00983D52" w:rsidRDefault="00983D52">
          <w:pPr>
            <w:pStyle w:val="TOC3"/>
            <w:tabs>
              <w:tab w:val="right" w:leader="dot" w:pos="8089"/>
            </w:tabs>
            <w:rPr>
              <w:i w:val="0"/>
              <w:iCs w:val="0"/>
              <w:noProof/>
              <w:sz w:val="22"/>
              <w:szCs w:val="22"/>
              <w:lang w:eastAsia="pt-PT"/>
            </w:rPr>
          </w:pPr>
          <w:hyperlink w:anchor="_Toc485720559" w:history="1">
            <w:r w:rsidRPr="007A470F">
              <w:rPr>
                <w:rStyle w:val="Hyperlink"/>
                <w:noProof/>
              </w:rPr>
              <w:t>5.3.2 Sensor de água</w:t>
            </w:r>
            <w:r>
              <w:rPr>
                <w:noProof/>
                <w:webHidden/>
              </w:rPr>
              <w:tab/>
            </w:r>
            <w:r>
              <w:rPr>
                <w:noProof/>
                <w:webHidden/>
              </w:rPr>
              <w:fldChar w:fldCharType="begin"/>
            </w:r>
            <w:r>
              <w:rPr>
                <w:noProof/>
                <w:webHidden/>
              </w:rPr>
              <w:instrText xml:space="preserve"> PAGEREF _Toc485720559 \h </w:instrText>
            </w:r>
            <w:r>
              <w:rPr>
                <w:noProof/>
                <w:webHidden/>
              </w:rPr>
            </w:r>
            <w:r>
              <w:rPr>
                <w:noProof/>
                <w:webHidden/>
              </w:rPr>
              <w:fldChar w:fldCharType="separate"/>
            </w:r>
            <w:r>
              <w:rPr>
                <w:noProof/>
                <w:webHidden/>
              </w:rPr>
              <w:t>16</w:t>
            </w:r>
            <w:r>
              <w:rPr>
                <w:noProof/>
                <w:webHidden/>
              </w:rPr>
              <w:fldChar w:fldCharType="end"/>
            </w:r>
          </w:hyperlink>
        </w:p>
        <w:p w14:paraId="35DB03BB" w14:textId="6FD79D97" w:rsidR="00983D52" w:rsidRDefault="00983D52">
          <w:pPr>
            <w:pStyle w:val="TOC3"/>
            <w:tabs>
              <w:tab w:val="right" w:leader="dot" w:pos="8089"/>
            </w:tabs>
            <w:rPr>
              <w:i w:val="0"/>
              <w:iCs w:val="0"/>
              <w:noProof/>
              <w:sz w:val="22"/>
              <w:szCs w:val="22"/>
              <w:lang w:eastAsia="pt-PT"/>
            </w:rPr>
          </w:pPr>
          <w:hyperlink w:anchor="_Toc485720560" w:history="1">
            <w:r w:rsidRPr="007A470F">
              <w:rPr>
                <w:rStyle w:val="Hyperlink"/>
                <w:noProof/>
              </w:rPr>
              <w:t>5.3.3 Sensor de gás</w:t>
            </w:r>
            <w:r>
              <w:rPr>
                <w:noProof/>
                <w:webHidden/>
              </w:rPr>
              <w:tab/>
            </w:r>
            <w:r>
              <w:rPr>
                <w:noProof/>
                <w:webHidden/>
              </w:rPr>
              <w:fldChar w:fldCharType="begin"/>
            </w:r>
            <w:r>
              <w:rPr>
                <w:noProof/>
                <w:webHidden/>
              </w:rPr>
              <w:instrText xml:space="preserve"> PAGEREF _Toc485720560 \h </w:instrText>
            </w:r>
            <w:r>
              <w:rPr>
                <w:noProof/>
                <w:webHidden/>
              </w:rPr>
            </w:r>
            <w:r>
              <w:rPr>
                <w:noProof/>
                <w:webHidden/>
              </w:rPr>
              <w:fldChar w:fldCharType="separate"/>
            </w:r>
            <w:r>
              <w:rPr>
                <w:noProof/>
                <w:webHidden/>
              </w:rPr>
              <w:t>16</w:t>
            </w:r>
            <w:r>
              <w:rPr>
                <w:noProof/>
                <w:webHidden/>
              </w:rPr>
              <w:fldChar w:fldCharType="end"/>
            </w:r>
          </w:hyperlink>
        </w:p>
        <w:p w14:paraId="2E2B005D" w14:textId="6B1CFB4A" w:rsidR="00983D52" w:rsidRDefault="00983D52">
          <w:pPr>
            <w:pStyle w:val="TOC3"/>
            <w:tabs>
              <w:tab w:val="right" w:leader="dot" w:pos="8089"/>
            </w:tabs>
            <w:rPr>
              <w:i w:val="0"/>
              <w:iCs w:val="0"/>
              <w:noProof/>
              <w:sz w:val="22"/>
              <w:szCs w:val="22"/>
              <w:lang w:eastAsia="pt-PT"/>
            </w:rPr>
          </w:pPr>
          <w:hyperlink w:anchor="_Toc485720561" w:history="1">
            <w:r w:rsidRPr="007A470F">
              <w:rPr>
                <w:rStyle w:val="Hyperlink"/>
                <w:noProof/>
              </w:rPr>
              <w:t>5.3.4 Sensor de chamas</w:t>
            </w:r>
            <w:r>
              <w:rPr>
                <w:noProof/>
                <w:webHidden/>
              </w:rPr>
              <w:tab/>
            </w:r>
            <w:r>
              <w:rPr>
                <w:noProof/>
                <w:webHidden/>
              </w:rPr>
              <w:fldChar w:fldCharType="begin"/>
            </w:r>
            <w:r>
              <w:rPr>
                <w:noProof/>
                <w:webHidden/>
              </w:rPr>
              <w:instrText xml:space="preserve"> PAGEREF _Toc485720561 \h </w:instrText>
            </w:r>
            <w:r>
              <w:rPr>
                <w:noProof/>
                <w:webHidden/>
              </w:rPr>
            </w:r>
            <w:r>
              <w:rPr>
                <w:noProof/>
                <w:webHidden/>
              </w:rPr>
              <w:fldChar w:fldCharType="separate"/>
            </w:r>
            <w:r>
              <w:rPr>
                <w:noProof/>
                <w:webHidden/>
              </w:rPr>
              <w:t>16</w:t>
            </w:r>
            <w:r>
              <w:rPr>
                <w:noProof/>
                <w:webHidden/>
              </w:rPr>
              <w:fldChar w:fldCharType="end"/>
            </w:r>
          </w:hyperlink>
        </w:p>
        <w:p w14:paraId="42B9CB0C" w14:textId="648BAD05" w:rsidR="00983D52" w:rsidRDefault="00983D52">
          <w:pPr>
            <w:pStyle w:val="TOC3"/>
            <w:tabs>
              <w:tab w:val="right" w:leader="dot" w:pos="8089"/>
            </w:tabs>
            <w:rPr>
              <w:i w:val="0"/>
              <w:iCs w:val="0"/>
              <w:noProof/>
              <w:sz w:val="22"/>
              <w:szCs w:val="22"/>
              <w:lang w:eastAsia="pt-PT"/>
            </w:rPr>
          </w:pPr>
          <w:hyperlink w:anchor="_Toc485720562" w:history="1">
            <w:r w:rsidRPr="007A470F">
              <w:rPr>
                <w:rStyle w:val="Hyperlink"/>
                <w:noProof/>
              </w:rPr>
              <w:t>5.3.5 Sensor de luz</w:t>
            </w:r>
            <w:r>
              <w:rPr>
                <w:noProof/>
                <w:webHidden/>
              </w:rPr>
              <w:tab/>
            </w:r>
            <w:r>
              <w:rPr>
                <w:noProof/>
                <w:webHidden/>
              </w:rPr>
              <w:fldChar w:fldCharType="begin"/>
            </w:r>
            <w:r>
              <w:rPr>
                <w:noProof/>
                <w:webHidden/>
              </w:rPr>
              <w:instrText xml:space="preserve"> PAGEREF _Toc485720562 \h </w:instrText>
            </w:r>
            <w:r>
              <w:rPr>
                <w:noProof/>
                <w:webHidden/>
              </w:rPr>
            </w:r>
            <w:r>
              <w:rPr>
                <w:noProof/>
                <w:webHidden/>
              </w:rPr>
              <w:fldChar w:fldCharType="separate"/>
            </w:r>
            <w:r>
              <w:rPr>
                <w:noProof/>
                <w:webHidden/>
              </w:rPr>
              <w:t>16</w:t>
            </w:r>
            <w:r>
              <w:rPr>
                <w:noProof/>
                <w:webHidden/>
              </w:rPr>
              <w:fldChar w:fldCharType="end"/>
            </w:r>
          </w:hyperlink>
        </w:p>
        <w:p w14:paraId="6CAF6E56" w14:textId="41CE2C9A" w:rsidR="00983D52" w:rsidRDefault="00983D52">
          <w:pPr>
            <w:pStyle w:val="TOC3"/>
            <w:tabs>
              <w:tab w:val="right" w:leader="dot" w:pos="8089"/>
            </w:tabs>
            <w:rPr>
              <w:i w:val="0"/>
              <w:iCs w:val="0"/>
              <w:noProof/>
              <w:sz w:val="22"/>
              <w:szCs w:val="22"/>
              <w:lang w:eastAsia="pt-PT"/>
            </w:rPr>
          </w:pPr>
          <w:hyperlink w:anchor="_Toc485720563" w:history="1">
            <w:r w:rsidRPr="007A470F">
              <w:rPr>
                <w:rStyle w:val="Hyperlink"/>
                <w:noProof/>
              </w:rPr>
              <w:t>5.3.6 Sensor magnético</w:t>
            </w:r>
            <w:r>
              <w:rPr>
                <w:noProof/>
                <w:webHidden/>
              </w:rPr>
              <w:tab/>
            </w:r>
            <w:r>
              <w:rPr>
                <w:noProof/>
                <w:webHidden/>
              </w:rPr>
              <w:fldChar w:fldCharType="begin"/>
            </w:r>
            <w:r>
              <w:rPr>
                <w:noProof/>
                <w:webHidden/>
              </w:rPr>
              <w:instrText xml:space="preserve"> PAGEREF _Toc485720563 \h </w:instrText>
            </w:r>
            <w:r>
              <w:rPr>
                <w:noProof/>
                <w:webHidden/>
              </w:rPr>
            </w:r>
            <w:r>
              <w:rPr>
                <w:noProof/>
                <w:webHidden/>
              </w:rPr>
              <w:fldChar w:fldCharType="separate"/>
            </w:r>
            <w:r>
              <w:rPr>
                <w:noProof/>
                <w:webHidden/>
              </w:rPr>
              <w:t>16</w:t>
            </w:r>
            <w:r>
              <w:rPr>
                <w:noProof/>
                <w:webHidden/>
              </w:rPr>
              <w:fldChar w:fldCharType="end"/>
            </w:r>
          </w:hyperlink>
        </w:p>
        <w:p w14:paraId="2128D76C" w14:textId="32BED6B1" w:rsidR="00983D52" w:rsidRDefault="00983D52">
          <w:pPr>
            <w:pStyle w:val="TOC3"/>
            <w:tabs>
              <w:tab w:val="right" w:leader="dot" w:pos="8089"/>
            </w:tabs>
            <w:rPr>
              <w:i w:val="0"/>
              <w:iCs w:val="0"/>
              <w:noProof/>
              <w:sz w:val="22"/>
              <w:szCs w:val="22"/>
              <w:lang w:eastAsia="pt-PT"/>
            </w:rPr>
          </w:pPr>
          <w:hyperlink w:anchor="_Toc485720564" w:history="1">
            <w:r w:rsidRPr="007A470F">
              <w:rPr>
                <w:rStyle w:val="Hyperlink"/>
                <w:noProof/>
              </w:rPr>
              <w:t>5.3.7 Sensor de movimento</w:t>
            </w:r>
            <w:r>
              <w:rPr>
                <w:noProof/>
                <w:webHidden/>
              </w:rPr>
              <w:tab/>
            </w:r>
            <w:r>
              <w:rPr>
                <w:noProof/>
                <w:webHidden/>
              </w:rPr>
              <w:fldChar w:fldCharType="begin"/>
            </w:r>
            <w:r>
              <w:rPr>
                <w:noProof/>
                <w:webHidden/>
              </w:rPr>
              <w:instrText xml:space="preserve"> PAGEREF _Toc485720564 \h </w:instrText>
            </w:r>
            <w:r>
              <w:rPr>
                <w:noProof/>
                <w:webHidden/>
              </w:rPr>
            </w:r>
            <w:r>
              <w:rPr>
                <w:noProof/>
                <w:webHidden/>
              </w:rPr>
              <w:fldChar w:fldCharType="separate"/>
            </w:r>
            <w:r>
              <w:rPr>
                <w:noProof/>
                <w:webHidden/>
              </w:rPr>
              <w:t>16</w:t>
            </w:r>
            <w:r>
              <w:rPr>
                <w:noProof/>
                <w:webHidden/>
              </w:rPr>
              <w:fldChar w:fldCharType="end"/>
            </w:r>
          </w:hyperlink>
        </w:p>
        <w:p w14:paraId="36DD1F94" w14:textId="2A8ACB4C" w:rsidR="00983D52" w:rsidRDefault="00983D52">
          <w:pPr>
            <w:pStyle w:val="TOC2"/>
            <w:tabs>
              <w:tab w:val="right" w:leader="dot" w:pos="8089"/>
            </w:tabs>
            <w:rPr>
              <w:smallCaps w:val="0"/>
              <w:noProof/>
              <w:sz w:val="22"/>
              <w:szCs w:val="22"/>
              <w:lang w:eastAsia="pt-PT"/>
            </w:rPr>
          </w:pPr>
          <w:hyperlink w:anchor="_Toc485720565" w:history="1">
            <w:r w:rsidRPr="007A470F">
              <w:rPr>
                <w:rStyle w:val="Hyperlink"/>
                <w:rFonts w:cs="Times New Roman"/>
                <w:noProof/>
                <w:snapToGrid w:val="0"/>
                <w:w w:val="0"/>
              </w:rPr>
              <w:t>5.4</w:t>
            </w:r>
            <w:r w:rsidRPr="007A470F">
              <w:rPr>
                <w:rStyle w:val="Hyperlink"/>
                <w:noProof/>
              </w:rPr>
              <w:t xml:space="preserve"> Estrutura de atuadores e elementos de output</w:t>
            </w:r>
            <w:r>
              <w:rPr>
                <w:noProof/>
                <w:webHidden/>
              </w:rPr>
              <w:tab/>
            </w:r>
            <w:r>
              <w:rPr>
                <w:noProof/>
                <w:webHidden/>
              </w:rPr>
              <w:fldChar w:fldCharType="begin"/>
            </w:r>
            <w:r>
              <w:rPr>
                <w:noProof/>
                <w:webHidden/>
              </w:rPr>
              <w:instrText xml:space="preserve"> PAGEREF _Toc485720565 \h </w:instrText>
            </w:r>
            <w:r>
              <w:rPr>
                <w:noProof/>
                <w:webHidden/>
              </w:rPr>
            </w:r>
            <w:r>
              <w:rPr>
                <w:noProof/>
                <w:webHidden/>
              </w:rPr>
              <w:fldChar w:fldCharType="separate"/>
            </w:r>
            <w:r>
              <w:rPr>
                <w:noProof/>
                <w:webHidden/>
              </w:rPr>
              <w:t>16</w:t>
            </w:r>
            <w:r>
              <w:rPr>
                <w:noProof/>
                <w:webHidden/>
              </w:rPr>
              <w:fldChar w:fldCharType="end"/>
            </w:r>
          </w:hyperlink>
        </w:p>
        <w:p w14:paraId="5C114655" w14:textId="0118F24B" w:rsidR="00983D52" w:rsidRDefault="00983D52">
          <w:pPr>
            <w:pStyle w:val="TOC3"/>
            <w:tabs>
              <w:tab w:val="right" w:leader="dot" w:pos="8089"/>
            </w:tabs>
            <w:rPr>
              <w:i w:val="0"/>
              <w:iCs w:val="0"/>
              <w:noProof/>
              <w:sz w:val="22"/>
              <w:szCs w:val="22"/>
              <w:lang w:eastAsia="pt-PT"/>
            </w:rPr>
          </w:pPr>
          <w:hyperlink w:anchor="_Toc485720566" w:history="1">
            <w:r w:rsidRPr="007A470F">
              <w:rPr>
                <w:rStyle w:val="Hyperlink"/>
                <w:noProof/>
              </w:rPr>
              <w:t>5.4.1 LCD</w:t>
            </w:r>
            <w:r>
              <w:rPr>
                <w:noProof/>
                <w:webHidden/>
              </w:rPr>
              <w:tab/>
            </w:r>
            <w:r>
              <w:rPr>
                <w:noProof/>
                <w:webHidden/>
              </w:rPr>
              <w:fldChar w:fldCharType="begin"/>
            </w:r>
            <w:r>
              <w:rPr>
                <w:noProof/>
                <w:webHidden/>
              </w:rPr>
              <w:instrText xml:space="preserve"> PAGEREF _Toc485720566 \h </w:instrText>
            </w:r>
            <w:r>
              <w:rPr>
                <w:noProof/>
                <w:webHidden/>
              </w:rPr>
            </w:r>
            <w:r>
              <w:rPr>
                <w:noProof/>
                <w:webHidden/>
              </w:rPr>
              <w:fldChar w:fldCharType="separate"/>
            </w:r>
            <w:r>
              <w:rPr>
                <w:noProof/>
                <w:webHidden/>
              </w:rPr>
              <w:t>16</w:t>
            </w:r>
            <w:r>
              <w:rPr>
                <w:noProof/>
                <w:webHidden/>
              </w:rPr>
              <w:fldChar w:fldCharType="end"/>
            </w:r>
          </w:hyperlink>
        </w:p>
        <w:p w14:paraId="1DC4155B" w14:textId="47366D38" w:rsidR="00983D52" w:rsidRDefault="00983D52">
          <w:pPr>
            <w:pStyle w:val="TOC3"/>
            <w:tabs>
              <w:tab w:val="right" w:leader="dot" w:pos="8089"/>
            </w:tabs>
            <w:rPr>
              <w:i w:val="0"/>
              <w:iCs w:val="0"/>
              <w:noProof/>
              <w:sz w:val="22"/>
              <w:szCs w:val="22"/>
              <w:lang w:eastAsia="pt-PT"/>
            </w:rPr>
          </w:pPr>
          <w:hyperlink w:anchor="_Toc485720567" w:history="1">
            <w:r w:rsidRPr="007A470F">
              <w:rPr>
                <w:rStyle w:val="Hyperlink"/>
                <w:noProof/>
              </w:rPr>
              <w:t>5.4.2 Buzzer</w:t>
            </w:r>
            <w:r>
              <w:rPr>
                <w:noProof/>
                <w:webHidden/>
              </w:rPr>
              <w:tab/>
            </w:r>
            <w:r>
              <w:rPr>
                <w:noProof/>
                <w:webHidden/>
              </w:rPr>
              <w:fldChar w:fldCharType="begin"/>
            </w:r>
            <w:r>
              <w:rPr>
                <w:noProof/>
                <w:webHidden/>
              </w:rPr>
              <w:instrText xml:space="preserve"> PAGEREF _Toc485720567 \h </w:instrText>
            </w:r>
            <w:r>
              <w:rPr>
                <w:noProof/>
                <w:webHidden/>
              </w:rPr>
            </w:r>
            <w:r>
              <w:rPr>
                <w:noProof/>
                <w:webHidden/>
              </w:rPr>
              <w:fldChar w:fldCharType="separate"/>
            </w:r>
            <w:r>
              <w:rPr>
                <w:noProof/>
                <w:webHidden/>
              </w:rPr>
              <w:t>16</w:t>
            </w:r>
            <w:r>
              <w:rPr>
                <w:noProof/>
                <w:webHidden/>
              </w:rPr>
              <w:fldChar w:fldCharType="end"/>
            </w:r>
          </w:hyperlink>
        </w:p>
        <w:p w14:paraId="0673FBCF" w14:textId="36937D73" w:rsidR="00983D52" w:rsidRDefault="00983D52">
          <w:pPr>
            <w:pStyle w:val="TOC3"/>
            <w:tabs>
              <w:tab w:val="right" w:leader="dot" w:pos="8089"/>
            </w:tabs>
            <w:rPr>
              <w:i w:val="0"/>
              <w:iCs w:val="0"/>
              <w:noProof/>
              <w:sz w:val="22"/>
              <w:szCs w:val="22"/>
              <w:lang w:eastAsia="pt-PT"/>
            </w:rPr>
          </w:pPr>
          <w:hyperlink w:anchor="_Toc485720568" w:history="1">
            <w:r w:rsidRPr="007A470F">
              <w:rPr>
                <w:rStyle w:val="Hyperlink"/>
                <w:noProof/>
              </w:rPr>
              <w:t>5.4.3 keypad</w:t>
            </w:r>
            <w:r>
              <w:rPr>
                <w:noProof/>
                <w:webHidden/>
              </w:rPr>
              <w:tab/>
            </w:r>
            <w:r>
              <w:rPr>
                <w:noProof/>
                <w:webHidden/>
              </w:rPr>
              <w:fldChar w:fldCharType="begin"/>
            </w:r>
            <w:r>
              <w:rPr>
                <w:noProof/>
                <w:webHidden/>
              </w:rPr>
              <w:instrText xml:space="preserve"> PAGEREF _Toc485720568 \h </w:instrText>
            </w:r>
            <w:r>
              <w:rPr>
                <w:noProof/>
                <w:webHidden/>
              </w:rPr>
            </w:r>
            <w:r>
              <w:rPr>
                <w:noProof/>
                <w:webHidden/>
              </w:rPr>
              <w:fldChar w:fldCharType="separate"/>
            </w:r>
            <w:r>
              <w:rPr>
                <w:noProof/>
                <w:webHidden/>
              </w:rPr>
              <w:t>16</w:t>
            </w:r>
            <w:r>
              <w:rPr>
                <w:noProof/>
                <w:webHidden/>
              </w:rPr>
              <w:fldChar w:fldCharType="end"/>
            </w:r>
          </w:hyperlink>
        </w:p>
        <w:p w14:paraId="2A8FED12" w14:textId="565BDEBF" w:rsidR="00983D52" w:rsidRDefault="00983D52">
          <w:pPr>
            <w:pStyle w:val="TOC2"/>
            <w:tabs>
              <w:tab w:val="right" w:leader="dot" w:pos="8089"/>
            </w:tabs>
            <w:rPr>
              <w:smallCaps w:val="0"/>
              <w:noProof/>
              <w:sz w:val="22"/>
              <w:szCs w:val="22"/>
              <w:lang w:eastAsia="pt-PT"/>
            </w:rPr>
          </w:pPr>
          <w:hyperlink w:anchor="_Toc485720569" w:history="1">
            <w:r w:rsidRPr="007A470F">
              <w:rPr>
                <w:rStyle w:val="Hyperlink"/>
                <w:rFonts w:cs="Times New Roman"/>
                <w:noProof/>
                <w:snapToGrid w:val="0"/>
                <w:w w:val="0"/>
              </w:rPr>
              <w:t>5.5</w:t>
            </w:r>
            <w:r w:rsidRPr="007A470F">
              <w:rPr>
                <w:rStyle w:val="Hyperlink"/>
                <w:noProof/>
              </w:rPr>
              <w:t xml:space="preserve"> estrutura de comunicação microcontroladores e gateway</w:t>
            </w:r>
            <w:r>
              <w:rPr>
                <w:noProof/>
                <w:webHidden/>
              </w:rPr>
              <w:tab/>
            </w:r>
            <w:r>
              <w:rPr>
                <w:noProof/>
                <w:webHidden/>
              </w:rPr>
              <w:fldChar w:fldCharType="begin"/>
            </w:r>
            <w:r>
              <w:rPr>
                <w:noProof/>
                <w:webHidden/>
              </w:rPr>
              <w:instrText xml:space="preserve"> PAGEREF _Toc485720569 \h </w:instrText>
            </w:r>
            <w:r>
              <w:rPr>
                <w:noProof/>
                <w:webHidden/>
              </w:rPr>
            </w:r>
            <w:r>
              <w:rPr>
                <w:noProof/>
                <w:webHidden/>
              </w:rPr>
              <w:fldChar w:fldCharType="separate"/>
            </w:r>
            <w:r>
              <w:rPr>
                <w:noProof/>
                <w:webHidden/>
              </w:rPr>
              <w:t>16</w:t>
            </w:r>
            <w:r>
              <w:rPr>
                <w:noProof/>
                <w:webHidden/>
              </w:rPr>
              <w:fldChar w:fldCharType="end"/>
            </w:r>
          </w:hyperlink>
        </w:p>
        <w:p w14:paraId="6E86A035" w14:textId="78CE40B2" w:rsidR="00983D52" w:rsidRDefault="00983D52">
          <w:pPr>
            <w:pStyle w:val="TOC3"/>
            <w:tabs>
              <w:tab w:val="right" w:leader="dot" w:pos="8089"/>
            </w:tabs>
            <w:rPr>
              <w:i w:val="0"/>
              <w:iCs w:val="0"/>
              <w:noProof/>
              <w:sz w:val="22"/>
              <w:szCs w:val="22"/>
              <w:lang w:eastAsia="pt-PT"/>
            </w:rPr>
          </w:pPr>
          <w:hyperlink w:anchor="_Toc485720570" w:history="1">
            <w:r w:rsidRPr="007A470F">
              <w:rPr>
                <w:rStyle w:val="Hyperlink"/>
                <w:noProof/>
              </w:rPr>
              <w:t>5.5.1 esp32</w:t>
            </w:r>
            <w:r>
              <w:rPr>
                <w:noProof/>
                <w:webHidden/>
              </w:rPr>
              <w:tab/>
            </w:r>
            <w:r>
              <w:rPr>
                <w:noProof/>
                <w:webHidden/>
              </w:rPr>
              <w:fldChar w:fldCharType="begin"/>
            </w:r>
            <w:r>
              <w:rPr>
                <w:noProof/>
                <w:webHidden/>
              </w:rPr>
              <w:instrText xml:space="preserve"> PAGEREF _Toc485720570 \h </w:instrText>
            </w:r>
            <w:r>
              <w:rPr>
                <w:noProof/>
                <w:webHidden/>
              </w:rPr>
            </w:r>
            <w:r>
              <w:rPr>
                <w:noProof/>
                <w:webHidden/>
              </w:rPr>
              <w:fldChar w:fldCharType="separate"/>
            </w:r>
            <w:r>
              <w:rPr>
                <w:noProof/>
                <w:webHidden/>
              </w:rPr>
              <w:t>17</w:t>
            </w:r>
            <w:r>
              <w:rPr>
                <w:noProof/>
                <w:webHidden/>
              </w:rPr>
              <w:fldChar w:fldCharType="end"/>
            </w:r>
          </w:hyperlink>
        </w:p>
        <w:p w14:paraId="3DBCF4D6" w14:textId="36C9A6D4" w:rsidR="00983D52" w:rsidRDefault="00983D52">
          <w:pPr>
            <w:pStyle w:val="TOC3"/>
            <w:tabs>
              <w:tab w:val="right" w:leader="dot" w:pos="8089"/>
            </w:tabs>
            <w:rPr>
              <w:i w:val="0"/>
              <w:iCs w:val="0"/>
              <w:noProof/>
              <w:sz w:val="22"/>
              <w:szCs w:val="22"/>
              <w:lang w:eastAsia="pt-PT"/>
            </w:rPr>
          </w:pPr>
          <w:hyperlink w:anchor="_Toc485720571" w:history="1">
            <w:r w:rsidRPr="007A470F">
              <w:rPr>
                <w:rStyle w:val="Hyperlink"/>
                <w:noProof/>
              </w:rPr>
              <w:t>5.5.2 esp8266</w:t>
            </w:r>
            <w:r>
              <w:rPr>
                <w:noProof/>
                <w:webHidden/>
              </w:rPr>
              <w:tab/>
            </w:r>
            <w:r>
              <w:rPr>
                <w:noProof/>
                <w:webHidden/>
              </w:rPr>
              <w:fldChar w:fldCharType="begin"/>
            </w:r>
            <w:r>
              <w:rPr>
                <w:noProof/>
                <w:webHidden/>
              </w:rPr>
              <w:instrText xml:space="preserve"> PAGEREF _Toc485720571 \h </w:instrText>
            </w:r>
            <w:r>
              <w:rPr>
                <w:noProof/>
                <w:webHidden/>
              </w:rPr>
            </w:r>
            <w:r>
              <w:rPr>
                <w:noProof/>
                <w:webHidden/>
              </w:rPr>
              <w:fldChar w:fldCharType="separate"/>
            </w:r>
            <w:r>
              <w:rPr>
                <w:noProof/>
                <w:webHidden/>
              </w:rPr>
              <w:t>17</w:t>
            </w:r>
            <w:r>
              <w:rPr>
                <w:noProof/>
                <w:webHidden/>
              </w:rPr>
              <w:fldChar w:fldCharType="end"/>
            </w:r>
          </w:hyperlink>
        </w:p>
        <w:p w14:paraId="150978A8" w14:textId="5EA8E352" w:rsidR="00983D52" w:rsidRDefault="00983D52">
          <w:pPr>
            <w:pStyle w:val="TOC3"/>
            <w:tabs>
              <w:tab w:val="right" w:leader="dot" w:pos="8089"/>
            </w:tabs>
            <w:rPr>
              <w:i w:val="0"/>
              <w:iCs w:val="0"/>
              <w:noProof/>
              <w:sz w:val="22"/>
              <w:szCs w:val="22"/>
              <w:lang w:eastAsia="pt-PT"/>
            </w:rPr>
          </w:pPr>
          <w:hyperlink w:anchor="_Toc485720572" w:history="1">
            <w:r w:rsidRPr="007A470F">
              <w:rPr>
                <w:rStyle w:val="Hyperlink"/>
                <w:noProof/>
              </w:rPr>
              <w:t>5.5.3 arduíno nano</w:t>
            </w:r>
            <w:r>
              <w:rPr>
                <w:noProof/>
                <w:webHidden/>
              </w:rPr>
              <w:tab/>
            </w:r>
            <w:r>
              <w:rPr>
                <w:noProof/>
                <w:webHidden/>
              </w:rPr>
              <w:fldChar w:fldCharType="begin"/>
            </w:r>
            <w:r>
              <w:rPr>
                <w:noProof/>
                <w:webHidden/>
              </w:rPr>
              <w:instrText xml:space="preserve"> PAGEREF _Toc485720572 \h </w:instrText>
            </w:r>
            <w:r>
              <w:rPr>
                <w:noProof/>
                <w:webHidden/>
              </w:rPr>
            </w:r>
            <w:r>
              <w:rPr>
                <w:noProof/>
                <w:webHidden/>
              </w:rPr>
              <w:fldChar w:fldCharType="separate"/>
            </w:r>
            <w:r>
              <w:rPr>
                <w:noProof/>
                <w:webHidden/>
              </w:rPr>
              <w:t>17</w:t>
            </w:r>
            <w:r>
              <w:rPr>
                <w:noProof/>
                <w:webHidden/>
              </w:rPr>
              <w:fldChar w:fldCharType="end"/>
            </w:r>
          </w:hyperlink>
        </w:p>
        <w:p w14:paraId="27668060" w14:textId="1B0BD106" w:rsidR="00983D52" w:rsidRDefault="00983D52">
          <w:pPr>
            <w:pStyle w:val="TOC3"/>
            <w:tabs>
              <w:tab w:val="right" w:leader="dot" w:pos="8089"/>
            </w:tabs>
            <w:rPr>
              <w:i w:val="0"/>
              <w:iCs w:val="0"/>
              <w:noProof/>
              <w:sz w:val="22"/>
              <w:szCs w:val="22"/>
              <w:lang w:eastAsia="pt-PT"/>
            </w:rPr>
          </w:pPr>
          <w:hyperlink w:anchor="_Toc485720573" w:history="1">
            <w:r w:rsidRPr="007A470F">
              <w:rPr>
                <w:rStyle w:val="Hyperlink"/>
                <w:noProof/>
              </w:rPr>
              <w:t>5.5.4 raspberry Pi 3</w:t>
            </w:r>
            <w:r>
              <w:rPr>
                <w:noProof/>
                <w:webHidden/>
              </w:rPr>
              <w:tab/>
            </w:r>
            <w:r>
              <w:rPr>
                <w:noProof/>
                <w:webHidden/>
              </w:rPr>
              <w:fldChar w:fldCharType="begin"/>
            </w:r>
            <w:r>
              <w:rPr>
                <w:noProof/>
                <w:webHidden/>
              </w:rPr>
              <w:instrText xml:space="preserve"> PAGEREF _Toc485720573 \h </w:instrText>
            </w:r>
            <w:r>
              <w:rPr>
                <w:noProof/>
                <w:webHidden/>
              </w:rPr>
            </w:r>
            <w:r>
              <w:rPr>
                <w:noProof/>
                <w:webHidden/>
              </w:rPr>
              <w:fldChar w:fldCharType="separate"/>
            </w:r>
            <w:r>
              <w:rPr>
                <w:noProof/>
                <w:webHidden/>
              </w:rPr>
              <w:t>17</w:t>
            </w:r>
            <w:r>
              <w:rPr>
                <w:noProof/>
                <w:webHidden/>
              </w:rPr>
              <w:fldChar w:fldCharType="end"/>
            </w:r>
          </w:hyperlink>
        </w:p>
        <w:p w14:paraId="2257B752" w14:textId="4611DAE8" w:rsidR="00983D52" w:rsidRDefault="00983D52">
          <w:pPr>
            <w:pStyle w:val="TOC3"/>
            <w:tabs>
              <w:tab w:val="right" w:leader="dot" w:pos="8089"/>
            </w:tabs>
            <w:rPr>
              <w:i w:val="0"/>
              <w:iCs w:val="0"/>
              <w:noProof/>
              <w:sz w:val="22"/>
              <w:szCs w:val="22"/>
              <w:lang w:eastAsia="pt-PT"/>
            </w:rPr>
          </w:pPr>
          <w:hyperlink w:anchor="_Toc485720574" w:history="1">
            <w:r w:rsidRPr="007A470F">
              <w:rPr>
                <w:rStyle w:val="Hyperlink"/>
                <w:noProof/>
              </w:rPr>
              <w:t>5.5.5 raspberry pi zero W</w:t>
            </w:r>
            <w:r>
              <w:rPr>
                <w:noProof/>
                <w:webHidden/>
              </w:rPr>
              <w:tab/>
            </w:r>
            <w:r>
              <w:rPr>
                <w:noProof/>
                <w:webHidden/>
              </w:rPr>
              <w:fldChar w:fldCharType="begin"/>
            </w:r>
            <w:r>
              <w:rPr>
                <w:noProof/>
                <w:webHidden/>
              </w:rPr>
              <w:instrText xml:space="preserve"> PAGEREF _Toc485720574 \h </w:instrText>
            </w:r>
            <w:r>
              <w:rPr>
                <w:noProof/>
                <w:webHidden/>
              </w:rPr>
            </w:r>
            <w:r>
              <w:rPr>
                <w:noProof/>
                <w:webHidden/>
              </w:rPr>
              <w:fldChar w:fldCharType="separate"/>
            </w:r>
            <w:r>
              <w:rPr>
                <w:noProof/>
                <w:webHidden/>
              </w:rPr>
              <w:t>17</w:t>
            </w:r>
            <w:r>
              <w:rPr>
                <w:noProof/>
                <w:webHidden/>
              </w:rPr>
              <w:fldChar w:fldCharType="end"/>
            </w:r>
          </w:hyperlink>
        </w:p>
        <w:p w14:paraId="1A209377" w14:textId="108609C2" w:rsidR="00983D52" w:rsidRDefault="00983D52">
          <w:pPr>
            <w:pStyle w:val="TOC2"/>
            <w:tabs>
              <w:tab w:val="right" w:leader="dot" w:pos="8089"/>
            </w:tabs>
            <w:rPr>
              <w:smallCaps w:val="0"/>
              <w:noProof/>
              <w:sz w:val="22"/>
              <w:szCs w:val="22"/>
              <w:lang w:eastAsia="pt-PT"/>
            </w:rPr>
          </w:pPr>
          <w:hyperlink w:anchor="_Toc485720575" w:history="1">
            <w:r w:rsidRPr="007A470F">
              <w:rPr>
                <w:rStyle w:val="Hyperlink"/>
                <w:rFonts w:cs="Times New Roman"/>
                <w:noProof/>
                <w:snapToGrid w:val="0"/>
                <w:w w:val="0"/>
              </w:rPr>
              <w:t>5.6</w:t>
            </w:r>
            <w:r w:rsidRPr="007A470F">
              <w:rPr>
                <w:rStyle w:val="Hyperlink"/>
                <w:noProof/>
              </w:rPr>
              <w:t xml:space="preserve"> Síntese</w:t>
            </w:r>
            <w:r>
              <w:rPr>
                <w:noProof/>
                <w:webHidden/>
              </w:rPr>
              <w:tab/>
            </w:r>
            <w:r>
              <w:rPr>
                <w:noProof/>
                <w:webHidden/>
              </w:rPr>
              <w:fldChar w:fldCharType="begin"/>
            </w:r>
            <w:r>
              <w:rPr>
                <w:noProof/>
                <w:webHidden/>
              </w:rPr>
              <w:instrText xml:space="preserve"> PAGEREF _Toc485720575 \h </w:instrText>
            </w:r>
            <w:r>
              <w:rPr>
                <w:noProof/>
                <w:webHidden/>
              </w:rPr>
            </w:r>
            <w:r>
              <w:rPr>
                <w:noProof/>
                <w:webHidden/>
              </w:rPr>
              <w:fldChar w:fldCharType="separate"/>
            </w:r>
            <w:r>
              <w:rPr>
                <w:noProof/>
                <w:webHidden/>
              </w:rPr>
              <w:t>17</w:t>
            </w:r>
            <w:r>
              <w:rPr>
                <w:noProof/>
                <w:webHidden/>
              </w:rPr>
              <w:fldChar w:fldCharType="end"/>
            </w:r>
          </w:hyperlink>
        </w:p>
        <w:p w14:paraId="6EC60B6D" w14:textId="6447911B" w:rsidR="00983D52" w:rsidRDefault="00983D52">
          <w:pPr>
            <w:pStyle w:val="TOC1"/>
            <w:tabs>
              <w:tab w:val="right" w:leader="dot" w:pos="8089"/>
            </w:tabs>
            <w:rPr>
              <w:b w:val="0"/>
              <w:bCs w:val="0"/>
              <w:caps w:val="0"/>
              <w:noProof/>
              <w:sz w:val="22"/>
              <w:szCs w:val="22"/>
              <w:lang w:eastAsia="pt-PT"/>
            </w:rPr>
          </w:pPr>
          <w:hyperlink w:anchor="_Toc485720576" w:history="1">
            <w:r w:rsidRPr="007A470F">
              <w:rPr>
                <w:rStyle w:val="Hyperlink"/>
                <w:noProof/>
              </w:rPr>
              <w:t>Capítulo 6</w:t>
            </w:r>
            <w:r>
              <w:rPr>
                <w:noProof/>
                <w:webHidden/>
              </w:rPr>
              <w:tab/>
            </w:r>
            <w:r>
              <w:rPr>
                <w:noProof/>
                <w:webHidden/>
              </w:rPr>
              <w:fldChar w:fldCharType="begin"/>
            </w:r>
            <w:r>
              <w:rPr>
                <w:noProof/>
                <w:webHidden/>
              </w:rPr>
              <w:instrText xml:space="preserve"> PAGEREF _Toc485720576 \h </w:instrText>
            </w:r>
            <w:r>
              <w:rPr>
                <w:noProof/>
                <w:webHidden/>
              </w:rPr>
            </w:r>
            <w:r>
              <w:rPr>
                <w:noProof/>
                <w:webHidden/>
              </w:rPr>
              <w:fldChar w:fldCharType="separate"/>
            </w:r>
            <w:r>
              <w:rPr>
                <w:noProof/>
                <w:webHidden/>
              </w:rPr>
              <w:t>19</w:t>
            </w:r>
            <w:r>
              <w:rPr>
                <w:noProof/>
                <w:webHidden/>
              </w:rPr>
              <w:fldChar w:fldCharType="end"/>
            </w:r>
          </w:hyperlink>
        </w:p>
        <w:p w14:paraId="3EB15493" w14:textId="0705207C" w:rsidR="00983D52" w:rsidRDefault="00983D52">
          <w:pPr>
            <w:pStyle w:val="TOC1"/>
            <w:tabs>
              <w:tab w:val="right" w:leader="dot" w:pos="8089"/>
            </w:tabs>
            <w:rPr>
              <w:b w:val="0"/>
              <w:bCs w:val="0"/>
              <w:caps w:val="0"/>
              <w:noProof/>
              <w:sz w:val="22"/>
              <w:szCs w:val="22"/>
              <w:lang w:eastAsia="pt-PT"/>
            </w:rPr>
          </w:pPr>
          <w:hyperlink w:anchor="_Toc485720577" w:history="1">
            <w:r w:rsidRPr="007A470F">
              <w:rPr>
                <w:rStyle w:val="Hyperlink"/>
                <w:noProof/>
              </w:rPr>
              <w:t>Testes e Resultados</w:t>
            </w:r>
            <w:r>
              <w:rPr>
                <w:noProof/>
                <w:webHidden/>
              </w:rPr>
              <w:tab/>
            </w:r>
            <w:r>
              <w:rPr>
                <w:noProof/>
                <w:webHidden/>
              </w:rPr>
              <w:fldChar w:fldCharType="begin"/>
            </w:r>
            <w:r>
              <w:rPr>
                <w:noProof/>
                <w:webHidden/>
              </w:rPr>
              <w:instrText xml:space="preserve"> PAGEREF _Toc485720577 \h </w:instrText>
            </w:r>
            <w:r>
              <w:rPr>
                <w:noProof/>
                <w:webHidden/>
              </w:rPr>
            </w:r>
            <w:r>
              <w:rPr>
                <w:noProof/>
                <w:webHidden/>
              </w:rPr>
              <w:fldChar w:fldCharType="separate"/>
            </w:r>
            <w:r>
              <w:rPr>
                <w:noProof/>
                <w:webHidden/>
              </w:rPr>
              <w:t>19</w:t>
            </w:r>
            <w:r>
              <w:rPr>
                <w:noProof/>
                <w:webHidden/>
              </w:rPr>
              <w:fldChar w:fldCharType="end"/>
            </w:r>
          </w:hyperlink>
        </w:p>
        <w:p w14:paraId="34066E89" w14:textId="544E5B9D" w:rsidR="00983D52" w:rsidRDefault="00983D52">
          <w:pPr>
            <w:pStyle w:val="TOC2"/>
            <w:tabs>
              <w:tab w:val="right" w:leader="dot" w:pos="8089"/>
            </w:tabs>
            <w:rPr>
              <w:smallCaps w:val="0"/>
              <w:noProof/>
              <w:sz w:val="22"/>
              <w:szCs w:val="22"/>
              <w:lang w:eastAsia="pt-PT"/>
            </w:rPr>
          </w:pPr>
          <w:hyperlink w:anchor="_Toc485720578" w:history="1">
            <w:r w:rsidRPr="007A470F">
              <w:rPr>
                <w:rStyle w:val="Hyperlink"/>
                <w:noProof/>
              </w:rPr>
              <w:t>6.1 Leituras dos sensores</w:t>
            </w:r>
            <w:r>
              <w:rPr>
                <w:noProof/>
                <w:webHidden/>
              </w:rPr>
              <w:tab/>
            </w:r>
            <w:r>
              <w:rPr>
                <w:noProof/>
                <w:webHidden/>
              </w:rPr>
              <w:fldChar w:fldCharType="begin"/>
            </w:r>
            <w:r>
              <w:rPr>
                <w:noProof/>
                <w:webHidden/>
              </w:rPr>
              <w:instrText xml:space="preserve"> PAGEREF _Toc485720578 \h </w:instrText>
            </w:r>
            <w:r>
              <w:rPr>
                <w:noProof/>
                <w:webHidden/>
              </w:rPr>
            </w:r>
            <w:r>
              <w:rPr>
                <w:noProof/>
                <w:webHidden/>
              </w:rPr>
              <w:fldChar w:fldCharType="separate"/>
            </w:r>
            <w:r>
              <w:rPr>
                <w:noProof/>
                <w:webHidden/>
              </w:rPr>
              <w:t>19</w:t>
            </w:r>
            <w:r>
              <w:rPr>
                <w:noProof/>
                <w:webHidden/>
              </w:rPr>
              <w:fldChar w:fldCharType="end"/>
            </w:r>
          </w:hyperlink>
        </w:p>
        <w:p w14:paraId="75CB3D28" w14:textId="4AE05423" w:rsidR="00983D52" w:rsidRDefault="00983D52">
          <w:pPr>
            <w:pStyle w:val="TOC2"/>
            <w:tabs>
              <w:tab w:val="right" w:leader="dot" w:pos="8089"/>
            </w:tabs>
            <w:rPr>
              <w:smallCaps w:val="0"/>
              <w:noProof/>
              <w:sz w:val="22"/>
              <w:szCs w:val="22"/>
              <w:lang w:eastAsia="pt-PT"/>
            </w:rPr>
          </w:pPr>
          <w:hyperlink w:anchor="_Toc485720579" w:history="1">
            <w:r w:rsidRPr="007A470F">
              <w:rPr>
                <w:rStyle w:val="Hyperlink"/>
                <w:rFonts w:cs="Times New Roman"/>
                <w:noProof/>
                <w:snapToGrid w:val="0"/>
                <w:w w:val="0"/>
              </w:rPr>
              <w:t>6.2</w:t>
            </w:r>
            <w:r w:rsidRPr="007A470F">
              <w:rPr>
                <w:rStyle w:val="Hyperlink"/>
                <w:noProof/>
              </w:rPr>
              <w:t xml:space="preserve"> Comunicação sensores - microcontrolador - gateway</w:t>
            </w:r>
            <w:r>
              <w:rPr>
                <w:noProof/>
                <w:webHidden/>
              </w:rPr>
              <w:tab/>
            </w:r>
            <w:r>
              <w:rPr>
                <w:noProof/>
                <w:webHidden/>
              </w:rPr>
              <w:fldChar w:fldCharType="begin"/>
            </w:r>
            <w:r>
              <w:rPr>
                <w:noProof/>
                <w:webHidden/>
              </w:rPr>
              <w:instrText xml:space="preserve"> PAGEREF _Toc485720579 \h </w:instrText>
            </w:r>
            <w:r>
              <w:rPr>
                <w:noProof/>
                <w:webHidden/>
              </w:rPr>
            </w:r>
            <w:r>
              <w:rPr>
                <w:noProof/>
                <w:webHidden/>
              </w:rPr>
              <w:fldChar w:fldCharType="separate"/>
            </w:r>
            <w:r>
              <w:rPr>
                <w:noProof/>
                <w:webHidden/>
              </w:rPr>
              <w:t>19</w:t>
            </w:r>
            <w:r>
              <w:rPr>
                <w:noProof/>
                <w:webHidden/>
              </w:rPr>
              <w:fldChar w:fldCharType="end"/>
            </w:r>
          </w:hyperlink>
        </w:p>
        <w:p w14:paraId="10F61B00" w14:textId="4209EC44" w:rsidR="00983D52" w:rsidRDefault="00983D52">
          <w:pPr>
            <w:pStyle w:val="TOC2"/>
            <w:tabs>
              <w:tab w:val="right" w:leader="dot" w:pos="8089"/>
            </w:tabs>
            <w:rPr>
              <w:smallCaps w:val="0"/>
              <w:noProof/>
              <w:sz w:val="22"/>
              <w:szCs w:val="22"/>
              <w:lang w:eastAsia="pt-PT"/>
            </w:rPr>
          </w:pPr>
          <w:hyperlink w:anchor="_Toc485720580" w:history="1">
            <w:r w:rsidRPr="007A470F">
              <w:rPr>
                <w:rStyle w:val="Hyperlink"/>
                <w:rFonts w:cs="Times New Roman"/>
                <w:noProof/>
                <w:snapToGrid w:val="0"/>
                <w:w w:val="0"/>
              </w:rPr>
              <w:t>6.3</w:t>
            </w:r>
            <w:r w:rsidRPr="007A470F">
              <w:rPr>
                <w:rStyle w:val="Hyperlink"/>
                <w:noProof/>
              </w:rPr>
              <w:t xml:space="preserve"> Post das leituas dos sensores na plataforma web</w:t>
            </w:r>
            <w:r>
              <w:rPr>
                <w:noProof/>
                <w:webHidden/>
              </w:rPr>
              <w:tab/>
            </w:r>
            <w:r>
              <w:rPr>
                <w:noProof/>
                <w:webHidden/>
              </w:rPr>
              <w:fldChar w:fldCharType="begin"/>
            </w:r>
            <w:r>
              <w:rPr>
                <w:noProof/>
                <w:webHidden/>
              </w:rPr>
              <w:instrText xml:space="preserve"> PAGEREF _Toc485720580 \h </w:instrText>
            </w:r>
            <w:r>
              <w:rPr>
                <w:noProof/>
                <w:webHidden/>
              </w:rPr>
            </w:r>
            <w:r>
              <w:rPr>
                <w:noProof/>
                <w:webHidden/>
              </w:rPr>
              <w:fldChar w:fldCharType="separate"/>
            </w:r>
            <w:r>
              <w:rPr>
                <w:noProof/>
                <w:webHidden/>
              </w:rPr>
              <w:t>19</w:t>
            </w:r>
            <w:r>
              <w:rPr>
                <w:noProof/>
                <w:webHidden/>
              </w:rPr>
              <w:fldChar w:fldCharType="end"/>
            </w:r>
          </w:hyperlink>
        </w:p>
        <w:p w14:paraId="4C767F07" w14:textId="429C2F08" w:rsidR="00983D52" w:rsidRDefault="00983D52">
          <w:pPr>
            <w:pStyle w:val="TOC2"/>
            <w:tabs>
              <w:tab w:val="right" w:leader="dot" w:pos="8089"/>
            </w:tabs>
            <w:rPr>
              <w:smallCaps w:val="0"/>
              <w:noProof/>
              <w:sz w:val="22"/>
              <w:szCs w:val="22"/>
              <w:lang w:eastAsia="pt-PT"/>
            </w:rPr>
          </w:pPr>
          <w:hyperlink w:anchor="_Toc485720581" w:history="1">
            <w:r w:rsidRPr="007A470F">
              <w:rPr>
                <w:rStyle w:val="Hyperlink"/>
                <w:rFonts w:cs="Times New Roman"/>
                <w:noProof/>
                <w:snapToGrid w:val="0"/>
                <w:w w:val="0"/>
              </w:rPr>
              <w:t>6.4</w:t>
            </w:r>
            <w:r w:rsidRPr="007A470F">
              <w:rPr>
                <w:rStyle w:val="Hyperlink"/>
                <w:noProof/>
              </w:rPr>
              <w:t xml:space="preserve"> Automação</w:t>
            </w:r>
            <w:r>
              <w:rPr>
                <w:noProof/>
                <w:webHidden/>
              </w:rPr>
              <w:tab/>
            </w:r>
            <w:r>
              <w:rPr>
                <w:noProof/>
                <w:webHidden/>
              </w:rPr>
              <w:fldChar w:fldCharType="begin"/>
            </w:r>
            <w:r>
              <w:rPr>
                <w:noProof/>
                <w:webHidden/>
              </w:rPr>
              <w:instrText xml:space="preserve"> PAGEREF _Toc485720581 \h </w:instrText>
            </w:r>
            <w:r>
              <w:rPr>
                <w:noProof/>
                <w:webHidden/>
              </w:rPr>
            </w:r>
            <w:r>
              <w:rPr>
                <w:noProof/>
                <w:webHidden/>
              </w:rPr>
              <w:fldChar w:fldCharType="separate"/>
            </w:r>
            <w:r>
              <w:rPr>
                <w:noProof/>
                <w:webHidden/>
              </w:rPr>
              <w:t>19</w:t>
            </w:r>
            <w:r>
              <w:rPr>
                <w:noProof/>
                <w:webHidden/>
              </w:rPr>
              <w:fldChar w:fldCharType="end"/>
            </w:r>
          </w:hyperlink>
        </w:p>
        <w:p w14:paraId="78F419F0" w14:textId="15F07BC9" w:rsidR="00983D52" w:rsidRDefault="00983D52">
          <w:pPr>
            <w:pStyle w:val="TOC2"/>
            <w:tabs>
              <w:tab w:val="right" w:leader="dot" w:pos="8089"/>
            </w:tabs>
            <w:rPr>
              <w:smallCaps w:val="0"/>
              <w:noProof/>
              <w:sz w:val="22"/>
              <w:szCs w:val="22"/>
              <w:lang w:eastAsia="pt-PT"/>
            </w:rPr>
          </w:pPr>
          <w:hyperlink w:anchor="_Toc485720582" w:history="1">
            <w:r w:rsidRPr="007A470F">
              <w:rPr>
                <w:rStyle w:val="Hyperlink"/>
                <w:noProof/>
              </w:rPr>
              <w:t>6.5 Síntese</w:t>
            </w:r>
            <w:r>
              <w:rPr>
                <w:noProof/>
                <w:webHidden/>
              </w:rPr>
              <w:tab/>
            </w:r>
            <w:r>
              <w:rPr>
                <w:noProof/>
                <w:webHidden/>
              </w:rPr>
              <w:fldChar w:fldCharType="begin"/>
            </w:r>
            <w:r>
              <w:rPr>
                <w:noProof/>
                <w:webHidden/>
              </w:rPr>
              <w:instrText xml:space="preserve"> PAGEREF _Toc485720582 \h </w:instrText>
            </w:r>
            <w:r>
              <w:rPr>
                <w:noProof/>
                <w:webHidden/>
              </w:rPr>
            </w:r>
            <w:r>
              <w:rPr>
                <w:noProof/>
                <w:webHidden/>
              </w:rPr>
              <w:fldChar w:fldCharType="separate"/>
            </w:r>
            <w:r>
              <w:rPr>
                <w:noProof/>
                <w:webHidden/>
              </w:rPr>
              <w:t>19</w:t>
            </w:r>
            <w:r>
              <w:rPr>
                <w:noProof/>
                <w:webHidden/>
              </w:rPr>
              <w:fldChar w:fldCharType="end"/>
            </w:r>
          </w:hyperlink>
        </w:p>
        <w:p w14:paraId="479409B1" w14:textId="3117CB61" w:rsidR="00983D52" w:rsidRDefault="00983D52">
          <w:pPr>
            <w:pStyle w:val="TOC1"/>
            <w:tabs>
              <w:tab w:val="right" w:leader="dot" w:pos="8089"/>
            </w:tabs>
            <w:rPr>
              <w:b w:val="0"/>
              <w:bCs w:val="0"/>
              <w:caps w:val="0"/>
              <w:noProof/>
              <w:sz w:val="22"/>
              <w:szCs w:val="22"/>
              <w:lang w:eastAsia="pt-PT"/>
            </w:rPr>
          </w:pPr>
          <w:hyperlink w:anchor="_Toc485720583" w:history="1">
            <w:r w:rsidRPr="007A470F">
              <w:rPr>
                <w:rStyle w:val="Hyperlink"/>
                <w:noProof/>
              </w:rPr>
              <w:t>Capítulo 7</w:t>
            </w:r>
            <w:r>
              <w:rPr>
                <w:noProof/>
                <w:webHidden/>
              </w:rPr>
              <w:tab/>
            </w:r>
            <w:r>
              <w:rPr>
                <w:noProof/>
                <w:webHidden/>
              </w:rPr>
              <w:fldChar w:fldCharType="begin"/>
            </w:r>
            <w:r>
              <w:rPr>
                <w:noProof/>
                <w:webHidden/>
              </w:rPr>
              <w:instrText xml:space="preserve"> PAGEREF _Toc485720583 \h </w:instrText>
            </w:r>
            <w:r>
              <w:rPr>
                <w:noProof/>
                <w:webHidden/>
              </w:rPr>
            </w:r>
            <w:r>
              <w:rPr>
                <w:noProof/>
                <w:webHidden/>
              </w:rPr>
              <w:fldChar w:fldCharType="separate"/>
            </w:r>
            <w:r>
              <w:rPr>
                <w:noProof/>
                <w:webHidden/>
              </w:rPr>
              <w:t>21</w:t>
            </w:r>
            <w:r>
              <w:rPr>
                <w:noProof/>
                <w:webHidden/>
              </w:rPr>
              <w:fldChar w:fldCharType="end"/>
            </w:r>
          </w:hyperlink>
        </w:p>
        <w:p w14:paraId="1544AEBC" w14:textId="0F807984" w:rsidR="00983D52" w:rsidRDefault="00983D52">
          <w:pPr>
            <w:pStyle w:val="TOC1"/>
            <w:tabs>
              <w:tab w:val="right" w:leader="dot" w:pos="8089"/>
            </w:tabs>
            <w:rPr>
              <w:b w:val="0"/>
              <w:bCs w:val="0"/>
              <w:caps w:val="0"/>
              <w:noProof/>
              <w:sz w:val="22"/>
              <w:szCs w:val="22"/>
              <w:lang w:eastAsia="pt-PT"/>
            </w:rPr>
          </w:pPr>
          <w:hyperlink w:anchor="_Toc485720584" w:history="1">
            <w:r w:rsidRPr="007A470F">
              <w:rPr>
                <w:rStyle w:val="Hyperlink"/>
                <w:noProof/>
              </w:rPr>
              <w:t>Conclusão</w:t>
            </w:r>
            <w:r>
              <w:rPr>
                <w:noProof/>
                <w:webHidden/>
              </w:rPr>
              <w:tab/>
            </w:r>
            <w:r>
              <w:rPr>
                <w:noProof/>
                <w:webHidden/>
              </w:rPr>
              <w:fldChar w:fldCharType="begin"/>
            </w:r>
            <w:r>
              <w:rPr>
                <w:noProof/>
                <w:webHidden/>
              </w:rPr>
              <w:instrText xml:space="preserve"> PAGEREF _Toc485720584 \h </w:instrText>
            </w:r>
            <w:r>
              <w:rPr>
                <w:noProof/>
                <w:webHidden/>
              </w:rPr>
            </w:r>
            <w:r>
              <w:rPr>
                <w:noProof/>
                <w:webHidden/>
              </w:rPr>
              <w:fldChar w:fldCharType="separate"/>
            </w:r>
            <w:r>
              <w:rPr>
                <w:noProof/>
                <w:webHidden/>
              </w:rPr>
              <w:t>21</w:t>
            </w:r>
            <w:r>
              <w:rPr>
                <w:noProof/>
                <w:webHidden/>
              </w:rPr>
              <w:fldChar w:fldCharType="end"/>
            </w:r>
          </w:hyperlink>
        </w:p>
        <w:p w14:paraId="06F01733" w14:textId="6C55D4E3" w:rsidR="00983D52" w:rsidRDefault="00983D52">
          <w:pPr>
            <w:pStyle w:val="TOC2"/>
            <w:tabs>
              <w:tab w:val="right" w:leader="dot" w:pos="8089"/>
            </w:tabs>
            <w:rPr>
              <w:smallCaps w:val="0"/>
              <w:noProof/>
              <w:sz w:val="22"/>
              <w:szCs w:val="22"/>
              <w:lang w:eastAsia="pt-PT"/>
            </w:rPr>
          </w:pPr>
          <w:hyperlink w:anchor="_Toc485720585" w:history="1">
            <w:r w:rsidRPr="007A470F">
              <w:rPr>
                <w:rStyle w:val="Hyperlink"/>
                <w:rFonts w:cs="Times New Roman"/>
                <w:noProof/>
                <w:snapToGrid w:val="0"/>
                <w:w w:val="0"/>
              </w:rPr>
              <w:t>7.1</w:t>
            </w:r>
            <w:r w:rsidRPr="007A470F">
              <w:rPr>
                <w:rStyle w:val="Hyperlink"/>
                <w:noProof/>
              </w:rPr>
              <w:t xml:space="preserve"> Desenvolvimento Futuro</w:t>
            </w:r>
            <w:r>
              <w:rPr>
                <w:noProof/>
                <w:webHidden/>
              </w:rPr>
              <w:tab/>
            </w:r>
            <w:r>
              <w:rPr>
                <w:noProof/>
                <w:webHidden/>
              </w:rPr>
              <w:fldChar w:fldCharType="begin"/>
            </w:r>
            <w:r>
              <w:rPr>
                <w:noProof/>
                <w:webHidden/>
              </w:rPr>
              <w:instrText xml:space="preserve"> PAGEREF _Toc485720585 \h </w:instrText>
            </w:r>
            <w:r>
              <w:rPr>
                <w:noProof/>
                <w:webHidden/>
              </w:rPr>
            </w:r>
            <w:r>
              <w:rPr>
                <w:noProof/>
                <w:webHidden/>
              </w:rPr>
              <w:fldChar w:fldCharType="separate"/>
            </w:r>
            <w:r>
              <w:rPr>
                <w:noProof/>
                <w:webHidden/>
              </w:rPr>
              <w:t>23</w:t>
            </w:r>
            <w:r>
              <w:rPr>
                <w:noProof/>
                <w:webHidden/>
              </w:rPr>
              <w:fldChar w:fldCharType="end"/>
            </w:r>
          </w:hyperlink>
        </w:p>
        <w:p w14:paraId="43B6BC25" w14:textId="78F21910" w:rsidR="00983D52" w:rsidRDefault="00983D52">
          <w:pPr>
            <w:pStyle w:val="TOC1"/>
            <w:tabs>
              <w:tab w:val="right" w:leader="dot" w:pos="8089"/>
            </w:tabs>
            <w:rPr>
              <w:b w:val="0"/>
              <w:bCs w:val="0"/>
              <w:caps w:val="0"/>
              <w:noProof/>
              <w:sz w:val="22"/>
              <w:szCs w:val="22"/>
              <w:lang w:eastAsia="pt-PT"/>
            </w:rPr>
          </w:pPr>
          <w:hyperlink w:anchor="_Toc485720586" w:history="1">
            <w:r w:rsidRPr="007A470F">
              <w:rPr>
                <w:rStyle w:val="Hyperlink"/>
                <w:rFonts w:ascii="Times New Roman" w:hAnsi="Times New Roman"/>
                <w:noProof/>
              </w:rPr>
              <w:t>Bibliografia</w:t>
            </w:r>
            <w:r>
              <w:rPr>
                <w:noProof/>
                <w:webHidden/>
              </w:rPr>
              <w:tab/>
            </w:r>
            <w:r>
              <w:rPr>
                <w:noProof/>
                <w:webHidden/>
              </w:rPr>
              <w:fldChar w:fldCharType="begin"/>
            </w:r>
            <w:r>
              <w:rPr>
                <w:noProof/>
                <w:webHidden/>
              </w:rPr>
              <w:instrText xml:space="preserve"> PAGEREF _Toc485720586 \h </w:instrText>
            </w:r>
            <w:r>
              <w:rPr>
                <w:noProof/>
                <w:webHidden/>
              </w:rPr>
            </w:r>
            <w:r>
              <w:rPr>
                <w:noProof/>
                <w:webHidden/>
              </w:rPr>
              <w:fldChar w:fldCharType="separate"/>
            </w:r>
            <w:r>
              <w:rPr>
                <w:noProof/>
                <w:webHidden/>
              </w:rPr>
              <w:t>25</w:t>
            </w:r>
            <w:r>
              <w:rPr>
                <w:noProof/>
                <w:webHidden/>
              </w:rPr>
              <w:fldChar w:fldCharType="end"/>
            </w:r>
          </w:hyperlink>
        </w:p>
        <w:p w14:paraId="545CAF42" w14:textId="6DA5986C" w:rsidR="00983D52" w:rsidRDefault="00983D52">
          <w:pPr>
            <w:pStyle w:val="TOC1"/>
            <w:tabs>
              <w:tab w:val="right" w:leader="dot" w:pos="8089"/>
            </w:tabs>
            <w:rPr>
              <w:b w:val="0"/>
              <w:bCs w:val="0"/>
              <w:caps w:val="0"/>
              <w:noProof/>
              <w:sz w:val="22"/>
              <w:szCs w:val="22"/>
              <w:lang w:eastAsia="pt-PT"/>
            </w:rPr>
          </w:pPr>
          <w:hyperlink w:anchor="_Toc485720587" w:history="1">
            <w:r w:rsidRPr="007A470F">
              <w:rPr>
                <w:rStyle w:val="Hyperlink"/>
                <w:noProof/>
              </w:rPr>
              <w:t>ANEXOS</w:t>
            </w:r>
            <w:r>
              <w:rPr>
                <w:noProof/>
                <w:webHidden/>
              </w:rPr>
              <w:tab/>
            </w:r>
            <w:r>
              <w:rPr>
                <w:noProof/>
                <w:webHidden/>
              </w:rPr>
              <w:fldChar w:fldCharType="begin"/>
            </w:r>
            <w:r>
              <w:rPr>
                <w:noProof/>
                <w:webHidden/>
              </w:rPr>
              <w:instrText xml:space="preserve"> PAGEREF _Toc485720587 \h </w:instrText>
            </w:r>
            <w:r>
              <w:rPr>
                <w:noProof/>
                <w:webHidden/>
              </w:rPr>
            </w:r>
            <w:r>
              <w:rPr>
                <w:noProof/>
                <w:webHidden/>
              </w:rPr>
              <w:fldChar w:fldCharType="separate"/>
            </w:r>
            <w:r>
              <w:rPr>
                <w:noProof/>
                <w:webHidden/>
              </w:rPr>
              <w:t>27</w:t>
            </w:r>
            <w:r>
              <w:rPr>
                <w:noProof/>
                <w:webHidden/>
              </w:rPr>
              <w:fldChar w:fldCharType="end"/>
            </w:r>
          </w:hyperlink>
        </w:p>
        <w:p w14:paraId="0B04EB70" w14:textId="31807AD0" w:rsidR="00DE7F74" w:rsidRDefault="00DE7F74">
          <w:r w:rsidRPr="00AB5D57">
            <w:rPr>
              <w:rFonts w:ascii="Times New Roman" w:hAnsi="Times New Roman" w:cs="Times New Roman"/>
              <w:b/>
              <w:bCs/>
              <w:noProof/>
            </w:rPr>
            <w:fldChar w:fldCharType="end"/>
          </w:r>
        </w:p>
      </w:sdtContent>
    </w:sdt>
    <w:p w14:paraId="56C8E7FA" w14:textId="77777777" w:rsidR="00514E27" w:rsidRPr="000B4C2D" w:rsidRDefault="00514E27" w:rsidP="007C18A0">
      <w:pPr>
        <w:pStyle w:val="ThesisBodyText"/>
        <w:rPr>
          <w:lang w:eastAsia="en-US"/>
        </w:rPr>
      </w:pPr>
    </w:p>
    <w:p w14:paraId="747835D0" w14:textId="77777777" w:rsidR="00514E27" w:rsidRPr="000B4C2D" w:rsidRDefault="00514E27" w:rsidP="007C18A0">
      <w:pPr>
        <w:pStyle w:val="ThesisBodyText"/>
        <w:rPr>
          <w:lang w:eastAsia="en-US"/>
        </w:rPr>
      </w:pPr>
    </w:p>
    <w:p w14:paraId="42B55E27" w14:textId="77777777" w:rsidR="00514E27" w:rsidRDefault="00514E27" w:rsidP="006C52B8">
      <w:pPr>
        <w:sectPr w:rsidR="00514E27" w:rsidSect="00C3472B">
          <w:footerReference w:type="even" r:id="rId22"/>
          <w:footerReference w:type="first" r:id="rId23"/>
          <w:type w:val="oddPage"/>
          <w:pgSz w:w="11906" w:h="16838"/>
          <w:pgMar w:top="1440" w:right="1440" w:bottom="1440" w:left="1800" w:header="709" w:footer="709" w:gutter="567"/>
          <w:pgNumType w:fmt="lowerRoman"/>
          <w:cols w:space="708"/>
          <w:titlePg/>
          <w:docGrid w:linePitch="360"/>
        </w:sectPr>
      </w:pPr>
    </w:p>
    <w:p w14:paraId="42E9E618" w14:textId="77777777" w:rsidR="00514E27" w:rsidRPr="00DE3B12" w:rsidRDefault="00514E27" w:rsidP="007C18A0">
      <w:pPr>
        <w:pStyle w:val="ThesisHeading1non-numbered"/>
      </w:pPr>
      <w:bookmarkStart w:id="15" w:name="_Toc485720515"/>
      <w:r>
        <w:lastRenderedPageBreak/>
        <w:t>Lista de Figuras</w:t>
      </w:r>
      <w:bookmarkEnd w:id="15"/>
    </w:p>
    <w:p w14:paraId="60C583C3" w14:textId="0355EB96" w:rsidR="00983D52" w:rsidRDefault="000F0289">
      <w:pPr>
        <w:pStyle w:val="TableofFigures"/>
        <w:tabs>
          <w:tab w:val="right" w:leader="dot" w:pos="8089"/>
        </w:tabs>
        <w:rPr>
          <w:noProof/>
          <w:lang w:eastAsia="pt-PT"/>
        </w:rPr>
      </w:pPr>
      <w:r>
        <w:rPr>
          <w:rFonts w:cs="Times New Roman"/>
          <w:szCs w:val="24"/>
        </w:rPr>
        <w:fldChar w:fldCharType="begin"/>
      </w:r>
      <w:r>
        <w:rPr>
          <w:rFonts w:cs="Times New Roman"/>
          <w:szCs w:val="24"/>
        </w:rPr>
        <w:instrText xml:space="preserve"> TOC \h \z \c "Figura" </w:instrText>
      </w:r>
      <w:r>
        <w:rPr>
          <w:rFonts w:cs="Times New Roman"/>
          <w:szCs w:val="24"/>
        </w:rPr>
        <w:fldChar w:fldCharType="separate"/>
      </w:r>
      <w:hyperlink r:id="rId24" w:anchor="_Toc485720424" w:history="1">
        <w:r w:rsidR="00983D52" w:rsidRPr="00E87C92">
          <w:rPr>
            <w:rStyle w:val="Hyperlink"/>
            <w:noProof/>
          </w:rPr>
          <w:t>Figura 1 - Panorâmica geral das valências da IoT</w:t>
        </w:r>
        <w:r w:rsidR="00983D52">
          <w:rPr>
            <w:noProof/>
            <w:webHidden/>
          </w:rPr>
          <w:tab/>
        </w:r>
        <w:r w:rsidR="00983D52">
          <w:rPr>
            <w:noProof/>
            <w:webHidden/>
          </w:rPr>
          <w:fldChar w:fldCharType="begin"/>
        </w:r>
        <w:r w:rsidR="00983D52">
          <w:rPr>
            <w:noProof/>
            <w:webHidden/>
          </w:rPr>
          <w:instrText xml:space="preserve"> PAGEREF _Toc485720424 \h </w:instrText>
        </w:r>
        <w:r w:rsidR="00983D52">
          <w:rPr>
            <w:noProof/>
            <w:webHidden/>
          </w:rPr>
        </w:r>
        <w:r w:rsidR="00983D52">
          <w:rPr>
            <w:noProof/>
            <w:webHidden/>
          </w:rPr>
          <w:fldChar w:fldCharType="separate"/>
        </w:r>
        <w:r w:rsidR="00983D52">
          <w:rPr>
            <w:noProof/>
            <w:webHidden/>
          </w:rPr>
          <w:t>2</w:t>
        </w:r>
        <w:r w:rsidR="00983D52">
          <w:rPr>
            <w:noProof/>
            <w:webHidden/>
          </w:rPr>
          <w:fldChar w:fldCharType="end"/>
        </w:r>
      </w:hyperlink>
    </w:p>
    <w:p w14:paraId="145CA9C2" w14:textId="7DF008C5" w:rsidR="00983D52" w:rsidRDefault="00983D52">
      <w:pPr>
        <w:pStyle w:val="TableofFigures"/>
        <w:tabs>
          <w:tab w:val="right" w:leader="dot" w:pos="8089"/>
        </w:tabs>
        <w:rPr>
          <w:noProof/>
          <w:lang w:eastAsia="pt-PT"/>
        </w:rPr>
      </w:pPr>
      <w:hyperlink r:id="rId25" w:anchor="_Toc485720425" w:history="1">
        <w:r w:rsidRPr="00E87C92">
          <w:rPr>
            <w:rStyle w:val="Hyperlink"/>
            <w:rFonts w:ascii="Times New Roman" w:hAnsi="Times New Roman" w:cs="Times New Roman"/>
            <w:noProof/>
          </w:rPr>
          <w:t>Figura 2 - Dispositivos por categoria</w:t>
        </w:r>
        <w:r>
          <w:rPr>
            <w:noProof/>
            <w:webHidden/>
          </w:rPr>
          <w:tab/>
        </w:r>
        <w:r>
          <w:rPr>
            <w:noProof/>
            <w:webHidden/>
          </w:rPr>
          <w:fldChar w:fldCharType="begin"/>
        </w:r>
        <w:r>
          <w:rPr>
            <w:noProof/>
            <w:webHidden/>
          </w:rPr>
          <w:instrText xml:space="preserve"> PAGEREF _Toc485720425 \h </w:instrText>
        </w:r>
        <w:r>
          <w:rPr>
            <w:noProof/>
            <w:webHidden/>
          </w:rPr>
        </w:r>
        <w:r>
          <w:rPr>
            <w:noProof/>
            <w:webHidden/>
          </w:rPr>
          <w:fldChar w:fldCharType="separate"/>
        </w:r>
        <w:r>
          <w:rPr>
            <w:noProof/>
            <w:webHidden/>
          </w:rPr>
          <w:t>11</w:t>
        </w:r>
        <w:r>
          <w:rPr>
            <w:noProof/>
            <w:webHidden/>
          </w:rPr>
          <w:fldChar w:fldCharType="end"/>
        </w:r>
      </w:hyperlink>
    </w:p>
    <w:p w14:paraId="41E929C1" w14:textId="30C31542" w:rsidR="00983D52" w:rsidRDefault="00983D52">
      <w:pPr>
        <w:pStyle w:val="TableofFigures"/>
        <w:tabs>
          <w:tab w:val="right" w:leader="dot" w:pos="8089"/>
        </w:tabs>
        <w:rPr>
          <w:noProof/>
          <w:lang w:eastAsia="pt-PT"/>
        </w:rPr>
      </w:pPr>
      <w:hyperlink r:id="rId26" w:anchor="_Toc485720426" w:history="1">
        <w:r w:rsidRPr="00E87C92">
          <w:rPr>
            <w:rStyle w:val="Hyperlink"/>
            <w:rFonts w:ascii="Times New Roman" w:hAnsi="Times New Roman" w:cs="Times New Roman"/>
            <w:noProof/>
          </w:rPr>
          <w:t>Figura 3 - Visual Studio Enterprise 2017</w:t>
        </w:r>
        <w:r>
          <w:rPr>
            <w:noProof/>
            <w:webHidden/>
          </w:rPr>
          <w:tab/>
        </w:r>
        <w:r>
          <w:rPr>
            <w:noProof/>
            <w:webHidden/>
          </w:rPr>
          <w:fldChar w:fldCharType="begin"/>
        </w:r>
        <w:r>
          <w:rPr>
            <w:noProof/>
            <w:webHidden/>
          </w:rPr>
          <w:instrText xml:space="preserve"> PAGEREF _Toc485720426 \h </w:instrText>
        </w:r>
        <w:r>
          <w:rPr>
            <w:noProof/>
            <w:webHidden/>
          </w:rPr>
        </w:r>
        <w:r>
          <w:rPr>
            <w:noProof/>
            <w:webHidden/>
          </w:rPr>
          <w:fldChar w:fldCharType="separate"/>
        </w:r>
        <w:r>
          <w:rPr>
            <w:noProof/>
            <w:webHidden/>
          </w:rPr>
          <w:t>12</w:t>
        </w:r>
        <w:r>
          <w:rPr>
            <w:noProof/>
            <w:webHidden/>
          </w:rPr>
          <w:fldChar w:fldCharType="end"/>
        </w:r>
      </w:hyperlink>
    </w:p>
    <w:p w14:paraId="28F3A662" w14:textId="2A743747" w:rsidR="00983D52" w:rsidRDefault="00983D52">
      <w:pPr>
        <w:pStyle w:val="TableofFigures"/>
        <w:tabs>
          <w:tab w:val="right" w:leader="dot" w:pos="8089"/>
        </w:tabs>
        <w:rPr>
          <w:noProof/>
          <w:lang w:eastAsia="pt-PT"/>
        </w:rPr>
      </w:pPr>
      <w:hyperlink w:anchor="_Toc485720427" w:history="1">
        <w:r w:rsidRPr="00E87C92">
          <w:rPr>
            <w:rStyle w:val="Hyperlink"/>
            <w:rFonts w:ascii="Times New Roman" w:hAnsi="Times New Roman" w:cs="Times New Roman"/>
            <w:noProof/>
          </w:rPr>
          <w:t>Figura 4 - Arduino IDE</w:t>
        </w:r>
        <w:r>
          <w:rPr>
            <w:noProof/>
            <w:webHidden/>
          </w:rPr>
          <w:tab/>
        </w:r>
        <w:r>
          <w:rPr>
            <w:noProof/>
            <w:webHidden/>
          </w:rPr>
          <w:fldChar w:fldCharType="begin"/>
        </w:r>
        <w:r>
          <w:rPr>
            <w:noProof/>
            <w:webHidden/>
          </w:rPr>
          <w:instrText xml:space="preserve"> PAGEREF _Toc485720427 \h </w:instrText>
        </w:r>
        <w:r>
          <w:rPr>
            <w:noProof/>
            <w:webHidden/>
          </w:rPr>
        </w:r>
        <w:r>
          <w:rPr>
            <w:noProof/>
            <w:webHidden/>
          </w:rPr>
          <w:fldChar w:fldCharType="separate"/>
        </w:r>
        <w:r>
          <w:rPr>
            <w:noProof/>
            <w:webHidden/>
          </w:rPr>
          <w:t>12</w:t>
        </w:r>
        <w:r>
          <w:rPr>
            <w:noProof/>
            <w:webHidden/>
          </w:rPr>
          <w:fldChar w:fldCharType="end"/>
        </w:r>
      </w:hyperlink>
    </w:p>
    <w:p w14:paraId="222CFE16" w14:textId="1CDCE18C" w:rsidR="00514E27" w:rsidRPr="00A17999" w:rsidRDefault="000F0289" w:rsidP="007C18A0">
      <w:pPr>
        <w:pStyle w:val="ThesisBodyText"/>
        <w:spacing w:after="0"/>
        <w:rPr>
          <w:rFonts w:cs="Times New Roman"/>
          <w:szCs w:val="24"/>
        </w:rPr>
      </w:pPr>
      <w:r>
        <w:rPr>
          <w:rFonts w:cs="Times New Roman"/>
          <w:szCs w:val="24"/>
        </w:rPr>
        <w:fldChar w:fldCharType="end"/>
      </w:r>
    </w:p>
    <w:p w14:paraId="331C63E4" w14:textId="77777777" w:rsidR="00514E27" w:rsidRDefault="00514E27" w:rsidP="006C52B8">
      <w:pPr>
        <w:sectPr w:rsidR="00514E27" w:rsidSect="00C3472B">
          <w:footerReference w:type="even" r:id="rId27"/>
          <w:footerReference w:type="first" r:id="rId28"/>
          <w:type w:val="oddPage"/>
          <w:pgSz w:w="11906" w:h="16838"/>
          <w:pgMar w:top="1440" w:right="1440" w:bottom="1440" w:left="1800" w:header="709" w:footer="709" w:gutter="567"/>
          <w:pgNumType w:fmt="lowerRoman"/>
          <w:cols w:space="708"/>
          <w:titlePg/>
          <w:docGrid w:linePitch="360"/>
        </w:sectPr>
      </w:pPr>
    </w:p>
    <w:p w14:paraId="6330E9C2" w14:textId="77777777" w:rsidR="00514E27" w:rsidRPr="00DE3B12" w:rsidRDefault="00514E27" w:rsidP="007C18A0">
      <w:pPr>
        <w:pStyle w:val="ThesisHeading1non-numbered"/>
      </w:pPr>
      <w:bookmarkStart w:id="16" w:name="_Toc485720516"/>
      <w:r>
        <w:lastRenderedPageBreak/>
        <w:t>Lista de Tabelas</w:t>
      </w:r>
      <w:bookmarkEnd w:id="16"/>
    </w:p>
    <w:p w14:paraId="66849FB3" w14:textId="77777777" w:rsidR="00514E27" w:rsidRPr="00A17999" w:rsidRDefault="00514E27" w:rsidP="007C18A0">
      <w:pPr>
        <w:pStyle w:val="ThesisBodyText"/>
        <w:spacing w:after="0"/>
        <w:rPr>
          <w:rFonts w:cs="Times New Roman"/>
          <w:szCs w:val="24"/>
        </w:rPr>
      </w:pPr>
      <w:r>
        <w:rPr>
          <w:rFonts w:cs="Times New Roman"/>
          <w:szCs w:val="24"/>
        </w:rPr>
        <w:t>&lt;criar automaticamente a lista de tabelas&gt;</w:t>
      </w:r>
    </w:p>
    <w:p w14:paraId="08EF8945" w14:textId="77777777" w:rsidR="00514E27" w:rsidRDefault="00514E27" w:rsidP="006C52B8">
      <w:pPr>
        <w:sectPr w:rsidR="00514E27" w:rsidSect="00C3472B">
          <w:footerReference w:type="even" r:id="rId29"/>
          <w:footerReference w:type="first" r:id="rId30"/>
          <w:type w:val="oddPage"/>
          <w:pgSz w:w="11906" w:h="16838"/>
          <w:pgMar w:top="1440" w:right="1440" w:bottom="1440" w:left="1800" w:header="709" w:footer="709" w:gutter="567"/>
          <w:pgNumType w:fmt="lowerRoman"/>
          <w:cols w:space="708"/>
          <w:titlePg/>
          <w:docGrid w:linePitch="360"/>
        </w:sectPr>
      </w:pPr>
    </w:p>
    <w:p w14:paraId="6871DD7A" w14:textId="77777777" w:rsidR="00514E27" w:rsidRPr="00052706" w:rsidRDefault="00514E27" w:rsidP="007C18A0">
      <w:pPr>
        <w:pStyle w:val="ThesisHeading1non-numbered"/>
        <w:rPr>
          <w:lang w:val="en-US"/>
        </w:rPr>
      </w:pPr>
      <w:bookmarkStart w:id="17" w:name="_Toc485720517"/>
      <w:r w:rsidRPr="00052706">
        <w:rPr>
          <w:lang w:val="en-US"/>
        </w:rPr>
        <w:lastRenderedPageBreak/>
        <w:t>Lista de Acrónimos</w:t>
      </w:r>
      <w:bookmarkEnd w:id="17"/>
    </w:p>
    <w:p w14:paraId="2E7F2EE0" w14:textId="77777777" w:rsidR="005A3495" w:rsidRDefault="005A3495" w:rsidP="007C18A0">
      <w:pPr>
        <w:pStyle w:val="ThesisBodyText"/>
        <w:spacing w:after="0"/>
        <w:rPr>
          <w:rFonts w:cs="Times New Roman"/>
          <w:szCs w:val="24"/>
          <w:lang w:val="en-US"/>
        </w:rPr>
      </w:pPr>
      <w:r>
        <w:rPr>
          <w:rFonts w:cs="Times New Roman"/>
          <w:szCs w:val="24"/>
          <w:lang w:val="en-US"/>
        </w:rPr>
        <w:t>IDE</w:t>
      </w:r>
      <w:r>
        <w:rPr>
          <w:rFonts w:cs="Times New Roman"/>
          <w:szCs w:val="24"/>
          <w:lang w:val="en-US"/>
        </w:rPr>
        <w:tab/>
      </w:r>
      <w:r>
        <w:rPr>
          <w:rFonts w:cs="Times New Roman"/>
          <w:szCs w:val="24"/>
          <w:lang w:val="en-US"/>
        </w:rPr>
        <w:tab/>
        <w:t>integrated Development Environment</w:t>
      </w:r>
    </w:p>
    <w:p w14:paraId="60362123" w14:textId="77777777" w:rsidR="005A3495" w:rsidRDefault="005A3495" w:rsidP="007C18A0">
      <w:pPr>
        <w:pStyle w:val="ThesisBodyText"/>
        <w:spacing w:after="0"/>
        <w:rPr>
          <w:rFonts w:cs="Times New Roman"/>
          <w:szCs w:val="24"/>
          <w:lang w:val="en-US"/>
        </w:rPr>
      </w:pPr>
      <w:r>
        <w:rPr>
          <w:rFonts w:cs="Times New Roman"/>
          <w:szCs w:val="24"/>
          <w:lang w:val="en-US"/>
        </w:rPr>
        <w:t>IIoT</w:t>
      </w:r>
      <w:r>
        <w:rPr>
          <w:rFonts w:cs="Times New Roman"/>
          <w:szCs w:val="24"/>
          <w:lang w:val="en-US"/>
        </w:rPr>
        <w:tab/>
      </w:r>
      <w:r>
        <w:rPr>
          <w:rFonts w:cs="Times New Roman"/>
          <w:szCs w:val="24"/>
          <w:lang w:val="en-US"/>
        </w:rPr>
        <w:tab/>
        <w:t>Industr</w:t>
      </w:r>
      <w:r w:rsidRPr="00052706">
        <w:rPr>
          <w:rFonts w:cs="Times New Roman"/>
          <w:szCs w:val="24"/>
          <w:lang w:val="en-US"/>
        </w:rPr>
        <w:t>i</w:t>
      </w:r>
      <w:r>
        <w:rPr>
          <w:rFonts w:cs="Times New Roman"/>
          <w:szCs w:val="24"/>
          <w:lang w:val="en-US"/>
        </w:rPr>
        <w:t>a</w:t>
      </w:r>
      <w:r w:rsidRPr="00052706">
        <w:rPr>
          <w:rFonts w:cs="Times New Roman"/>
          <w:szCs w:val="24"/>
          <w:lang w:val="en-US"/>
        </w:rPr>
        <w:t>l Internet of Things</w:t>
      </w:r>
    </w:p>
    <w:p w14:paraId="17A22CC9" w14:textId="77777777" w:rsidR="005A3495" w:rsidRPr="00052706" w:rsidRDefault="005A3495" w:rsidP="007C18A0">
      <w:pPr>
        <w:pStyle w:val="ThesisBodyText"/>
        <w:spacing w:after="0"/>
        <w:rPr>
          <w:rFonts w:cs="Times New Roman"/>
          <w:szCs w:val="24"/>
          <w:lang w:val="en-US"/>
        </w:rPr>
      </w:pPr>
      <w:r w:rsidRPr="00052706">
        <w:rPr>
          <w:rFonts w:cs="Times New Roman"/>
          <w:szCs w:val="24"/>
          <w:lang w:val="en-US"/>
        </w:rPr>
        <w:t>IoT</w:t>
      </w:r>
      <w:r w:rsidRPr="00052706">
        <w:rPr>
          <w:rFonts w:cs="Times New Roman"/>
          <w:szCs w:val="24"/>
          <w:lang w:val="en-US"/>
        </w:rPr>
        <w:tab/>
      </w:r>
      <w:r w:rsidRPr="00052706">
        <w:rPr>
          <w:rFonts w:cs="Times New Roman"/>
          <w:szCs w:val="24"/>
          <w:lang w:val="en-US"/>
        </w:rPr>
        <w:tab/>
        <w:t>Internet of Things</w:t>
      </w:r>
    </w:p>
    <w:p w14:paraId="439CD22B" w14:textId="77777777" w:rsidR="005A3495" w:rsidRDefault="005A3495" w:rsidP="007C18A0">
      <w:pPr>
        <w:pStyle w:val="ThesisBodyText"/>
        <w:spacing w:after="0"/>
        <w:rPr>
          <w:rFonts w:cs="Times New Roman"/>
          <w:szCs w:val="24"/>
          <w:lang w:val="en-US"/>
        </w:rPr>
      </w:pPr>
      <w:r>
        <w:rPr>
          <w:rFonts w:cs="Times New Roman"/>
          <w:szCs w:val="24"/>
          <w:lang w:val="en-US"/>
        </w:rPr>
        <w:t>LAN</w:t>
      </w:r>
      <w:r>
        <w:rPr>
          <w:rFonts w:cs="Times New Roman"/>
          <w:szCs w:val="24"/>
          <w:lang w:val="en-US"/>
        </w:rPr>
        <w:tab/>
      </w:r>
      <w:r>
        <w:rPr>
          <w:rFonts w:cs="Times New Roman"/>
          <w:szCs w:val="24"/>
          <w:lang w:val="en-US"/>
        </w:rPr>
        <w:tab/>
        <w:t>Local Area Network</w:t>
      </w:r>
    </w:p>
    <w:p w14:paraId="72378978" w14:textId="77777777" w:rsidR="005A3495" w:rsidRDefault="005A3495" w:rsidP="007C18A0">
      <w:pPr>
        <w:pStyle w:val="ThesisBodyText"/>
        <w:spacing w:after="0"/>
        <w:rPr>
          <w:rFonts w:cs="Times New Roman"/>
          <w:szCs w:val="24"/>
          <w:lang w:val="en-US"/>
        </w:rPr>
      </w:pPr>
      <w:r>
        <w:rPr>
          <w:rFonts w:cs="Times New Roman"/>
          <w:szCs w:val="24"/>
          <w:lang w:val="en-US"/>
        </w:rPr>
        <w:t>MQTT</w:t>
      </w:r>
      <w:r>
        <w:rPr>
          <w:rFonts w:cs="Times New Roman"/>
          <w:szCs w:val="24"/>
          <w:lang w:val="en-US"/>
        </w:rPr>
        <w:tab/>
      </w:r>
      <w:r>
        <w:rPr>
          <w:rFonts w:cs="Times New Roman"/>
          <w:szCs w:val="24"/>
          <w:lang w:val="en-US"/>
        </w:rPr>
        <w:tab/>
      </w:r>
      <w:r w:rsidRPr="000D2C75">
        <w:rPr>
          <w:rFonts w:cs="Times New Roman"/>
          <w:szCs w:val="24"/>
          <w:lang w:val="en-US"/>
        </w:rPr>
        <w:t>Message Queuing Telemetry Transport</w:t>
      </w:r>
    </w:p>
    <w:p w14:paraId="57A1B63B" w14:textId="77777777" w:rsidR="005A3495" w:rsidRDefault="005A3495" w:rsidP="007C18A0">
      <w:pPr>
        <w:pStyle w:val="ThesisBodyText"/>
        <w:spacing w:after="0"/>
        <w:rPr>
          <w:rFonts w:cs="Times New Roman"/>
          <w:szCs w:val="24"/>
          <w:lang w:val="en-US"/>
        </w:rPr>
      </w:pPr>
      <w:r>
        <w:rPr>
          <w:rFonts w:cs="Times New Roman"/>
          <w:szCs w:val="24"/>
          <w:lang w:val="en-US"/>
        </w:rPr>
        <w:t>WAN</w:t>
      </w:r>
      <w:r>
        <w:rPr>
          <w:rFonts w:cs="Times New Roman"/>
          <w:szCs w:val="24"/>
          <w:lang w:val="en-US"/>
        </w:rPr>
        <w:tab/>
      </w:r>
      <w:r>
        <w:rPr>
          <w:rFonts w:cs="Times New Roman"/>
          <w:szCs w:val="24"/>
          <w:lang w:val="en-US"/>
        </w:rPr>
        <w:tab/>
        <w:t>Wide Area Network</w:t>
      </w:r>
    </w:p>
    <w:p w14:paraId="6A2E3F05" w14:textId="77777777" w:rsidR="005A3495" w:rsidRPr="00052706" w:rsidRDefault="005A3495" w:rsidP="007C18A0">
      <w:pPr>
        <w:pStyle w:val="ThesisBodyText"/>
        <w:spacing w:after="0"/>
        <w:rPr>
          <w:rFonts w:cs="Times New Roman"/>
          <w:szCs w:val="24"/>
          <w:lang w:val="en-US"/>
        </w:rPr>
      </w:pPr>
    </w:p>
    <w:p w14:paraId="438E271B" w14:textId="77777777" w:rsidR="00514E27" w:rsidRPr="00052706" w:rsidRDefault="00514E27" w:rsidP="006C52B8">
      <w:pPr>
        <w:rPr>
          <w:lang w:val="en-US"/>
        </w:rPr>
        <w:sectPr w:rsidR="00514E27" w:rsidRPr="00052706" w:rsidSect="00C3472B">
          <w:footerReference w:type="even" r:id="rId31"/>
          <w:footerReference w:type="first" r:id="rId32"/>
          <w:type w:val="oddPage"/>
          <w:pgSz w:w="11906" w:h="16838"/>
          <w:pgMar w:top="1440" w:right="1440" w:bottom="1440" w:left="1800" w:header="709" w:footer="709" w:gutter="567"/>
          <w:pgNumType w:fmt="lowerRoman"/>
          <w:cols w:space="708"/>
          <w:titlePg/>
          <w:docGrid w:linePitch="360"/>
        </w:sectPr>
      </w:pPr>
    </w:p>
    <w:p w14:paraId="3F7F06AF" w14:textId="77777777" w:rsidR="00514E27" w:rsidRPr="00052706" w:rsidRDefault="00514E27" w:rsidP="00514E27">
      <w:pPr>
        <w:pStyle w:val="ThesisHeading1numberedchapterheading"/>
        <w:numPr>
          <w:ilvl w:val="0"/>
          <w:numId w:val="41"/>
        </w:numPr>
        <w:rPr>
          <w:lang w:val="en-US"/>
        </w:rPr>
      </w:pPr>
      <w:bookmarkStart w:id="18" w:name="_Toc485720518"/>
      <w:bookmarkEnd w:id="18"/>
    </w:p>
    <w:p w14:paraId="0730332E" w14:textId="77777777" w:rsidR="00514E27" w:rsidRPr="00EA1856" w:rsidRDefault="00AD3920" w:rsidP="006F0E1A">
      <w:pPr>
        <w:pStyle w:val="ThesisHeading1non-numbered"/>
      </w:pPr>
      <w:bookmarkStart w:id="19" w:name="_Toc485720519"/>
      <w:r>
        <w:t>Introdução</w:t>
      </w:r>
      <w:bookmarkEnd w:id="19"/>
    </w:p>
    <w:p w14:paraId="5F2829C0" w14:textId="064BAEED" w:rsidR="00AB01DF" w:rsidRDefault="00AB01DF" w:rsidP="00AB01DF">
      <w:pPr>
        <w:pStyle w:val="ThesisBodyText"/>
      </w:pPr>
      <w:r w:rsidRPr="00AB01DF">
        <w:t xml:space="preserve">O termo que Internet das coisas (IoT) em primeiro lugar foi usada há anos por </w:t>
      </w:r>
      <w:r w:rsidR="005021DB">
        <w:t xml:space="preserve">investigadores </w:t>
      </w:r>
      <w:r w:rsidRPr="00AB01DF">
        <w:t xml:space="preserve">da indústria, mas apenas recentemente surgiu aos olhos do público </w:t>
      </w:r>
      <w:r w:rsidR="005021DB">
        <w:t>em geral</w:t>
      </w:r>
      <w:r>
        <w:t xml:space="preserve"> </w:t>
      </w:r>
      <w:r>
        <w:fldChar w:fldCharType="begin" w:fldLock="1"/>
      </w:r>
      <w:r>
        <w:instrText>ADDIN CSL_CITATION { "citationItems" : [ { "id" : "ITEM-1", "itemData" : { "DOI" : "10.1016/j.bushor.2015.03.008", "ISBN" : "0007-6813", "ISSN" : "00076813", "abstract" : "The Internet of Things (IoT), also called the Internet of Everything or the Industrial Internet, is a new technology paradigm envisioned as a global network of machines and devices capable of interacting with each other. The IoT is recognized as one of the most important areas of future technology and is gaining vast attention from a wide range of industries. This article presents five IoT technologies that are essential in the deployment of successful IoT-based products and services and discusses three IoT categories for enterprise applications used to enhance customer value. In addition, it examines the net present value method and the real option approach widely used in the justification of technology projects and illustrates how the real option approach can be applied for IoT investment. Finally, this article discusses five technical and managerial challenges.", "author" : [ { "dropping-particle" : "", "family" : "Lee", "given" : "In", "non-dropping-particle" : "", "parse-names" : false, "suffix" : "" }, { "dropping-particle" : "", "family" : "Lee", "given" : "Kyoochun", "non-dropping-particle" : "", "parse-names" : false, "suffix" : "" } ], "container-title" : "Business Horizons", "id" : "ITEM-1", "issue" : "4", "issued" : { "date-parts" : [ [ "2015" ] ] }, "page" : "431-440", "publisher" : "\"Kelley School of Business, Indiana University\"", "title" : "The Internet of Things (IoT): Applications, investments, and challenges for enterprises", "type" : "article-journal", "volume" : "58" }, "uris" : [ "http://www.mendeley.com/documents/?uuid=c24dc7c3-ea6a-4893-8405-fbb1c073709c" ] } ], "mendeley" : { "formattedCitation" : "[1]", "plainTextFormattedCitation" : "[1]", "previouslyFormattedCitation" : "[1]" }, "properties" : { "noteIndex" : 0 }, "schema" : "https://github.com/citation-style-language/schema/raw/master/csl-citation.json" }</w:instrText>
      </w:r>
      <w:r>
        <w:fldChar w:fldCharType="separate"/>
      </w:r>
      <w:r w:rsidRPr="00AB01DF">
        <w:rPr>
          <w:noProof/>
        </w:rPr>
        <w:t>[1]</w:t>
      </w:r>
      <w:r>
        <w:fldChar w:fldCharType="end"/>
      </w:r>
      <w:r w:rsidRPr="00AB01DF">
        <w:t xml:space="preserve">. </w:t>
      </w:r>
    </w:p>
    <w:p w14:paraId="22D693E0" w14:textId="77777777" w:rsidR="00AB01DF" w:rsidRDefault="00AB01DF" w:rsidP="00AB01DF">
      <w:pPr>
        <w:pStyle w:val="ThesisBodyText"/>
      </w:pPr>
      <w:r w:rsidRPr="00AB01DF">
        <w:t xml:space="preserve">Este novo conceito é usado para descrever a capacidade de rede </w:t>
      </w:r>
      <w:r w:rsidR="005021DB">
        <w:t>interligando</w:t>
      </w:r>
      <w:r w:rsidRPr="00AB01DF">
        <w:t xml:space="preserve"> equipamentos e dispositivos para detetar e </w:t>
      </w:r>
      <w:r w:rsidR="005021DB">
        <w:t>recolher</w:t>
      </w:r>
      <w:r w:rsidRPr="00AB01DF">
        <w:t xml:space="preserve"> diferentes tipos de dados e</w:t>
      </w:r>
      <w:r w:rsidR="005021DB">
        <w:t>,</w:t>
      </w:r>
      <w:r w:rsidRPr="00AB01DF">
        <w:t xml:space="preserve"> em seguida, </w:t>
      </w:r>
      <w:r w:rsidR="005021DB">
        <w:t>divulgar</w:t>
      </w:r>
      <w:r w:rsidRPr="00AB01DF">
        <w:t xml:space="preserve"> essa informação através da Internet a fim de ser</w:t>
      </w:r>
      <w:r w:rsidR="005021DB">
        <w:t>em</w:t>
      </w:r>
      <w:r w:rsidRPr="00AB01DF">
        <w:t xml:space="preserve"> processados e utilizados em diversas aplicações</w:t>
      </w:r>
      <w:r w:rsidR="005021DB">
        <w:t>, nomeadamente plataformas web agregadoras da informação gerada pelos sensores das casas</w:t>
      </w:r>
      <w:r w:rsidRPr="00AB01DF">
        <w:t>.</w:t>
      </w:r>
    </w:p>
    <w:p w14:paraId="1CF3CC26" w14:textId="77777777" w:rsidR="0024400E" w:rsidRDefault="00AB01DF" w:rsidP="00AB01DF">
      <w:pPr>
        <w:pStyle w:val="ThesisBodyText"/>
      </w:pPr>
      <w:r w:rsidRPr="00AB01DF">
        <w:t xml:space="preserve">É </w:t>
      </w:r>
      <w:r w:rsidR="005021DB">
        <w:t>usual</w:t>
      </w:r>
      <w:r w:rsidRPr="00AB01DF">
        <w:t xml:space="preserve"> encontrar o termo industrial Internet</w:t>
      </w:r>
      <w:r w:rsidR="0024400E">
        <w:t xml:space="preserve"> das coisas(IIoT)</w:t>
      </w:r>
      <w:r w:rsidRPr="00AB01DF">
        <w:t xml:space="preserve"> </w:t>
      </w:r>
      <w:r w:rsidR="005021DB">
        <w:t xml:space="preserve">de forma </w:t>
      </w:r>
      <w:r w:rsidRPr="00AB01DF">
        <w:t xml:space="preserve">alternada com </w:t>
      </w:r>
      <w:r w:rsidR="005021DB">
        <w:t>o termo IoT</w:t>
      </w:r>
      <w:r>
        <w:fldChar w:fldCharType="begin" w:fldLock="1"/>
      </w:r>
      <w:r w:rsidR="007A1952">
        <w:instrText>ADDIN CSL_CITATION { "citationItems" : [ { "id" : "ITEM-1", "itemData" : { "DOI" : "10.1007/978-1-4842-2047-4_4", "ISBN" : "978-1-4842-2046-7 978-1-4842-2047-4", "ISSN" : "00218774", "PMID" : "20961315", "abstract" : "The Industrial Internet is reliant on the structure of M2M technology. Sometimes, it is older established technologies and practices that have been around for decades, that can spark innovation, and as a result, IIoT\u2019s architecture is often seen as a natural evolution of M2M. This is particularly true within manufacturing, which is the biggest user of IIoT technology, primarily due to its long history with machine automation, robotics, and M2M communication and cooperation.", "author" : [ { "dropping-particle" : "", "family" : "Gilchrist", "given" : "Alasdair", "non-dropping-particle" : "", "parse-names" : false, "suffix" : "" } ], "container-title" : "Industry 4.0", "id" : "ITEM-1", "issued" : { "date-parts" : [ [ "2016" ] ] }, "page" : "65-86", "title" : "IIoT Reference Architecture", "type" : "chapter" }, "uris" : [ "http://www.mendeley.com/documents/?uuid=b477f9de-7359-4aef-921b-ebb92ddd07c5" ] } ], "mendeley" : { "formattedCitation" : "[2]", "plainTextFormattedCitation" : "[2]", "previouslyFormattedCitation" : "[2]" }, "properties" : { "noteIndex" : 0 }, "schema" : "https://github.com/citation-style-language/schema/raw/master/csl-citation.json" }</w:instrText>
      </w:r>
      <w:r>
        <w:fldChar w:fldCharType="separate"/>
      </w:r>
      <w:r w:rsidRPr="00AB01DF">
        <w:rPr>
          <w:noProof/>
        </w:rPr>
        <w:t>[2]</w:t>
      </w:r>
      <w:r>
        <w:fldChar w:fldCharType="end"/>
      </w:r>
      <w:r w:rsidRPr="00AB01DF">
        <w:t>, que não é o mais correto</w:t>
      </w:r>
      <w:r w:rsidR="0024400E">
        <w:t>,</w:t>
      </w:r>
      <w:r w:rsidRPr="00AB01DF">
        <w:t xml:space="preserve"> </w:t>
      </w:r>
      <w:r w:rsidR="005021DB">
        <w:t>uma vez que se refere</w:t>
      </w:r>
      <w:r w:rsidRPr="00AB01DF">
        <w:t xml:space="preserve"> principalmente </w:t>
      </w:r>
      <w:r w:rsidR="005021DB">
        <w:t>a</w:t>
      </w:r>
      <w:r w:rsidRPr="00AB01DF">
        <w:t xml:space="preserve"> aplicações comerciais da tecnologia</w:t>
      </w:r>
      <w:r w:rsidR="0024400E">
        <w:t xml:space="preserve"> de IoT,</w:t>
      </w:r>
      <w:r w:rsidRPr="00AB01DF">
        <w:t xml:space="preserve"> </w:t>
      </w:r>
      <w:r w:rsidR="0024400E">
        <w:t>e as tecnologias de I</w:t>
      </w:r>
      <w:r w:rsidRPr="00AB01DF">
        <w:t>oT abrange</w:t>
      </w:r>
      <w:r w:rsidR="0024400E">
        <w:t>m</w:t>
      </w:r>
      <w:r w:rsidRPr="00AB01DF">
        <w:t xml:space="preserve"> uma gama mais ampla de aplicações</w:t>
      </w:r>
      <w:r w:rsidR="0024400E">
        <w:t>,</w:t>
      </w:r>
      <w:r w:rsidRPr="00AB01DF">
        <w:t xml:space="preserve"> </w:t>
      </w:r>
      <w:r w:rsidR="0024400E">
        <w:t>logo</w:t>
      </w:r>
      <w:r w:rsidRPr="00AB01DF">
        <w:t xml:space="preserve"> não se limitando </w:t>
      </w:r>
      <w:r w:rsidR="0024400E">
        <w:t>somente às aplicações</w:t>
      </w:r>
      <w:r w:rsidRPr="00AB01DF">
        <w:t xml:space="preserve"> industriais.</w:t>
      </w:r>
    </w:p>
    <w:p w14:paraId="4FEB8421" w14:textId="77777777" w:rsidR="00AB01DF" w:rsidRDefault="00AB01DF" w:rsidP="00AB01DF">
      <w:pPr>
        <w:pStyle w:val="ThesisBodyText"/>
      </w:pPr>
      <w:r w:rsidRPr="00AB01DF">
        <w:t xml:space="preserve">Alguns afirmam que nas próximas décadas, </w:t>
      </w:r>
      <w:r w:rsidR="0024400E">
        <w:t xml:space="preserve">IOT </w:t>
      </w:r>
      <w:r w:rsidRPr="00AB01DF">
        <w:t xml:space="preserve">terá um impacto fundamental sobre a </w:t>
      </w:r>
      <w:r w:rsidR="0024400E">
        <w:t xml:space="preserve">forma de evolução das </w:t>
      </w:r>
      <w:r w:rsidRPr="00AB01DF">
        <w:t>sociedade</w:t>
      </w:r>
      <w:r w:rsidR="0024400E">
        <w:t>s</w:t>
      </w:r>
      <w:r w:rsidRPr="00AB01DF">
        <w:t xml:space="preserve">, os fatos mostram que muito está crescendo rapidamente, ganhando uma grande </w:t>
      </w:r>
      <w:r w:rsidR="0024400E">
        <w:t>foco</w:t>
      </w:r>
      <w:r w:rsidRPr="00AB01DF">
        <w:t xml:space="preserve"> </w:t>
      </w:r>
      <w:r w:rsidR="0024400E">
        <w:t xml:space="preserve">por parte de </w:t>
      </w:r>
      <w:r w:rsidRPr="00AB01DF">
        <w:t>uma ampla gama de indústrias, e será uma das mais importantes áreas da tecnologia do futuro</w:t>
      </w:r>
      <w:r>
        <w:fldChar w:fldCharType="begin" w:fldLock="1"/>
      </w:r>
      <w:r>
        <w:instrText>ADDIN CSL_CITATION { "citationItems" : [ { "id" : "ITEM-1", "itemData" : { "DOI" : "10.1016/j.bushor.2015.03.008", "ISBN" : "0007-6813", "ISSN" : "00076813", "abstract" : "The Internet of Things (IoT), also called the Internet of Everything or the Industrial Internet, is a new technology paradigm envisioned as a global network of machines and devices capable of interacting with each other. The IoT is recognized as one of the most important areas of future technology and is gaining vast attention from a wide range of industries. This article presents five IoT technologies that are essential in the deployment of successful IoT-based products and services and discusses three IoT categories for enterprise applications used to enhance customer value. In addition, it examines the net present value method and the real option approach widely used in the justification of technology projects and illustrates how the real option approach can be applied for IoT investment. Finally, this article discusses five technical and managerial challenges.", "author" : [ { "dropping-particle" : "", "family" : "Lee", "given" : "In", "non-dropping-particle" : "", "parse-names" : false, "suffix" : "" }, { "dropping-particle" : "", "family" : "Lee", "given" : "Kyoochun", "non-dropping-particle" : "", "parse-names" : false, "suffix" : "" } ], "container-title" : "Business Horizons", "id" : "ITEM-1", "issue" : "4", "issued" : { "date-parts" : [ [ "2015" ] ] }, "page" : "431-440", "publisher" : "\"Kelley School of Business, Indiana University\"", "title" : "The Internet of Things (IoT): Applications, investments, and challenges for enterprises", "type" : "article-journal", "volume" : "58" }, "uris" : [ "http://www.mendeley.com/documents/?uuid=c24dc7c3-ea6a-4893-8405-fbb1c073709c" ] } ], "mendeley" : { "formattedCitation" : "[1]", "plainTextFormattedCitation" : "[1]", "previouslyFormattedCitation" : "[1]" }, "properties" : { "noteIndex" : 0 }, "schema" : "https://github.com/citation-style-language/schema/raw/master/csl-citation.json" }</w:instrText>
      </w:r>
      <w:r>
        <w:fldChar w:fldCharType="separate"/>
      </w:r>
      <w:r w:rsidRPr="00AB01DF">
        <w:rPr>
          <w:noProof/>
        </w:rPr>
        <w:t>[1]</w:t>
      </w:r>
      <w:r>
        <w:fldChar w:fldCharType="end"/>
      </w:r>
      <w:r w:rsidRPr="00AB01DF">
        <w:t>.</w:t>
      </w:r>
    </w:p>
    <w:p w14:paraId="1938B3EB" w14:textId="77777777" w:rsidR="007A1952" w:rsidRDefault="007A1952" w:rsidP="00AB01DF">
      <w:pPr>
        <w:pStyle w:val="ThesisBodyText"/>
      </w:pPr>
      <w:r w:rsidRPr="007A1952">
        <w:t xml:space="preserve">Uma casa inteligente é uma casa, apartamento ou outro tipo de habitação que utiliza a tecnologia de automação residencial (também conhecido como Domótica) para </w:t>
      </w:r>
      <w:r>
        <w:t xml:space="preserve">gerir, </w:t>
      </w:r>
      <w:r w:rsidRPr="007A1952">
        <w:t>monitor</w:t>
      </w:r>
      <w:r>
        <w:t>izar</w:t>
      </w:r>
      <w:r w:rsidRPr="007A1952">
        <w:t xml:space="preserve"> e controlar remotamente e/ou automa</w:t>
      </w:r>
      <w:r>
        <w:t>ticamente o estado de todos os dispositivos</w:t>
      </w:r>
      <w:r w:rsidRPr="007A1952">
        <w:t xml:space="preserve"> eletr</w:t>
      </w:r>
      <w:r>
        <w:t>ó</w:t>
      </w:r>
      <w:r w:rsidRPr="007A1952">
        <w:t>nicos instalados na mesma.</w:t>
      </w:r>
    </w:p>
    <w:p w14:paraId="2F5AEE40" w14:textId="77777777" w:rsidR="007A1952" w:rsidRDefault="007A1952" w:rsidP="00AB01DF">
      <w:pPr>
        <w:pStyle w:val="ThesisBodyText"/>
      </w:pPr>
      <w:r w:rsidRPr="007A1952">
        <w:lastRenderedPageBreak/>
        <w:t xml:space="preserve">Por exemplo, </w:t>
      </w:r>
      <w:r>
        <w:t xml:space="preserve">neste tipo de casas, </w:t>
      </w:r>
      <w:r w:rsidRPr="007A1952">
        <w:t xml:space="preserve">a iluminação, </w:t>
      </w:r>
      <w:r>
        <w:t>o aquecimento</w:t>
      </w:r>
      <w:r w:rsidRPr="007A1952">
        <w:t xml:space="preserve">, </w:t>
      </w:r>
      <w:r>
        <w:t xml:space="preserve">o </w:t>
      </w:r>
      <w:r w:rsidRPr="007A1952">
        <w:t>ar condicionado, sistemas de segurança e câmara</w:t>
      </w:r>
      <w:r>
        <w:t>s de vigilância est</w:t>
      </w:r>
      <w:r w:rsidRPr="007A1952">
        <w:t xml:space="preserve">ão todos interligados e podem ser controlados </w:t>
      </w:r>
      <w:r>
        <w:t xml:space="preserve">a partir de qualquer divisão da casa, ou remotamente a partir </w:t>
      </w:r>
      <w:r w:rsidRPr="007A1952">
        <w:t>de qualquer lugar do mundo</w:t>
      </w:r>
      <w:r>
        <w:t>,</w:t>
      </w:r>
      <w:r w:rsidRPr="007A1952">
        <w:t xml:space="preserve"> por meio de</w:t>
      </w:r>
      <w:r>
        <w:t xml:space="preserve"> sistemas de telecomunicações, </w:t>
      </w:r>
      <w:r w:rsidRPr="007A1952">
        <w:t xml:space="preserve">computadores, </w:t>
      </w:r>
      <w:r w:rsidRPr="007A1952">
        <w:rPr>
          <w:i/>
        </w:rPr>
        <w:t>tablets</w:t>
      </w:r>
      <w:r w:rsidRPr="007A1952">
        <w:t xml:space="preserve"> ou </w:t>
      </w:r>
      <w:r w:rsidRPr="007A1952">
        <w:rPr>
          <w:i/>
        </w:rPr>
        <w:t>smartphones</w:t>
      </w:r>
      <w:r w:rsidRPr="007A1952">
        <w:t>.</w:t>
      </w:r>
    </w:p>
    <w:p w14:paraId="4E72E9B6" w14:textId="7CA72A86" w:rsidR="00FB14B9" w:rsidRDefault="007A1952" w:rsidP="00AB01DF">
      <w:pPr>
        <w:pStyle w:val="ThesisBodyText"/>
      </w:pPr>
      <w:r w:rsidRPr="007A1952">
        <w:t xml:space="preserve">Assim, uma casa inteligente </w:t>
      </w:r>
      <w:r w:rsidR="00FB14B9">
        <w:t>configurada</w:t>
      </w:r>
      <w:r w:rsidRPr="007A1952">
        <w:t xml:space="preserve"> com dispositivos </w:t>
      </w:r>
      <w:r w:rsidR="00FB14B9">
        <w:t>interligados</w:t>
      </w:r>
      <w:r w:rsidRPr="007A1952">
        <w:t xml:space="preserve"> (dispositivos de IoT) </w:t>
      </w:r>
      <w:r w:rsidR="00FB14B9">
        <w:t>facilitam a vida dos</w:t>
      </w:r>
      <w:r w:rsidRPr="007A1952">
        <w:t xml:space="preserve"> proprietários, </w:t>
      </w:r>
      <w:r w:rsidR="00FB14B9">
        <w:t xml:space="preserve">nomeadamente </w:t>
      </w:r>
      <w:r w:rsidRPr="007A1952">
        <w:t>com melhor conforto, segurança e eficiência energética</w:t>
      </w:r>
      <w:r w:rsidR="00FB14B9">
        <w:fldChar w:fldCharType="begin" w:fldLock="1"/>
      </w:r>
      <w:r w:rsidR="00ED2545">
        <w:instrText>ADDIN CSL_CITATION { "citationItems" : [ { "id" : "ITEM-1", "itemData" : { "DOI" : "10.1080/0267303042000249215", "ISBN" : "0267-3037", "ISSN" : "0267-3037", "abstract" : "This paper discusses the relationship between different forms of design and technological innovation and their ability to support older people in their own homes. It considers (1) innovation in the design and construction of new housing, notably 'lifetime homes' and 'open building' systems; (2) the introduction of electronically enhanced assistive technology; and (3) telecare. Each of these is examined in terms of its potential benefits for meeting the housing needs of older people and its limitations. The paper proposes that these innovations are likely to have a variable effect on the possible housing pathways of older people, depending on the way they are combined. It also outlines the policy and market influences that may stimulate their adoption, concluding that design and technology innovations must be matched by new care delivery models.", "author" : [ { "dropping-particle" : "", "family" : "Barlow", "given" : "James", "non-dropping-particle" : "", "parse-names" : false, "suffix" : "" }, { "dropping-particle" : "", "family" : "Venables", "given" : "Tim", "non-dropping-particle" : "", "parse-names" : false, "suffix" : "" } ], "container-title" : "Housing Studies", "id" : "ITEM-1", "issue" : "5", "issued" : { "date-parts" : [ [ "2004" ] ] }, "page" : "795\u2013810", "title" : "Will technological innovation create the true lifetime home?", "type" : "article-journal", "volume" : "19" }, "uris" : [ "http://www.mendeley.com/documents/?uuid=76f04ae2-e3c9-462e-9585-2948c77ed867" ] } ], "mendeley" : { "formattedCitation" : "[3]", "plainTextFormattedCitation" : "[3]", "previouslyFormattedCitation" : "[3]" }, "properties" : { "noteIndex" : 0 }, "schema" : "https://github.com/citation-style-language/schema/raw/master/csl-citation.json" }</w:instrText>
      </w:r>
      <w:r w:rsidR="00FB14B9">
        <w:fldChar w:fldCharType="separate"/>
      </w:r>
      <w:r w:rsidR="00FB14B9" w:rsidRPr="00FB14B9">
        <w:rPr>
          <w:noProof/>
        </w:rPr>
        <w:t>[3]</w:t>
      </w:r>
      <w:r w:rsidR="00FB14B9">
        <w:fldChar w:fldCharType="end"/>
      </w:r>
      <w:r w:rsidRPr="007A1952">
        <w:t>.</w:t>
      </w:r>
    </w:p>
    <w:p w14:paraId="34175349" w14:textId="039E3FA9" w:rsidR="007C208E" w:rsidRDefault="007C208E" w:rsidP="00AB01DF">
      <w:pPr>
        <w:pStyle w:val="ThesisBodyText"/>
      </w:pPr>
      <w:r>
        <w:rPr>
          <w:noProof/>
        </w:rPr>
        <mc:AlternateContent>
          <mc:Choice Requires="wps">
            <w:drawing>
              <wp:anchor distT="0" distB="0" distL="114300" distR="114300" simplePos="0" relativeHeight="251663360" behindDoc="0" locked="0" layoutInCell="1" allowOverlap="1" wp14:anchorId="68FCDB68" wp14:editId="2D05988B">
                <wp:simplePos x="0" y="0"/>
                <wp:positionH relativeFrom="column">
                  <wp:posOffset>1189355</wp:posOffset>
                </wp:positionH>
                <wp:positionV relativeFrom="paragraph">
                  <wp:posOffset>4495800</wp:posOffset>
                </wp:positionV>
                <wp:extent cx="334708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347085" cy="635"/>
                        </a:xfrm>
                        <a:prstGeom prst="rect">
                          <a:avLst/>
                        </a:prstGeom>
                        <a:solidFill>
                          <a:prstClr val="white"/>
                        </a:solidFill>
                        <a:ln>
                          <a:noFill/>
                        </a:ln>
                      </wps:spPr>
                      <wps:txbx>
                        <w:txbxContent>
                          <w:p w14:paraId="7384F00B" w14:textId="16E82199" w:rsidR="00983D52" w:rsidRPr="007C208E" w:rsidRDefault="00983D52" w:rsidP="007C208E">
                            <w:pPr>
                              <w:pStyle w:val="Caption"/>
                              <w:jc w:val="center"/>
                              <w:rPr>
                                <w:rFonts w:ascii="Times New Roman" w:hAnsi="Times New Roman"/>
                                <w:noProof/>
                                <w:color w:val="auto"/>
                                <w:sz w:val="24"/>
                              </w:rPr>
                            </w:pPr>
                            <w:bookmarkStart w:id="20" w:name="_Toc485720424"/>
                            <w:r w:rsidRPr="007C208E">
                              <w:rPr>
                                <w:color w:val="auto"/>
                              </w:rPr>
                              <w:t xml:space="preserve">Figura </w:t>
                            </w:r>
                            <w:r w:rsidRPr="007C208E">
                              <w:rPr>
                                <w:color w:val="auto"/>
                              </w:rPr>
                              <w:fldChar w:fldCharType="begin"/>
                            </w:r>
                            <w:r w:rsidRPr="007C208E">
                              <w:rPr>
                                <w:color w:val="auto"/>
                              </w:rPr>
                              <w:instrText xml:space="preserve"> SEQ Figura \* ARABIC </w:instrText>
                            </w:r>
                            <w:r w:rsidRPr="007C208E">
                              <w:rPr>
                                <w:color w:val="auto"/>
                              </w:rPr>
                              <w:fldChar w:fldCharType="separate"/>
                            </w:r>
                            <w:r>
                              <w:rPr>
                                <w:noProof/>
                                <w:color w:val="auto"/>
                              </w:rPr>
                              <w:t>1</w:t>
                            </w:r>
                            <w:r w:rsidRPr="007C208E">
                              <w:rPr>
                                <w:color w:val="auto"/>
                              </w:rPr>
                              <w:fldChar w:fldCharType="end"/>
                            </w:r>
                            <w:r w:rsidRPr="007C208E">
                              <w:rPr>
                                <w:color w:val="auto"/>
                              </w:rPr>
                              <w:t xml:space="preserve"> - Panorâmica geral das valências da IoT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FCDB68" id="_x0000_t202" coordsize="21600,21600" o:spt="202" path="m,l,21600r21600,l21600,xe">
                <v:stroke joinstyle="miter"/>
                <v:path gradientshapeok="t" o:connecttype="rect"/>
              </v:shapetype>
              <v:shape id="Text Box 6" o:spid="_x0000_s1026" type="#_x0000_t202" style="position:absolute;left:0;text-align:left;margin-left:93.65pt;margin-top:354pt;width:263.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" stroked="f">
                <v:textbox style="mso-fit-shape-to-text:t" inset="0,0,0,0">
                  <w:txbxContent>
                    <w:p w14:paraId="7384F00B" w14:textId="16E82199" w:rsidR="00983D52" w:rsidRPr="007C208E" w:rsidRDefault="00983D52" w:rsidP="007C208E">
                      <w:pPr>
                        <w:pStyle w:val="Caption"/>
                        <w:jc w:val="center"/>
                        <w:rPr>
                          <w:rFonts w:ascii="Times New Roman" w:hAnsi="Times New Roman"/>
                          <w:noProof/>
                          <w:color w:val="auto"/>
                          <w:sz w:val="24"/>
                        </w:rPr>
                      </w:pPr>
                      <w:bookmarkStart w:id="21" w:name="_Toc485720424"/>
                      <w:r w:rsidRPr="007C208E">
                        <w:rPr>
                          <w:color w:val="auto"/>
                        </w:rPr>
                        <w:t xml:space="preserve">Figura </w:t>
                      </w:r>
                      <w:r w:rsidRPr="007C208E">
                        <w:rPr>
                          <w:color w:val="auto"/>
                        </w:rPr>
                        <w:fldChar w:fldCharType="begin"/>
                      </w:r>
                      <w:r w:rsidRPr="007C208E">
                        <w:rPr>
                          <w:color w:val="auto"/>
                        </w:rPr>
                        <w:instrText xml:space="preserve"> SEQ Figura \* ARABIC </w:instrText>
                      </w:r>
                      <w:r w:rsidRPr="007C208E">
                        <w:rPr>
                          <w:color w:val="auto"/>
                        </w:rPr>
                        <w:fldChar w:fldCharType="separate"/>
                      </w:r>
                      <w:r>
                        <w:rPr>
                          <w:noProof/>
                          <w:color w:val="auto"/>
                        </w:rPr>
                        <w:t>1</w:t>
                      </w:r>
                      <w:r w:rsidRPr="007C208E">
                        <w:rPr>
                          <w:color w:val="auto"/>
                        </w:rPr>
                        <w:fldChar w:fldCharType="end"/>
                      </w:r>
                      <w:r w:rsidRPr="007C208E">
                        <w:rPr>
                          <w:color w:val="auto"/>
                        </w:rPr>
                        <w:t xml:space="preserve"> - Panorâmica geral das valências da IoT</w:t>
                      </w:r>
                      <w:bookmarkEnd w:id="21"/>
                    </w:p>
                  </w:txbxContent>
                </v:textbox>
                <w10:wrap type="topAndBottom"/>
              </v:shape>
            </w:pict>
          </mc:Fallback>
        </mc:AlternateContent>
      </w:r>
      <w:r>
        <w:rPr>
          <w:noProof/>
          <w:lang w:eastAsia="pt-PT"/>
        </w:rPr>
        <w:drawing>
          <wp:anchor distT="0" distB="0" distL="114300" distR="114300" simplePos="0" relativeHeight="251661312" behindDoc="1" locked="0" layoutInCell="1" allowOverlap="1" wp14:anchorId="16D8BD62" wp14:editId="07928B72">
            <wp:simplePos x="0" y="0"/>
            <wp:positionH relativeFrom="page">
              <wp:align>center</wp:align>
            </wp:positionH>
            <wp:positionV relativeFrom="paragraph">
              <wp:posOffset>672079</wp:posOffset>
            </wp:positionV>
            <wp:extent cx="3347085" cy="3766820"/>
            <wp:effectExtent l="0" t="0" r="571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T.png"/>
                    <pic:cNvPicPr/>
                  </pic:nvPicPr>
                  <pic:blipFill>
                    <a:blip r:embed="rId33">
                      <a:extLst>
                        <a:ext uri="{28A0092B-C50C-407E-A947-70E740481C1C}">
                          <a14:useLocalDpi xmlns:a14="http://schemas.microsoft.com/office/drawing/2010/main" val="0"/>
                        </a:ext>
                      </a:extLst>
                    </a:blip>
                    <a:stretch>
                      <a:fillRect/>
                    </a:stretch>
                  </pic:blipFill>
                  <pic:spPr>
                    <a:xfrm>
                      <a:off x="0" y="0"/>
                      <a:ext cx="3347085" cy="3766820"/>
                    </a:xfrm>
                    <a:prstGeom prst="rect">
                      <a:avLst/>
                    </a:prstGeom>
                  </pic:spPr>
                </pic:pic>
              </a:graphicData>
            </a:graphic>
            <wp14:sizeRelH relativeFrom="margin">
              <wp14:pctWidth>0</wp14:pctWidth>
            </wp14:sizeRelH>
            <wp14:sizeRelV relativeFrom="margin">
              <wp14:pctHeight>0</wp14:pctHeight>
            </wp14:sizeRelV>
          </wp:anchor>
        </w:drawing>
      </w:r>
      <w:r>
        <w:t>A figura seguinte mostra de uma forma geral todas as valências que podemos encontrar na IoT.</w:t>
      </w:r>
    </w:p>
    <w:p w14:paraId="3715D352" w14:textId="6D7ED619" w:rsidR="007C208E" w:rsidRDefault="007C208E" w:rsidP="00AB01DF">
      <w:pPr>
        <w:pStyle w:val="ThesisBodyText"/>
      </w:pPr>
    </w:p>
    <w:p w14:paraId="77BFFDFF" w14:textId="77777777" w:rsidR="00C11655" w:rsidRDefault="00FB14B9" w:rsidP="00AB01DF">
      <w:pPr>
        <w:pStyle w:val="ThesisBodyText"/>
      </w:pPr>
      <w:r>
        <w:t>N</w:t>
      </w:r>
      <w:r w:rsidR="007A1952" w:rsidRPr="007A1952">
        <w:t xml:space="preserve">um futuro próximo, todos os equipamentos de conforto em casa (por exemplo, iluminação, aquecimento, ventilação e ar condicionado), dispositivos (por exemplo, </w:t>
      </w:r>
      <w:r>
        <w:t>frigoríficos</w:t>
      </w:r>
      <w:r w:rsidR="007A1952" w:rsidRPr="007A1952">
        <w:t xml:space="preserve">, </w:t>
      </w:r>
      <w:r>
        <w:t>máquinas de lavar e secar roupa</w:t>
      </w:r>
      <w:r w:rsidR="007A1952" w:rsidRPr="007A1952">
        <w:t>) e sistemas de segurança</w:t>
      </w:r>
      <w:r>
        <w:t xml:space="preserve"> </w:t>
      </w:r>
      <w:r w:rsidR="007A1952" w:rsidRPr="007A1952">
        <w:t xml:space="preserve">(por exemplo, sensores, monitores, </w:t>
      </w:r>
      <w:r w:rsidRPr="007A1952">
        <w:t>câmaras</w:t>
      </w:r>
      <w:r>
        <w:t xml:space="preserve"> de vigilância</w:t>
      </w:r>
      <w:r w:rsidR="007A1952" w:rsidRPr="007A1952">
        <w:t xml:space="preserve"> e sistemas de alarme) estará tudo dispon</w:t>
      </w:r>
      <w:r w:rsidR="007A1952">
        <w:t>íve</w:t>
      </w:r>
      <w:r>
        <w:t>l</w:t>
      </w:r>
      <w:r w:rsidR="007A1952">
        <w:t xml:space="preserve"> remotamente </w:t>
      </w:r>
      <w:r w:rsidR="007A1952" w:rsidRPr="007A1952">
        <w:t>(pela Internet).</w:t>
      </w:r>
    </w:p>
    <w:p w14:paraId="297CCA81" w14:textId="05DC1F66" w:rsidR="0024400E" w:rsidRDefault="007A1952" w:rsidP="00AB01DF">
      <w:pPr>
        <w:pStyle w:val="ThesisBodyText"/>
      </w:pPr>
      <w:r w:rsidRPr="007A1952">
        <w:lastRenderedPageBreak/>
        <w:t xml:space="preserve">As possibilidades para dispositivos inteligentes de IoT em casa são imensas e podem, de facto, contribuir para melhorar </w:t>
      </w:r>
      <w:r w:rsidR="00FB14B9">
        <w:t>de forma significativa</w:t>
      </w:r>
      <w:r w:rsidRPr="007A1952">
        <w:t xml:space="preserve"> a qualidade de vida de todos os cidadãos, sobretudo os idosos</w:t>
      </w:r>
      <w:r>
        <w:fldChar w:fldCharType="begin" w:fldLock="1"/>
      </w:r>
      <w:r w:rsidR="00ED2545">
        <w:instrText>ADDIN CSL_CITATION { "citationItems" : [ { "id" : "ITEM-1", "itemData" : { "author" : [ { "dropping-particle" : "", "family" : "Ferreira", "given" : "Gabriel", "non-dropping-particle" : "", "parse-names" : false, "suffix" : "" }, { "dropping-particle" : "", "family" : "Penicheiro", "given" : "Paulo", "non-dropping-particle" : "", "parse-names" : false, "suffix" : "" }, { "dropping-particle" : "", "family" : "Bernardo", "given" : "Ruben", "non-dropping-particle" : "", "parse-names" : false, "suffix" : "" }, { "dropping-particle" : "", "family" : "Mendes", "given" : "Lu\u00eds", "non-dropping-particle" : "", "parse-names" : false, "suffix" : "" }, { "dropping-particle" : "", "family" : "Barroso", "given" : "Jo\u00e3o", "non-dropping-particle" : "", "parse-names" : false, "suffix" : "" }, { "dropping-particle" : "", "family" : "Pereira", "given" : "Ant\u00f3nio", "non-dropping-particle" : "", "parse-names" : false, "suffix" : "" } ], "id" : "ITEM-1", "issued" : { "date-parts" : [ [ "0" ] ] }, "title" : "Low Cost Smart Homes for Elders", "type" : "paper-conference" }, "uris" : [ "http://www.mendeley.com/documents/?uuid=8c9a33d1-96b8-4331-8099-b285f7ca2c5b" ] } ], "mendeley" : { "formattedCitation" : "[4]", "plainTextFormattedCitation" : "[4]", "previouslyFormattedCitation" : "[4]" }, "properties" : { "noteIndex" : 0 }, "schema" : "https://github.com/citation-style-language/schema/raw/master/csl-citation.json" }</w:instrText>
      </w:r>
      <w:r>
        <w:fldChar w:fldCharType="separate"/>
      </w:r>
      <w:r w:rsidR="00FB14B9" w:rsidRPr="00FB14B9">
        <w:rPr>
          <w:noProof/>
        </w:rPr>
        <w:t>[4]</w:t>
      </w:r>
      <w:r>
        <w:fldChar w:fldCharType="end"/>
      </w:r>
    </w:p>
    <w:p w14:paraId="3371731B" w14:textId="77777777" w:rsidR="0024400E" w:rsidRPr="00AB01DF" w:rsidRDefault="0024400E" w:rsidP="00AB01DF">
      <w:pPr>
        <w:pStyle w:val="ThesisBodyText"/>
        <w:rPr>
          <w:rFonts w:eastAsiaTheme="majorEastAsia" w:cstheme="majorBidi"/>
          <w:b/>
          <w:bCs/>
          <w:sz w:val="28"/>
          <w:szCs w:val="26"/>
        </w:rPr>
      </w:pPr>
    </w:p>
    <w:p w14:paraId="2259AE26" w14:textId="77777777" w:rsidR="00514E27" w:rsidRDefault="00AD3920" w:rsidP="00AB01DF">
      <w:pPr>
        <w:pStyle w:val="ThesisHeading2numbered"/>
        <w:ind w:left="284"/>
      </w:pPr>
      <w:bookmarkStart w:id="22" w:name="_Toc485720520"/>
      <w:commentRangeStart w:id="23"/>
      <w:r w:rsidRPr="00AB01DF">
        <w:t>Objetivos</w:t>
      </w:r>
      <w:commentRangeEnd w:id="23"/>
      <w:r w:rsidR="003B5DCC">
        <w:rPr>
          <w:rStyle w:val="CommentReference"/>
          <w:rFonts w:asciiTheme="minorHAnsi" w:eastAsiaTheme="minorEastAsia" w:hAnsiTheme="minorHAnsi" w:cstheme="minorBidi"/>
          <w:b w:val="0"/>
          <w:bCs w:val="0"/>
        </w:rPr>
        <w:commentReference w:id="23"/>
      </w:r>
      <w:bookmarkEnd w:id="22"/>
    </w:p>
    <w:p w14:paraId="657AAB63" w14:textId="77777777" w:rsidR="00FB765F" w:rsidRDefault="003B5DCC" w:rsidP="00B309EF">
      <w:pPr>
        <w:pStyle w:val="ThesisBulletList"/>
        <w:ind w:left="720"/>
      </w:pPr>
      <w:r>
        <w:t>Dotar a casa de uma rede sensorial capaz de recolher as leituras dos sensores</w:t>
      </w:r>
    </w:p>
    <w:p w14:paraId="2E0DEF06" w14:textId="77777777" w:rsidR="003B5DCC" w:rsidRDefault="003B5DCC" w:rsidP="009D67BB">
      <w:pPr>
        <w:pStyle w:val="ThesisBulletList"/>
        <w:numPr>
          <w:ilvl w:val="0"/>
          <w:numId w:val="44"/>
        </w:numPr>
      </w:pPr>
      <w:r w:rsidRPr="003B5DCC">
        <w:t xml:space="preserve">Configuração dos microcontroladores responsáveis pelo envio das leituras dos sensores ao </w:t>
      </w:r>
      <w:r w:rsidRPr="00D97FFA">
        <w:rPr>
          <w:i/>
        </w:rPr>
        <w:t>gateway</w:t>
      </w:r>
    </w:p>
    <w:p w14:paraId="67978EE5" w14:textId="77777777" w:rsidR="003B5DCC" w:rsidRDefault="003B5DCC" w:rsidP="009D67BB">
      <w:pPr>
        <w:pStyle w:val="ThesisBulletList"/>
        <w:numPr>
          <w:ilvl w:val="0"/>
          <w:numId w:val="44"/>
        </w:numPr>
      </w:pPr>
      <w:r>
        <w:t>Configuração dos atuadores e suas respetivas ações</w:t>
      </w:r>
    </w:p>
    <w:p w14:paraId="3C51DF9A" w14:textId="39680131" w:rsidR="003B5DCC" w:rsidRDefault="009D67BB" w:rsidP="009D67BB">
      <w:pPr>
        <w:pStyle w:val="ThesisBulletList"/>
        <w:numPr>
          <w:ilvl w:val="0"/>
          <w:numId w:val="44"/>
        </w:numPr>
      </w:pPr>
      <w:r>
        <w:t xml:space="preserve">Configurar a </w:t>
      </w:r>
      <w:r w:rsidRPr="00D97FFA">
        <w:rPr>
          <w:i/>
        </w:rPr>
        <w:t>gateway</w:t>
      </w:r>
      <w:r>
        <w:t xml:space="preserve"> para</w:t>
      </w:r>
      <w:r w:rsidR="003B5DCC">
        <w:t xml:space="preserve"> envio das leituras para a plataforma de gestão</w:t>
      </w:r>
    </w:p>
    <w:p w14:paraId="2BFBECD1" w14:textId="57B4FC2D" w:rsidR="003B5DCC" w:rsidRPr="003B5DCC" w:rsidRDefault="003B5DCC" w:rsidP="009D67BB">
      <w:pPr>
        <w:pStyle w:val="ThesisBulletList"/>
        <w:numPr>
          <w:ilvl w:val="0"/>
          <w:numId w:val="44"/>
        </w:numPr>
      </w:pPr>
      <w:r>
        <w:t>Criar uma plataforma agregad</w:t>
      </w:r>
      <w:r w:rsidR="009D67BB">
        <w:t xml:space="preserve">ora de forma a gerir </w:t>
      </w:r>
      <w:r w:rsidR="00B278CA">
        <w:t xml:space="preserve">os dados de </w:t>
      </w:r>
      <w:r w:rsidR="009D67BB">
        <w:t>todos sens</w:t>
      </w:r>
      <w:r>
        <w:t>ores da casa</w:t>
      </w:r>
    </w:p>
    <w:p w14:paraId="7AB8C78B" w14:textId="77777777" w:rsidR="00AD3920" w:rsidRDefault="00AD3920" w:rsidP="007C18A0">
      <w:pPr>
        <w:pStyle w:val="ThesisCaption"/>
      </w:pPr>
    </w:p>
    <w:p w14:paraId="1DCC137D" w14:textId="77777777" w:rsidR="00AD3920" w:rsidRDefault="00AD3920" w:rsidP="00AD3920">
      <w:pPr>
        <w:pStyle w:val="ThesisHeading2numbered"/>
      </w:pPr>
      <w:bookmarkStart w:id="24" w:name="_Toc485720521"/>
      <w:r>
        <w:t>Organização do Documento</w:t>
      </w:r>
      <w:bookmarkEnd w:id="24"/>
    </w:p>
    <w:p w14:paraId="71F26325" w14:textId="77777777" w:rsidR="009D67BB" w:rsidRDefault="009D67BB" w:rsidP="009D67BB">
      <w:pPr>
        <w:pStyle w:val="ThesisBulletList"/>
        <w:numPr>
          <w:ilvl w:val="0"/>
          <w:numId w:val="0"/>
        </w:numPr>
        <w:ind w:left="360"/>
      </w:pPr>
      <w:r w:rsidRPr="009D67BB">
        <w:t>Apresentamos de seguida uma breve descrição do restante capítulos deste relatório.</w:t>
      </w:r>
    </w:p>
    <w:p w14:paraId="4C098DE9" w14:textId="5BDF7D2F" w:rsidR="009D67BB" w:rsidRPr="00C11655" w:rsidRDefault="009D67BB" w:rsidP="00C11655">
      <w:pPr>
        <w:pStyle w:val="ThesisBodyText"/>
      </w:pPr>
      <w:r w:rsidRPr="00C11655">
        <w:t xml:space="preserve">No Capítulo 2 descrevemos o estado da arte onde podemos analisar o paradigma atual em relação às soluções para </w:t>
      </w:r>
      <w:r w:rsidR="00C11655" w:rsidRPr="00C11655">
        <w:rPr>
          <w:i/>
        </w:rPr>
        <w:t>S</w:t>
      </w:r>
      <w:r w:rsidRPr="00C11655">
        <w:rPr>
          <w:i/>
        </w:rPr>
        <w:t xml:space="preserve">mart </w:t>
      </w:r>
      <w:r w:rsidR="00C11655" w:rsidRPr="00C11655">
        <w:rPr>
          <w:i/>
        </w:rPr>
        <w:t>H</w:t>
      </w:r>
      <w:r w:rsidRPr="00C11655">
        <w:rPr>
          <w:i/>
        </w:rPr>
        <w:t>omes</w:t>
      </w:r>
      <w:r w:rsidRPr="00C11655">
        <w:t xml:space="preserve"> disponíveis no mercado e suas tecnologias inerentes.</w:t>
      </w:r>
    </w:p>
    <w:p w14:paraId="313C51E2" w14:textId="532D15F1" w:rsidR="009D67BB" w:rsidRPr="00C11655" w:rsidRDefault="009D67BB" w:rsidP="00C11655">
      <w:pPr>
        <w:pStyle w:val="ThesisBodyText"/>
      </w:pPr>
      <w:r w:rsidRPr="00C11655">
        <w:t>No Capítulo 3 é descrita a arquitetura da solução, mostramos o que foi tido em conta nas tecnologias utilizadas assim como nas ligações entre todos os dispositivos da solução.</w:t>
      </w:r>
    </w:p>
    <w:p w14:paraId="70931C1D" w14:textId="0CC61FCC" w:rsidR="009D67BB" w:rsidRPr="00C11655" w:rsidRDefault="009D67BB" w:rsidP="00C11655">
      <w:pPr>
        <w:pStyle w:val="ThesisBodyText"/>
      </w:pPr>
      <w:r w:rsidRPr="00C11655">
        <w:t xml:space="preserve">No Capítulo 4, é </w:t>
      </w:r>
      <w:r w:rsidR="002F3927" w:rsidRPr="00C11655">
        <w:t>demonstrado as tecnologias disponíveis para a implementação</w:t>
      </w:r>
      <w:r w:rsidRPr="00C11655">
        <w:t xml:space="preserve"> do projeto, </w:t>
      </w:r>
      <w:r w:rsidR="002F3927" w:rsidRPr="00C11655">
        <w:t>caracterizando cada uma das tecnologias, assinalando os seus pontos fortes e a razão pela qual optámos pela sua inclusão.</w:t>
      </w:r>
    </w:p>
    <w:p w14:paraId="73622D13" w14:textId="7DA07AB3" w:rsidR="00476D31" w:rsidRPr="00C11655" w:rsidRDefault="002F3927" w:rsidP="00C11655">
      <w:pPr>
        <w:pStyle w:val="ThesisBodyText"/>
      </w:pPr>
      <w:r w:rsidRPr="00C11655">
        <w:t>No Capítulo 5, é efetuada uma análise</w:t>
      </w:r>
      <w:r w:rsidR="00476D31" w:rsidRPr="00C11655">
        <w:t xml:space="preserve"> detalhada ao desenvolvimento e implementação</w:t>
      </w:r>
      <w:r w:rsidRPr="00C11655">
        <w:t xml:space="preserve"> do projeto, onde abordamos </w:t>
      </w:r>
      <w:r w:rsidR="00476D31" w:rsidRPr="00C11655">
        <w:t xml:space="preserve">as configurações de sensores e </w:t>
      </w:r>
      <w:r w:rsidR="00476D31" w:rsidRPr="00C11655">
        <w:lastRenderedPageBreak/>
        <w:t>microcontroladores, as comunicações entre a rede sensorial, microcontroladores e gateway, e publicação das leituras na plataforma agregadora de monitorização.</w:t>
      </w:r>
    </w:p>
    <w:p w14:paraId="5D382B3D" w14:textId="1D7EC5D1" w:rsidR="00514E27" w:rsidRPr="00C11655" w:rsidRDefault="00476D31" w:rsidP="00C11655">
      <w:pPr>
        <w:pStyle w:val="ThesisBodyText"/>
      </w:pPr>
      <w:r w:rsidRPr="00C11655">
        <w:t>No Capítulo 6, são apresentados os testes realizados de forma a provar que a solução implementada não apresentava nem erros nem falsos positivos, estando assim apta para entrar em fase de produção.</w:t>
      </w:r>
    </w:p>
    <w:p w14:paraId="0384D4D9" w14:textId="5D95A9F7" w:rsidR="001B2181" w:rsidRPr="00C11655" w:rsidRDefault="00476D31" w:rsidP="00C11655">
      <w:pPr>
        <w:pStyle w:val="ThesisBodyText"/>
      </w:pPr>
      <w:r w:rsidRPr="00C11655">
        <w:t>No capitulo 7, é apresentada a conclusão de todo este projeto, e também apresentamos algumas ideias que pretendemos implementar num futuro próximo que podem adicionar mais valias a este projeto.</w:t>
      </w:r>
    </w:p>
    <w:p w14:paraId="19E635CB" w14:textId="77777777" w:rsidR="001B2181" w:rsidRDefault="001B2181" w:rsidP="006C52B8"/>
    <w:p w14:paraId="2FAA769E" w14:textId="77777777" w:rsidR="001B2181" w:rsidRDefault="001B2181" w:rsidP="006C52B8">
      <w:pPr>
        <w:sectPr w:rsidR="001B2181" w:rsidSect="00C3472B">
          <w:headerReference w:type="even" r:id="rId36"/>
          <w:headerReference w:type="default" r:id="rId37"/>
          <w:footerReference w:type="even" r:id="rId38"/>
          <w:headerReference w:type="first" r:id="rId39"/>
          <w:footerReference w:type="first" r:id="rId40"/>
          <w:type w:val="oddPage"/>
          <w:pgSz w:w="11906" w:h="16838"/>
          <w:pgMar w:top="1440" w:right="1440" w:bottom="1440" w:left="1800" w:header="709" w:footer="709" w:gutter="567"/>
          <w:pgNumType w:start="1"/>
          <w:cols w:space="708"/>
          <w:titlePg/>
          <w:docGrid w:linePitch="360"/>
        </w:sectPr>
      </w:pPr>
    </w:p>
    <w:p w14:paraId="399559BD" w14:textId="77777777" w:rsidR="00500FE1" w:rsidRPr="00643E48" w:rsidRDefault="00500FE1" w:rsidP="00500FE1">
      <w:pPr>
        <w:pStyle w:val="ThesisHeading1numberedchapterheading"/>
        <w:numPr>
          <w:ilvl w:val="0"/>
          <w:numId w:val="41"/>
        </w:numPr>
      </w:pPr>
      <w:bookmarkStart w:id="25" w:name="_Toc485720522"/>
      <w:bookmarkEnd w:id="25"/>
    </w:p>
    <w:p w14:paraId="31A06AAF" w14:textId="77777777" w:rsidR="00500FE1" w:rsidRPr="00EA1856" w:rsidRDefault="00563250" w:rsidP="00500FE1">
      <w:pPr>
        <w:pStyle w:val="ThesisHeading1non-numbered"/>
      </w:pPr>
      <w:bookmarkStart w:id="26" w:name="_Toc485720523"/>
      <w:r>
        <w:t>Estado da Arte</w:t>
      </w:r>
      <w:bookmarkEnd w:id="26"/>
    </w:p>
    <w:p w14:paraId="72299496" w14:textId="77777777" w:rsidR="004C06C9" w:rsidRPr="005B4CA4" w:rsidRDefault="004C06C9" w:rsidP="00500FE1">
      <w:pPr>
        <w:pStyle w:val="ThesisBodyText"/>
      </w:pPr>
      <w:r>
        <w:rPr>
          <w:lang w:eastAsia="en-US"/>
        </w:rPr>
        <w:t>No presente capítulo apresentamos o conhecimento fundamental sobre o qual se desenvolve este projeto. Este estudo foi realizado após leitura de várias publicações e, de uma forma mais específica, d</w:t>
      </w:r>
      <w:r w:rsidR="00052706">
        <w:rPr>
          <w:lang w:eastAsia="en-US"/>
        </w:rPr>
        <w:t>a</w:t>
      </w:r>
      <w:r>
        <w:rPr>
          <w:lang w:eastAsia="en-US"/>
        </w:rPr>
        <w:t xml:space="preserve"> noss</w:t>
      </w:r>
      <w:r w:rsidR="00052706">
        <w:rPr>
          <w:lang w:eastAsia="en-US"/>
        </w:rPr>
        <w:t>a</w:t>
      </w:r>
      <w:r>
        <w:rPr>
          <w:lang w:eastAsia="en-US"/>
        </w:rPr>
        <w:t xml:space="preserve"> </w:t>
      </w:r>
      <w:r w:rsidR="00052706">
        <w:rPr>
          <w:lang w:eastAsia="en-US"/>
        </w:rPr>
        <w:t>avaliação</w:t>
      </w:r>
      <w:r>
        <w:rPr>
          <w:lang w:eastAsia="en-US"/>
        </w:rPr>
        <w:t xml:space="preserve"> sobre o que aplicar na nossa solução.</w:t>
      </w:r>
    </w:p>
    <w:p w14:paraId="4036369A" w14:textId="73099CD3" w:rsidR="00500FE1" w:rsidRDefault="00AD3920" w:rsidP="00500FE1">
      <w:pPr>
        <w:pStyle w:val="ThesisHeading2numbered"/>
        <w:numPr>
          <w:ilvl w:val="1"/>
          <w:numId w:val="41"/>
        </w:numPr>
      </w:pPr>
      <w:bookmarkStart w:id="27" w:name="_Toc485720524"/>
      <w:r>
        <w:t>Paradigma Atual</w:t>
      </w:r>
      <w:commentRangeStart w:id="28"/>
      <w:r w:rsidR="00ED2545">
        <w:fldChar w:fldCharType="begin" w:fldLock="1"/>
      </w:r>
      <w:r w:rsidR="004333E7">
        <w:instrText>ADDIN CSL_CITATION { "citationItems" : [ { "id" : "ITEM-1", "itemData" : { "URL" : "https://hojemacau.com.mo/2017/02/16/a-internet-das-coisas-iot-nas-nossas-vidas/", "author" : [ { "dropping-particle" : "", "family" : "Ricardo", "given" : "Davide", "non-dropping-particle" : "", "parse-names" : false, "suffix" : "" } ], "id" : "ITEM-1", "issued" : { "date-parts" : [ [ "2017" ] ] }, "title" : "A Internet das Coisas (IoT) nas nossas vidas", "type" : "webpage" }, "uris" : [ "http://www.mendeley.com/documents/?uuid=67ab1caa-6cd2-4b9a-9578-51677683b7aa" ] } ], "mendeley" : { "formattedCitation" : "[5]", "plainTextFormattedCitation" : "[5]", "previouslyFormattedCitation" : "[5]" }, "properties" : { "noteIndex" : 0 }, "schema" : "https://github.com/citation-style-language/schema/raw/master/csl-citation.json" }</w:instrText>
      </w:r>
      <w:r w:rsidR="00ED2545">
        <w:fldChar w:fldCharType="separate"/>
      </w:r>
      <w:r w:rsidR="00ED2545" w:rsidRPr="00ED2545">
        <w:rPr>
          <w:b w:val="0"/>
          <w:noProof/>
        </w:rPr>
        <w:t>[5]</w:t>
      </w:r>
      <w:r w:rsidR="00ED2545">
        <w:fldChar w:fldCharType="end"/>
      </w:r>
      <w:commentRangeEnd w:id="28"/>
      <w:r w:rsidR="00D97FFA">
        <w:rPr>
          <w:rStyle w:val="CommentReference"/>
          <w:rFonts w:asciiTheme="minorHAnsi" w:eastAsiaTheme="minorEastAsia" w:hAnsiTheme="minorHAnsi" w:cstheme="minorBidi"/>
          <w:b w:val="0"/>
          <w:bCs w:val="0"/>
        </w:rPr>
        <w:commentReference w:id="28"/>
      </w:r>
      <w:bookmarkEnd w:id="27"/>
    </w:p>
    <w:p w14:paraId="7AD99260" w14:textId="77777777" w:rsidR="00500FE1" w:rsidRDefault="00144418" w:rsidP="00144418">
      <w:pPr>
        <w:pStyle w:val="ThesisBodyText"/>
      </w:pPr>
      <w:r>
        <w:rPr>
          <w:shd w:val="clear" w:color="auto" w:fill="FFFFFF"/>
        </w:rPr>
        <w:t>Nos dias de hoje estamos cada</w:t>
      </w:r>
      <w:r w:rsidRPr="00144418">
        <w:rPr>
          <w:shd w:val="clear" w:color="auto" w:fill="FFFFFF"/>
        </w:rPr>
        <w:t xml:space="preserve"> vez mais ligados a tudo aquilo que se relaciona com o mundo, e isso deve-se substancialmente </w:t>
      </w:r>
      <w:r>
        <w:rPr>
          <w:shd w:val="clear" w:color="auto" w:fill="FFFFFF"/>
        </w:rPr>
        <w:t xml:space="preserve">ao grande avanço das tecnologias de comunicação nomeadamente as tecnologias </w:t>
      </w:r>
      <w:r w:rsidR="00AD3920">
        <w:t>sem fios</w:t>
      </w:r>
      <w:r>
        <w:t>.</w:t>
      </w:r>
    </w:p>
    <w:p w14:paraId="07D16451" w14:textId="77777777" w:rsidR="00144418" w:rsidRPr="00144418" w:rsidRDefault="00144418" w:rsidP="00144418">
      <w:pPr>
        <w:pStyle w:val="ThesisBodyText"/>
      </w:pPr>
      <w:r>
        <w:t>Os dispositivos trocam informação com outros dispositivos</w:t>
      </w:r>
      <w:r w:rsidRPr="00144418">
        <w:t xml:space="preserve">, adicionando a capacidade </w:t>
      </w:r>
      <w:r w:rsidR="00052706">
        <w:t>sensorial</w:t>
      </w:r>
      <w:r w:rsidRPr="00144418">
        <w:t xml:space="preserve"> e da comunicação com pouca ou nenhuma necessidade de intervenção humana.</w:t>
      </w:r>
    </w:p>
    <w:p w14:paraId="07021939" w14:textId="77777777" w:rsidR="00144418" w:rsidRDefault="00144418" w:rsidP="00144418">
      <w:pPr>
        <w:pStyle w:val="ThesisBodyText"/>
      </w:pPr>
      <w:r>
        <w:t>Deste modo, o termo</w:t>
      </w:r>
      <w:r w:rsidRPr="00144418">
        <w:t xml:space="preserve"> IoT centra-se </w:t>
      </w:r>
      <w:r w:rsidR="006071F3">
        <w:t>na capacidade sensorial</w:t>
      </w:r>
      <w:r w:rsidRPr="00144418">
        <w:t xml:space="preserve"> e</w:t>
      </w:r>
      <w:r w:rsidR="006071F3">
        <w:t xml:space="preserve"> Rede/ Comunicação, pois os </w:t>
      </w:r>
      <w:r w:rsidRPr="00144418">
        <w:t>sensores podem ser distribuídos por todo o lado, para que possam obter diferente</w:t>
      </w:r>
      <w:r w:rsidR="006071F3">
        <w:t>s</w:t>
      </w:r>
      <w:r w:rsidRPr="00144418">
        <w:t xml:space="preserve"> tipo</w:t>
      </w:r>
      <w:r w:rsidR="006071F3">
        <w:t>s</w:t>
      </w:r>
      <w:r w:rsidRPr="00144418">
        <w:t xml:space="preserve"> de informações em diferentes localizações, partilhando a sua informação </w:t>
      </w:r>
      <w:r w:rsidR="00886116">
        <w:t>para que os utilizadores possam monitorizar.</w:t>
      </w:r>
    </w:p>
    <w:p w14:paraId="4CA4290C" w14:textId="5ECA1620" w:rsidR="00886116" w:rsidRPr="00886116" w:rsidRDefault="00886116" w:rsidP="00B309EF">
      <w:pPr>
        <w:pStyle w:val="ThesisBodyText"/>
      </w:pPr>
      <w:r>
        <w:t>O crescimento das tecnologias IoT, gerou um impacto enorme nas vidas modernas, podemos ver alguns indicadores de diversas fontes que demonstram isso mesmo:</w:t>
      </w:r>
    </w:p>
    <w:p w14:paraId="14789B14" w14:textId="301B6E49" w:rsidR="00886116" w:rsidRPr="009C760E" w:rsidRDefault="00886116" w:rsidP="009C760E">
      <w:pPr>
        <w:pStyle w:val="ThesisBulletList"/>
        <w:numPr>
          <w:ilvl w:val="0"/>
          <w:numId w:val="49"/>
        </w:numPr>
      </w:pPr>
      <w:r w:rsidRPr="00886116">
        <w:t>–</w:t>
      </w:r>
      <w:r w:rsidR="00B309EF">
        <w:t xml:space="preserve"> </w:t>
      </w:r>
      <w:commentRangeStart w:id="29"/>
      <w:r w:rsidR="00B309EF" w:rsidRPr="009C760E">
        <w:t xml:space="preserve">Nos próximos 20 anos vão ser gastos </w:t>
      </w:r>
      <w:r w:rsidRPr="009C760E">
        <w:t>41 triliões</w:t>
      </w:r>
      <w:r w:rsidR="00B309EF" w:rsidRPr="009C760E">
        <w:t xml:space="preserve"> de dólares </w:t>
      </w:r>
      <w:r w:rsidRPr="009C760E">
        <w:t xml:space="preserve">na </w:t>
      </w:r>
      <w:r w:rsidR="00DE10B5" w:rsidRPr="009C760E">
        <w:t>atualização</w:t>
      </w:r>
      <w:r w:rsidRPr="009C760E">
        <w:t xml:space="preserve"> das infraestruturas (por Intel);</w:t>
      </w:r>
    </w:p>
    <w:p w14:paraId="71E20CD4" w14:textId="4459BC91" w:rsidR="00886116" w:rsidRPr="009C760E" w:rsidRDefault="00886116" w:rsidP="009C760E">
      <w:pPr>
        <w:pStyle w:val="ThesisBulletList"/>
        <w:numPr>
          <w:ilvl w:val="0"/>
          <w:numId w:val="49"/>
        </w:numPr>
      </w:pPr>
      <w:r w:rsidRPr="009C760E">
        <w:lastRenderedPageBreak/>
        <w:t xml:space="preserve">– </w:t>
      </w:r>
      <w:r w:rsidR="00B309EF" w:rsidRPr="009C760E">
        <w:t xml:space="preserve">Em 2020 as tecnologias </w:t>
      </w:r>
      <w:r w:rsidRPr="009C760E">
        <w:t xml:space="preserve">IoT </w:t>
      </w:r>
      <w:r w:rsidR="00B309EF" w:rsidRPr="009C760E">
        <w:t>irão gera</w:t>
      </w:r>
      <w:r w:rsidRPr="009C760E">
        <w:t xml:space="preserve"> 22</w:t>
      </w:r>
      <w:r w:rsidR="00DE10B5" w:rsidRPr="009C760E">
        <w:t xml:space="preserve"> vezes </w:t>
      </w:r>
      <w:r w:rsidRPr="009C760E">
        <w:t>mais tráfego de dados (por Freescale);</w:t>
      </w:r>
    </w:p>
    <w:p w14:paraId="0813148F" w14:textId="340A29C3" w:rsidR="00886116" w:rsidRPr="009C760E" w:rsidRDefault="00886116" w:rsidP="009C760E">
      <w:pPr>
        <w:pStyle w:val="ThesisBulletList"/>
        <w:numPr>
          <w:ilvl w:val="0"/>
          <w:numId w:val="49"/>
        </w:numPr>
      </w:pPr>
      <w:r w:rsidRPr="009C760E">
        <w:t xml:space="preserve">– </w:t>
      </w:r>
      <w:r w:rsidR="00B309EF" w:rsidRPr="009C760E">
        <w:t xml:space="preserve">Em 2020 </w:t>
      </w:r>
      <w:r w:rsidRPr="009C760E">
        <w:t xml:space="preserve">40% de todos os dados gerados serão </w:t>
      </w:r>
      <w:r w:rsidR="00B309EF" w:rsidRPr="009C760E">
        <w:t xml:space="preserve">efetuados </w:t>
      </w:r>
      <w:r w:rsidRPr="009C760E">
        <w:t>por sensores ligados (por Fros &amp; Sullivan);</w:t>
      </w:r>
    </w:p>
    <w:p w14:paraId="5F086905" w14:textId="77777777" w:rsidR="00886116" w:rsidRPr="009C760E" w:rsidRDefault="00886116" w:rsidP="009C760E">
      <w:pPr>
        <w:pStyle w:val="ThesisBulletList"/>
        <w:numPr>
          <w:ilvl w:val="0"/>
          <w:numId w:val="49"/>
        </w:numPr>
      </w:pPr>
      <w:r w:rsidRPr="009C760E">
        <w:t>– 96% dos líderes empresariais planeiam usar IoT nos próximos 3 anos (por Wired);</w:t>
      </w:r>
    </w:p>
    <w:p w14:paraId="20D48336" w14:textId="77777777" w:rsidR="00886116" w:rsidRPr="009C760E" w:rsidRDefault="00886116" w:rsidP="009C760E">
      <w:pPr>
        <w:pStyle w:val="ThesisBulletList"/>
        <w:numPr>
          <w:ilvl w:val="0"/>
          <w:numId w:val="49"/>
        </w:numPr>
      </w:pPr>
      <w:r w:rsidRPr="009C760E">
        <w:t xml:space="preserve">– A IoT conduzirá a uma redução de 25% de manutenção de </w:t>
      </w:r>
      <w:r w:rsidR="00DE10B5" w:rsidRPr="009C760E">
        <w:t>ativos</w:t>
      </w:r>
      <w:r w:rsidRPr="009C760E">
        <w:t xml:space="preserve"> e 35% de redução do tempo de </w:t>
      </w:r>
      <w:r w:rsidR="00DE10B5" w:rsidRPr="009C760E">
        <w:t>inatividade</w:t>
      </w:r>
      <w:r w:rsidRPr="009C760E">
        <w:t xml:space="preserve"> (por Departamento de Energia U.S).</w:t>
      </w:r>
    </w:p>
    <w:p w14:paraId="13BA6877" w14:textId="77777777" w:rsidR="00886116" w:rsidRPr="009C760E" w:rsidRDefault="00886116" w:rsidP="009C760E">
      <w:pPr>
        <w:pStyle w:val="ThesisBulletList"/>
        <w:numPr>
          <w:ilvl w:val="0"/>
          <w:numId w:val="49"/>
        </w:numPr>
      </w:pPr>
      <w:r w:rsidRPr="009C760E">
        <w:t>– Vão ser economizados 970 dólares por cada veículo de frota por ano (por Cisco);</w:t>
      </w:r>
      <w:commentRangeEnd w:id="29"/>
      <w:r w:rsidR="00D97FFA" w:rsidRPr="009C760E">
        <w:rPr>
          <w:rStyle w:val="CommentReference"/>
          <w:sz w:val="24"/>
          <w:szCs w:val="22"/>
        </w:rPr>
        <w:commentReference w:id="29"/>
      </w:r>
    </w:p>
    <w:p w14:paraId="71465965" w14:textId="77777777" w:rsidR="00F31784" w:rsidRDefault="00F31784" w:rsidP="00F31784">
      <w:pPr>
        <w:pStyle w:val="ThesisBodyText"/>
      </w:pPr>
      <w:r>
        <w:t>Atendo a todos estes dados resolvemos desenvolver o nosso projeto nesta temática, visto acompanhar as tendências tecnológicas, e também atendendo ser uma área de extrema utilidade uma vez que pode dotar as casas com mais conforto e segurança.</w:t>
      </w:r>
    </w:p>
    <w:p w14:paraId="32E0726D" w14:textId="77777777" w:rsidR="00AD3920" w:rsidRDefault="00AD3920" w:rsidP="00AD3920">
      <w:pPr>
        <w:pStyle w:val="ThesisHeading2numbered"/>
      </w:pPr>
      <w:bookmarkStart w:id="30" w:name="_Toc485720525"/>
      <w:r>
        <w:t>Tecnologias baixo consumo de energia</w:t>
      </w:r>
      <w:bookmarkEnd w:id="30"/>
    </w:p>
    <w:p w14:paraId="67928774" w14:textId="77777777" w:rsidR="00DE10B5" w:rsidRPr="00DC3023" w:rsidRDefault="00DE10B5" w:rsidP="00AD3920">
      <w:pPr>
        <w:pStyle w:val="ThesisHeading2numbered"/>
      </w:pPr>
      <w:bookmarkStart w:id="31" w:name="_Toc485720526"/>
      <w:bookmarkEnd w:id="31"/>
    </w:p>
    <w:p w14:paraId="7B634E65" w14:textId="77777777" w:rsidR="00500FE1" w:rsidRPr="00643E48" w:rsidRDefault="00500FE1" w:rsidP="00500FE1">
      <w:pPr>
        <w:pStyle w:val="ThesisHeading2numbered"/>
        <w:numPr>
          <w:ilvl w:val="1"/>
          <w:numId w:val="41"/>
        </w:numPr>
      </w:pPr>
      <w:bookmarkStart w:id="32" w:name="_Toc485720527"/>
      <w:r w:rsidRPr="001C7DAA">
        <w:t>Síntese</w:t>
      </w:r>
      <w:bookmarkEnd w:id="32"/>
    </w:p>
    <w:p w14:paraId="2BC3700E" w14:textId="77777777" w:rsidR="00500FE1" w:rsidRPr="00AB4850" w:rsidRDefault="00500FE1" w:rsidP="00500FE1">
      <w:pPr>
        <w:pStyle w:val="ThesisBodyText"/>
        <w:rPr>
          <w:iCs/>
          <w:lang w:eastAsia="en-US"/>
        </w:rPr>
      </w:pPr>
      <w:r>
        <w:rPr>
          <w:iCs/>
          <w:lang w:eastAsia="en-US"/>
        </w:rPr>
        <w:t>Este capítulo sintetizou</w:t>
      </w:r>
      <w:r w:rsidRPr="0033598C">
        <w:rPr>
          <w:iCs/>
          <w:lang w:eastAsia="en-US"/>
        </w:rPr>
        <w:t xml:space="preserve"> os </w:t>
      </w:r>
      <w:r>
        <w:rPr>
          <w:iCs/>
          <w:lang w:eastAsia="en-US"/>
        </w:rPr>
        <w:t>algoritmos</w:t>
      </w:r>
      <w:r w:rsidRPr="0033598C">
        <w:rPr>
          <w:iCs/>
          <w:lang w:eastAsia="en-US"/>
        </w:rPr>
        <w:t xml:space="preserve"> </w:t>
      </w:r>
      <w:r>
        <w:rPr>
          <w:iCs/>
          <w:lang w:eastAsia="en-US"/>
        </w:rPr>
        <w:t>xpto …..</w:t>
      </w:r>
    </w:p>
    <w:p w14:paraId="03AE8A34" w14:textId="77777777" w:rsidR="00500FE1" w:rsidRDefault="00500FE1" w:rsidP="00500FE1"/>
    <w:p w14:paraId="59F89A72" w14:textId="77777777" w:rsidR="00500FE1" w:rsidRDefault="00500FE1" w:rsidP="00500FE1"/>
    <w:p w14:paraId="3149F20A" w14:textId="77777777" w:rsidR="00500FE1" w:rsidRDefault="00500FE1" w:rsidP="00500FE1"/>
    <w:p w14:paraId="7CD72F50" w14:textId="77777777" w:rsidR="00500FE1" w:rsidRDefault="00500FE1" w:rsidP="00500FE1"/>
    <w:p w14:paraId="663F0D6A" w14:textId="77777777" w:rsidR="00310311" w:rsidRDefault="00310311" w:rsidP="006C52B8"/>
    <w:p w14:paraId="1BF2975E" w14:textId="77777777" w:rsidR="00310311" w:rsidRDefault="00310311" w:rsidP="006C52B8"/>
    <w:p w14:paraId="44A5AE4A" w14:textId="77777777" w:rsidR="00500FE1" w:rsidRDefault="00500FE1" w:rsidP="006C52B8">
      <w:pPr>
        <w:sectPr w:rsidR="00500FE1" w:rsidSect="007C18A0">
          <w:headerReference w:type="even" r:id="rId41"/>
          <w:footerReference w:type="even" r:id="rId42"/>
          <w:type w:val="oddPage"/>
          <w:pgSz w:w="11906" w:h="16838"/>
          <w:pgMar w:top="1440" w:right="1440" w:bottom="1440" w:left="1800" w:header="709" w:footer="709" w:gutter="567"/>
          <w:cols w:space="708"/>
          <w:titlePg/>
          <w:docGrid w:linePitch="360"/>
        </w:sectPr>
      </w:pPr>
    </w:p>
    <w:p w14:paraId="231C2F1E" w14:textId="77777777" w:rsidR="00AD3920" w:rsidRDefault="00AD3920" w:rsidP="00500FE1">
      <w:pPr>
        <w:pStyle w:val="ThesisHeading1numberedchapterheading"/>
        <w:numPr>
          <w:ilvl w:val="0"/>
          <w:numId w:val="41"/>
        </w:numPr>
      </w:pPr>
      <w:bookmarkStart w:id="33" w:name="_Toc485720528"/>
      <w:bookmarkEnd w:id="33"/>
    </w:p>
    <w:p w14:paraId="0B484A66" w14:textId="77777777" w:rsidR="00FB765F" w:rsidRPr="00EA1856" w:rsidRDefault="00FB765F" w:rsidP="00FB765F">
      <w:pPr>
        <w:pStyle w:val="ThesisHeading1non-numbered"/>
      </w:pPr>
      <w:bookmarkStart w:id="34" w:name="_Toc485720529"/>
      <w:r>
        <w:t>Arquitetura da Solução</w:t>
      </w:r>
      <w:bookmarkEnd w:id="34"/>
    </w:p>
    <w:p w14:paraId="6F5ADCE1" w14:textId="77777777" w:rsidR="00FB765F" w:rsidRPr="005B4CA4" w:rsidRDefault="00FB765F" w:rsidP="00FB765F">
      <w:pPr>
        <w:pStyle w:val="ThesisBodyText"/>
      </w:pPr>
      <w:r w:rsidRPr="009B749C">
        <w:t>Este capítulo descreve</w:t>
      </w:r>
      <w:r>
        <w:t>.</w:t>
      </w:r>
    </w:p>
    <w:p w14:paraId="0BD89BED" w14:textId="77777777" w:rsidR="00FB765F" w:rsidRDefault="00FB765F" w:rsidP="00FB765F">
      <w:pPr>
        <w:pStyle w:val="ThesisHeading2numbered"/>
        <w:numPr>
          <w:ilvl w:val="1"/>
          <w:numId w:val="41"/>
        </w:numPr>
      </w:pPr>
      <w:bookmarkStart w:id="35" w:name="_Toc485720530"/>
      <w:r>
        <w:t>Sensores e atuadores</w:t>
      </w:r>
      <w:bookmarkEnd w:id="35"/>
    </w:p>
    <w:p w14:paraId="0FE29410" w14:textId="77777777" w:rsidR="00FB765F" w:rsidRDefault="00FB765F" w:rsidP="00FB765F">
      <w:pPr>
        <w:pStyle w:val="ThesisBodyText"/>
      </w:pPr>
      <w:r>
        <w:t>Esta secção</w:t>
      </w:r>
      <w:r w:rsidRPr="00B75E42">
        <w:t xml:space="preserve"> </w:t>
      </w:r>
      <w:r>
        <w:t xml:space="preserve">apresenta … </w:t>
      </w:r>
      <w:sdt>
        <w:sdtPr>
          <w:id w:val="-561335679"/>
          <w:citation/>
        </w:sdtPr>
        <w:sdtContent>
          <w:r>
            <w:fldChar w:fldCharType="begin"/>
          </w:r>
          <w:r>
            <w:instrText xml:space="preserve"> CITATION Aka07 \l 2070 </w:instrText>
          </w:r>
          <w:r>
            <w:fldChar w:fldCharType="separate"/>
          </w:r>
          <w:r>
            <w:rPr>
              <w:noProof/>
            </w:rPr>
            <w:t xml:space="preserve"> </w:t>
          </w:r>
          <w:r w:rsidRPr="00D20F66">
            <w:rPr>
              <w:noProof/>
            </w:rPr>
            <w:t>[1]</w:t>
          </w:r>
          <w:r>
            <w:fldChar w:fldCharType="end"/>
          </w:r>
        </w:sdtContent>
      </w:sdt>
      <w:r>
        <w:t>.</w:t>
      </w:r>
    </w:p>
    <w:p w14:paraId="0256EFCD" w14:textId="0E78EEDC" w:rsidR="00FB765F" w:rsidRDefault="009B405B" w:rsidP="00FB765F">
      <w:pPr>
        <w:pStyle w:val="ThesisHeading2numbered"/>
      </w:pPr>
      <w:bookmarkStart w:id="36" w:name="_Toc485720531"/>
      <w:r>
        <w:t>Rede</w:t>
      </w:r>
      <w:r w:rsidR="00FB765F">
        <w:t xml:space="preserve"> esp8266</w:t>
      </w:r>
      <w:bookmarkEnd w:id="36"/>
    </w:p>
    <w:p w14:paraId="5C3A319C" w14:textId="77777777" w:rsidR="00FB765F" w:rsidRDefault="00FB765F" w:rsidP="00FB765F">
      <w:pPr>
        <w:pStyle w:val="ThesisHeading2numbered"/>
      </w:pPr>
      <w:bookmarkStart w:id="37" w:name="_Toc485720532"/>
      <w:r>
        <w:t>Rede da casa</w:t>
      </w:r>
      <w:bookmarkEnd w:id="37"/>
      <w:r>
        <w:t xml:space="preserve"> </w:t>
      </w:r>
    </w:p>
    <w:p w14:paraId="3F8E18F9" w14:textId="77777777" w:rsidR="00FB765F" w:rsidRPr="00DC3023" w:rsidRDefault="00FB765F" w:rsidP="00FB765F">
      <w:pPr>
        <w:pStyle w:val="ThesisHeading2numbered"/>
      </w:pPr>
      <w:bookmarkStart w:id="38" w:name="_Toc485720533"/>
      <w:r>
        <w:t>Acesso à web (plataforma)</w:t>
      </w:r>
      <w:bookmarkEnd w:id="38"/>
    </w:p>
    <w:p w14:paraId="4960D722" w14:textId="77777777" w:rsidR="00FB765F" w:rsidRPr="00643E48" w:rsidRDefault="00FB765F" w:rsidP="00FB765F">
      <w:pPr>
        <w:pStyle w:val="ThesisHeading2numbered"/>
        <w:numPr>
          <w:ilvl w:val="1"/>
          <w:numId w:val="41"/>
        </w:numPr>
      </w:pPr>
      <w:bookmarkStart w:id="39" w:name="_Toc485720534"/>
      <w:r w:rsidRPr="001C7DAA">
        <w:t>Síntese</w:t>
      </w:r>
      <w:bookmarkEnd w:id="39"/>
    </w:p>
    <w:p w14:paraId="232A028E" w14:textId="77777777" w:rsidR="00FB765F" w:rsidRPr="00AB4850" w:rsidRDefault="00FB765F" w:rsidP="00FB765F">
      <w:pPr>
        <w:pStyle w:val="ThesisBodyText"/>
        <w:rPr>
          <w:iCs/>
          <w:lang w:eastAsia="en-US"/>
        </w:rPr>
      </w:pPr>
      <w:r>
        <w:rPr>
          <w:iCs/>
          <w:lang w:eastAsia="en-US"/>
        </w:rPr>
        <w:t>Este capítulo sintetizou</w:t>
      </w:r>
      <w:r w:rsidRPr="0033598C">
        <w:rPr>
          <w:iCs/>
          <w:lang w:eastAsia="en-US"/>
        </w:rPr>
        <w:t xml:space="preserve"> os </w:t>
      </w:r>
      <w:r>
        <w:rPr>
          <w:iCs/>
          <w:lang w:eastAsia="en-US"/>
        </w:rPr>
        <w:t>algoritmos</w:t>
      </w:r>
      <w:r w:rsidRPr="0033598C">
        <w:rPr>
          <w:iCs/>
          <w:lang w:eastAsia="en-US"/>
        </w:rPr>
        <w:t xml:space="preserve"> </w:t>
      </w:r>
      <w:r>
        <w:rPr>
          <w:iCs/>
          <w:lang w:eastAsia="en-US"/>
        </w:rPr>
        <w:t>xpto …..</w:t>
      </w:r>
    </w:p>
    <w:p w14:paraId="1DB0B4D7" w14:textId="77777777" w:rsidR="00AD3920" w:rsidRDefault="00AD3920" w:rsidP="00AD3920"/>
    <w:p w14:paraId="1F1658E0" w14:textId="77777777" w:rsidR="00AD3920" w:rsidRDefault="00AD3920" w:rsidP="00AD3920"/>
    <w:p w14:paraId="375C48C4" w14:textId="77777777" w:rsidR="00AD3920" w:rsidRDefault="00AD3920" w:rsidP="00AD3920"/>
    <w:p w14:paraId="6A60544D" w14:textId="77777777" w:rsidR="00AD3920" w:rsidRDefault="00AD3920" w:rsidP="00AD3920"/>
    <w:p w14:paraId="0C8F0AA8" w14:textId="77777777" w:rsidR="00AD3920" w:rsidRDefault="00AD3920" w:rsidP="00AD3920"/>
    <w:p w14:paraId="66988C19" w14:textId="77777777" w:rsidR="00AD3920" w:rsidRDefault="00AD3920" w:rsidP="00AD3920"/>
    <w:p w14:paraId="05437659" w14:textId="77777777" w:rsidR="00AD3920" w:rsidRDefault="00AD3920" w:rsidP="00AD3920">
      <w:pPr>
        <w:sectPr w:rsidR="00AD3920" w:rsidSect="007C18A0">
          <w:headerReference w:type="even" r:id="rId43"/>
          <w:footerReference w:type="even" r:id="rId44"/>
          <w:type w:val="oddPage"/>
          <w:pgSz w:w="11906" w:h="16838"/>
          <w:pgMar w:top="1440" w:right="1440" w:bottom="1440" w:left="1800" w:header="709" w:footer="709" w:gutter="567"/>
          <w:cols w:space="708"/>
          <w:titlePg/>
          <w:docGrid w:linePitch="360"/>
        </w:sectPr>
      </w:pPr>
    </w:p>
    <w:p w14:paraId="081FF0F4" w14:textId="77777777" w:rsidR="00AD3920" w:rsidRDefault="00AD3920" w:rsidP="00500FE1">
      <w:pPr>
        <w:pStyle w:val="ThesisHeading1numberedchapterheading"/>
        <w:numPr>
          <w:ilvl w:val="0"/>
          <w:numId w:val="41"/>
        </w:numPr>
      </w:pPr>
      <w:bookmarkStart w:id="40" w:name="_Toc485720535"/>
      <w:bookmarkEnd w:id="40"/>
    </w:p>
    <w:p w14:paraId="4C6B7218" w14:textId="77777777" w:rsidR="00FB765F" w:rsidRPr="00EA1856" w:rsidRDefault="00FB765F" w:rsidP="00FB765F">
      <w:pPr>
        <w:pStyle w:val="ThesisHeading1non-numbered"/>
      </w:pPr>
      <w:bookmarkStart w:id="41" w:name="_Toc485720536"/>
      <w:r>
        <w:t>Tecnologias</w:t>
      </w:r>
      <w:bookmarkEnd w:id="41"/>
    </w:p>
    <w:p w14:paraId="66FD65F0" w14:textId="758F358B" w:rsidR="008D6A1B" w:rsidRDefault="00C9100F" w:rsidP="00C9100F">
      <w:pPr>
        <w:pStyle w:val="ThesisBodyText"/>
      </w:pPr>
      <w:r w:rsidRPr="00C9100F">
        <w:t xml:space="preserve">Com a </w:t>
      </w:r>
      <w:r w:rsidR="008D6A1B">
        <w:t>evolução</w:t>
      </w:r>
      <w:r w:rsidRPr="00C9100F">
        <w:t xml:space="preserve"> cada vez </w:t>
      </w:r>
      <w:r w:rsidR="008D6A1B">
        <w:t>mais rápida das</w:t>
      </w:r>
      <w:r w:rsidRPr="00C9100F">
        <w:t xml:space="preserve"> tecnologias disponíveis, </w:t>
      </w:r>
      <w:r w:rsidR="008D6A1B">
        <w:t>considerámos essencial e bastante</w:t>
      </w:r>
      <w:r>
        <w:t xml:space="preserve"> </w:t>
      </w:r>
      <w:r w:rsidRPr="00C9100F">
        <w:t>importante fazer uma análise prévia de quais eram os requisitos tecnológicos</w:t>
      </w:r>
      <w:r>
        <w:t xml:space="preserve"> </w:t>
      </w:r>
      <w:r w:rsidRPr="00C9100F">
        <w:t>necessários e quais seriam as melhores</w:t>
      </w:r>
      <w:r w:rsidR="009C760E">
        <w:t xml:space="preserve"> ferramentas para os satisfazer, de forma a ir ao encontro que pretendíamos dar ao nosso projeto, de ser facilmente escalável.</w:t>
      </w:r>
    </w:p>
    <w:p w14:paraId="41E1B361" w14:textId="1F99B690" w:rsidR="00FB765F" w:rsidRDefault="00FB765F" w:rsidP="009C760E">
      <w:pPr>
        <w:pStyle w:val="ThesisHeading2numbered"/>
      </w:pPr>
      <w:bookmarkStart w:id="42" w:name="_Toc485720537"/>
      <w:r>
        <w:t>Requisitos tecnológicos</w:t>
      </w:r>
      <w:bookmarkEnd w:id="42"/>
    </w:p>
    <w:p w14:paraId="2A9CF68F" w14:textId="53525086" w:rsidR="009C760E" w:rsidRPr="009C760E" w:rsidRDefault="009C760E" w:rsidP="009C760E">
      <w:pPr>
        <w:pStyle w:val="ThesisBodyText"/>
      </w:pPr>
      <w:r w:rsidRPr="009C760E">
        <w:t xml:space="preserve">Logo que tivemos conhecimento </w:t>
      </w:r>
      <w:r w:rsidR="00B76535">
        <w:t>da aprovação do projeto</w:t>
      </w:r>
      <w:r w:rsidRPr="009C760E">
        <w:t xml:space="preserve"> e depois do primeiro encontro</w:t>
      </w:r>
      <w:r>
        <w:t xml:space="preserve"> </w:t>
      </w:r>
      <w:r w:rsidRPr="009C760E">
        <w:t>com o</w:t>
      </w:r>
      <w:r w:rsidR="00B76535">
        <w:t xml:space="preserve"> professor </w:t>
      </w:r>
      <w:r w:rsidRPr="009C760E">
        <w:t>orientador, definimos os critérios</w:t>
      </w:r>
      <w:r w:rsidR="00B76535">
        <w:t xml:space="preserve"> tecnológicos</w:t>
      </w:r>
      <w:r w:rsidRPr="009C760E">
        <w:t xml:space="preserve"> para o projeto. </w:t>
      </w:r>
      <w:r w:rsidR="00B76535">
        <w:t>Estes requisitos tinham como base essencial o objetivo da modularidade da solução, para mais tarde permitir uma escalabilidade mais simplificada</w:t>
      </w:r>
      <w:r w:rsidRPr="009C760E">
        <w:t>:</w:t>
      </w:r>
    </w:p>
    <w:p w14:paraId="62AB899D" w14:textId="6D0C31F8" w:rsidR="009C760E" w:rsidRPr="009C760E" w:rsidRDefault="00B76535" w:rsidP="009C760E">
      <w:pPr>
        <w:pStyle w:val="ThesisHeading3non-numbered"/>
        <w:numPr>
          <w:ilvl w:val="0"/>
          <w:numId w:val="50"/>
        </w:numPr>
        <w:rPr>
          <w:rFonts w:eastAsiaTheme="minorEastAsia"/>
          <w:b w:val="0"/>
        </w:rPr>
      </w:pPr>
      <w:bookmarkStart w:id="43" w:name="_Toc485720538"/>
      <w:r>
        <w:rPr>
          <w:rFonts w:eastAsiaTheme="minorEastAsia"/>
          <w:b w:val="0"/>
        </w:rPr>
        <w:t>Utilizar os sensores com arquitetura modular;</w:t>
      </w:r>
      <w:bookmarkEnd w:id="43"/>
    </w:p>
    <w:p w14:paraId="69CB38AE" w14:textId="12211240" w:rsidR="009C760E" w:rsidRPr="009C760E" w:rsidRDefault="00B76535" w:rsidP="009C760E">
      <w:pPr>
        <w:pStyle w:val="ThesisHeading3non-numbered"/>
        <w:numPr>
          <w:ilvl w:val="0"/>
          <w:numId w:val="50"/>
        </w:numPr>
        <w:rPr>
          <w:rFonts w:eastAsiaTheme="minorEastAsia"/>
          <w:b w:val="0"/>
        </w:rPr>
      </w:pPr>
      <w:bookmarkStart w:id="44" w:name="_Toc485720539"/>
      <w:r>
        <w:rPr>
          <w:rFonts w:eastAsiaTheme="minorEastAsia"/>
          <w:b w:val="0"/>
        </w:rPr>
        <w:t>Utilizar preferencialmente tecnologias sem fios para as comunicações dos dados</w:t>
      </w:r>
      <w:r w:rsidR="009C760E" w:rsidRPr="009C760E">
        <w:rPr>
          <w:rFonts w:eastAsiaTheme="minorEastAsia"/>
          <w:b w:val="0"/>
        </w:rPr>
        <w:t>;</w:t>
      </w:r>
      <w:bookmarkEnd w:id="44"/>
    </w:p>
    <w:p w14:paraId="4A2A6960" w14:textId="77777777" w:rsidR="00B76535" w:rsidRDefault="00B76535" w:rsidP="00B76535">
      <w:pPr>
        <w:pStyle w:val="ThesisHeading3non-numbered"/>
        <w:numPr>
          <w:ilvl w:val="0"/>
          <w:numId w:val="50"/>
        </w:numPr>
        <w:rPr>
          <w:rFonts w:eastAsiaTheme="minorEastAsia"/>
          <w:b w:val="0"/>
        </w:rPr>
      </w:pPr>
      <w:bookmarkStart w:id="45" w:name="_Toc485720540"/>
      <w:r>
        <w:rPr>
          <w:rFonts w:eastAsiaTheme="minorEastAsia"/>
          <w:b w:val="0"/>
        </w:rPr>
        <w:t>Possibilidade de monitorização das leituras dos sensores numa plataforma agregadora</w:t>
      </w:r>
      <w:r w:rsidR="009C760E" w:rsidRPr="009C760E">
        <w:rPr>
          <w:rFonts w:eastAsiaTheme="minorEastAsia"/>
          <w:b w:val="0"/>
        </w:rPr>
        <w:t>;</w:t>
      </w:r>
      <w:bookmarkEnd w:id="45"/>
    </w:p>
    <w:p w14:paraId="75212C5E" w14:textId="2473E47D" w:rsidR="00B76535" w:rsidRPr="00B76535" w:rsidRDefault="00B76535" w:rsidP="00B76535">
      <w:pPr>
        <w:pStyle w:val="ThesisHeading3non-numbered"/>
        <w:numPr>
          <w:ilvl w:val="0"/>
          <w:numId w:val="50"/>
        </w:numPr>
        <w:rPr>
          <w:rFonts w:eastAsiaTheme="minorEastAsia"/>
          <w:b w:val="0"/>
        </w:rPr>
      </w:pPr>
      <w:bookmarkStart w:id="46" w:name="_Toc485720541"/>
      <w:r>
        <w:rPr>
          <w:rFonts w:eastAsiaTheme="minorEastAsia"/>
          <w:b w:val="0"/>
        </w:rPr>
        <w:t xml:space="preserve">Ser uma solução </w:t>
      </w:r>
      <w:r w:rsidRPr="00B76535">
        <w:rPr>
          <w:rFonts w:eastAsiaTheme="minorEastAsia"/>
          <w:b w:val="0"/>
          <w:i/>
        </w:rPr>
        <w:t>low cost</w:t>
      </w:r>
      <w:r>
        <w:rPr>
          <w:rFonts w:eastAsiaTheme="minorEastAsia"/>
          <w:b w:val="0"/>
        </w:rPr>
        <w:t>;</w:t>
      </w:r>
      <w:bookmarkEnd w:id="46"/>
    </w:p>
    <w:p w14:paraId="652C48B0" w14:textId="24690789" w:rsidR="009C760E" w:rsidRPr="009C760E" w:rsidRDefault="009C760E" w:rsidP="00B76535">
      <w:pPr>
        <w:pStyle w:val="ThesisBodyText"/>
        <w:rPr>
          <w:rFonts w:eastAsiaTheme="majorEastAsia" w:cstheme="majorBidi"/>
          <w:b/>
          <w:bCs/>
          <w:sz w:val="28"/>
          <w:szCs w:val="26"/>
        </w:rPr>
      </w:pPr>
    </w:p>
    <w:p w14:paraId="635D271C" w14:textId="13CAA5D0" w:rsidR="00EA2FEE" w:rsidRDefault="00EA2FEE" w:rsidP="00EA2FEE">
      <w:pPr>
        <w:pStyle w:val="ThesisBodyText"/>
      </w:pPr>
      <w:r>
        <w:lastRenderedPageBreak/>
        <w:t>Quando falamos da IoT não nos podemos referir</w:t>
      </w:r>
      <w:r w:rsidRPr="00EA2FEE">
        <w:t xml:space="preserve"> com</w:t>
      </w:r>
      <w:r>
        <w:t xml:space="preserve">o uma tecnologia </w:t>
      </w:r>
      <w:r w:rsidR="00B278CA">
        <w:t>isolada</w:t>
      </w:r>
      <w:r>
        <w:t xml:space="preserve">, pois existe </w:t>
      </w:r>
      <w:r w:rsidRPr="00EA2FEE">
        <w:t>um conjunto de fatores que determin</w:t>
      </w:r>
      <w:r>
        <w:t>a como o conceito é constituído.</w:t>
      </w:r>
      <w:r w:rsidRPr="00EA2FEE">
        <w:t xml:space="preserve"> </w:t>
      </w:r>
      <w:r w:rsidR="00706CE3">
        <w:t>Existem</w:t>
      </w:r>
      <w:r w:rsidRPr="00EA2FEE">
        <w:t xml:space="preserve"> essencialmente, três componentes </w:t>
      </w:r>
      <w:r>
        <w:t xml:space="preserve">que </w:t>
      </w:r>
      <w:r w:rsidR="00706CE3">
        <w:t>necessitaram</w:t>
      </w:r>
      <w:r>
        <w:t xml:space="preserve"> de estar interligados</w:t>
      </w:r>
      <w:r w:rsidR="00706CE3">
        <w:t xml:space="preserve"> </w:t>
      </w:r>
      <w:r>
        <w:t>para garantir que te</w:t>
      </w:r>
      <w:r w:rsidR="00706CE3">
        <w:t>mos uma solução d</w:t>
      </w:r>
      <w:r w:rsidRPr="00EA2FEE">
        <w:t>e IoT: dispositivos</w:t>
      </w:r>
      <w:r w:rsidR="00F60DDB">
        <w:t xml:space="preserve"> (sensores, atuadores, microcontroladores, etc.)</w:t>
      </w:r>
      <w:r w:rsidRPr="00EA2FEE">
        <w:t xml:space="preserve">, redes de </w:t>
      </w:r>
      <w:r w:rsidR="00F60DDB" w:rsidRPr="00EA2FEE">
        <w:t>comunicação</w:t>
      </w:r>
      <w:r w:rsidR="00F60DDB">
        <w:t xml:space="preserve"> (WAN, LAN, etc.)</w:t>
      </w:r>
      <w:r w:rsidRPr="00EA2FEE">
        <w:t xml:space="preserve"> e sistemas de controle</w:t>
      </w:r>
      <w:r w:rsidR="00F60DDB">
        <w:t xml:space="preserve"> (computação, armazenamento, etc.)</w:t>
      </w:r>
      <w:r w:rsidRPr="00EA2FEE">
        <w:t>.</w:t>
      </w:r>
    </w:p>
    <w:p w14:paraId="6047E025" w14:textId="013F7C2B" w:rsidR="00480BEA" w:rsidRPr="00EA2FEE" w:rsidRDefault="00480BEA" w:rsidP="00EA2FEE">
      <w:pPr>
        <w:pStyle w:val="ThesisBodyText"/>
      </w:pPr>
      <w:r w:rsidRPr="009C760E">
        <w:t xml:space="preserve">Tendo em conta </w:t>
      </w:r>
      <w:r>
        <w:t xml:space="preserve">todos </w:t>
      </w:r>
      <w:r w:rsidRPr="009C760E">
        <w:t xml:space="preserve">estes </w:t>
      </w:r>
      <w:r>
        <w:t>pressupostos acima referidos</w:t>
      </w:r>
      <w:r w:rsidRPr="009C760E">
        <w:t xml:space="preserve">, </w:t>
      </w:r>
      <w:r>
        <w:t>de seguida passamos a apresentar as tecnologias que adotámos para o nosso projeto</w:t>
      </w:r>
    </w:p>
    <w:p w14:paraId="7F31455A" w14:textId="251FE75C" w:rsidR="00FB765F" w:rsidRDefault="00480BEA" w:rsidP="00706CE3">
      <w:pPr>
        <w:pStyle w:val="ThesisHeading2numbered"/>
      </w:pPr>
      <w:bookmarkStart w:id="47" w:name="_Toc485720543"/>
      <w:r>
        <w:t xml:space="preserve">Tecnologias Rede Sensorial </w:t>
      </w:r>
      <w:bookmarkEnd w:id="47"/>
    </w:p>
    <w:p w14:paraId="6F23413C" w14:textId="563398CB" w:rsidR="00B278CA" w:rsidRDefault="00B278CA" w:rsidP="00B278CA">
      <w:pPr>
        <w:pStyle w:val="ThesisBodyText"/>
      </w:pPr>
      <w:r>
        <w:t>Em qualquer solução de IOT os dispositivos exercem um papel fundamental</w:t>
      </w:r>
      <w:r w:rsidR="00F64269">
        <w:t xml:space="preserve"> na estruturação da solução,</w:t>
      </w:r>
      <w:r>
        <w:t xml:space="preserve"> podemos encontrar vários tipos, desde os sensores que recolhem os dados da casa, os microcontroladores responsáveis por fazerem a ponte entre os sensores e a </w:t>
      </w:r>
      <w:r w:rsidRPr="00F64269">
        <w:rPr>
          <w:i/>
        </w:rPr>
        <w:t>gateway</w:t>
      </w:r>
      <w:r>
        <w:t>, os atuadores que exercem ações mediante determinados valores dos sensores</w:t>
      </w:r>
      <w:r w:rsidR="00F64269">
        <w:t>.</w:t>
      </w:r>
    </w:p>
    <w:p w14:paraId="118F3F02" w14:textId="4033CCF0" w:rsidR="00480BEA" w:rsidRDefault="00983D52" w:rsidP="00B278CA">
      <w:pPr>
        <w:pStyle w:val="ThesisBodyText"/>
      </w:pPr>
      <w:r>
        <w:t xml:space="preserve">Não menos importantes são os dispositivos de comunicação, responsáveis por fazer a ponte das tecnologias do interior da casa com o exterior, nomeadamente, a comunicação com a plataforma </w:t>
      </w:r>
      <w:r w:rsidRPr="00983D52">
        <w:rPr>
          <w:i/>
        </w:rPr>
        <w:t>front-end</w:t>
      </w:r>
      <w:r>
        <w:t>, responsável pela monitorização das leituras dos sensores da casa.</w:t>
      </w:r>
    </w:p>
    <w:p w14:paraId="5A79C552" w14:textId="07A709FD" w:rsidR="0064145F" w:rsidRDefault="00983D52" w:rsidP="00B278CA">
      <w:pPr>
        <w:pStyle w:val="ThesisBodyText"/>
      </w:pPr>
      <w:r>
        <w:rPr>
          <w:noProof/>
        </w:rPr>
        <w:lastRenderedPageBreak/>
        <mc:AlternateContent>
          <mc:Choice Requires="wps">
            <w:drawing>
              <wp:anchor distT="0" distB="0" distL="114300" distR="114300" simplePos="0" relativeHeight="251666432" behindDoc="0" locked="0" layoutInCell="1" allowOverlap="1" wp14:anchorId="6AC6E7D2" wp14:editId="36D6984F">
                <wp:simplePos x="0" y="0"/>
                <wp:positionH relativeFrom="margin">
                  <wp:align>right</wp:align>
                </wp:positionH>
                <wp:positionV relativeFrom="paragraph">
                  <wp:posOffset>4466590</wp:posOffset>
                </wp:positionV>
                <wp:extent cx="5142865" cy="635"/>
                <wp:effectExtent l="0" t="0" r="635" b="8255"/>
                <wp:wrapTopAndBottom/>
                <wp:docPr id="8" name="Text Box 8"/>
                <wp:cNvGraphicFramePr/>
                <a:graphic xmlns:a="http://schemas.openxmlformats.org/drawingml/2006/main">
                  <a:graphicData uri="http://schemas.microsoft.com/office/word/2010/wordprocessingShape">
                    <wps:wsp>
                      <wps:cNvSpPr txBox="1"/>
                      <wps:spPr>
                        <a:xfrm>
                          <a:off x="0" y="0"/>
                          <a:ext cx="5142865" cy="635"/>
                        </a:xfrm>
                        <a:prstGeom prst="rect">
                          <a:avLst/>
                        </a:prstGeom>
                        <a:solidFill>
                          <a:prstClr val="white"/>
                        </a:solidFill>
                        <a:ln>
                          <a:noFill/>
                        </a:ln>
                      </wps:spPr>
                      <wps:txbx>
                        <w:txbxContent>
                          <w:p w14:paraId="2C0AAC0A" w14:textId="10124D1F" w:rsidR="00983D52" w:rsidRPr="00983D52" w:rsidRDefault="00983D52" w:rsidP="00983D52">
                            <w:pPr>
                              <w:pStyle w:val="Caption"/>
                              <w:jc w:val="center"/>
                              <w:rPr>
                                <w:rFonts w:ascii="Times New Roman" w:hAnsi="Times New Roman" w:cs="Times New Roman"/>
                                <w:noProof/>
                                <w:color w:val="auto"/>
                                <w:sz w:val="24"/>
                              </w:rPr>
                            </w:pPr>
                            <w:bookmarkStart w:id="48" w:name="_Toc485720425"/>
                            <w:r w:rsidRPr="00983D52">
                              <w:rPr>
                                <w:rFonts w:ascii="Times New Roman" w:hAnsi="Times New Roman" w:cs="Times New Roman"/>
                                <w:color w:val="auto"/>
                              </w:rPr>
                              <w:t xml:space="preserve">Figura </w:t>
                            </w:r>
                            <w:r w:rsidRPr="00983D52">
                              <w:rPr>
                                <w:rFonts w:ascii="Times New Roman" w:hAnsi="Times New Roman" w:cs="Times New Roman"/>
                                <w:color w:val="auto"/>
                              </w:rPr>
                              <w:fldChar w:fldCharType="begin"/>
                            </w:r>
                            <w:r w:rsidRPr="00983D52">
                              <w:rPr>
                                <w:rFonts w:ascii="Times New Roman" w:hAnsi="Times New Roman" w:cs="Times New Roman"/>
                                <w:color w:val="auto"/>
                              </w:rPr>
                              <w:instrText xml:space="preserve"> SEQ Figura \* ARABIC </w:instrText>
                            </w:r>
                            <w:r w:rsidRPr="00983D52">
                              <w:rPr>
                                <w:rFonts w:ascii="Times New Roman" w:hAnsi="Times New Roman" w:cs="Times New Roman"/>
                                <w:color w:val="auto"/>
                              </w:rPr>
                              <w:fldChar w:fldCharType="separate"/>
                            </w:r>
                            <w:r w:rsidRPr="00983D52">
                              <w:rPr>
                                <w:rFonts w:ascii="Times New Roman" w:hAnsi="Times New Roman" w:cs="Times New Roman"/>
                                <w:noProof/>
                                <w:color w:val="auto"/>
                              </w:rPr>
                              <w:t>2</w:t>
                            </w:r>
                            <w:r w:rsidRPr="00983D52">
                              <w:rPr>
                                <w:rFonts w:ascii="Times New Roman" w:hAnsi="Times New Roman" w:cs="Times New Roman"/>
                                <w:color w:val="auto"/>
                              </w:rPr>
                              <w:fldChar w:fldCharType="end"/>
                            </w:r>
                            <w:r w:rsidRPr="00983D52">
                              <w:rPr>
                                <w:rFonts w:ascii="Times New Roman" w:hAnsi="Times New Roman" w:cs="Times New Roman"/>
                                <w:color w:val="auto"/>
                              </w:rPr>
                              <w:t xml:space="preserve"> - Dispositivos por categoria</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6E7D2" id="Text Box 8" o:spid="_x0000_s1027" type="#_x0000_t202" style="position:absolute;left:0;text-align:left;margin-left:353.75pt;margin-top:351.7pt;width:404.9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eu1LQIAAGQEAAAOAAAAZHJzL2Uyb0RvYy54bWysVMGO2jAQvVfqP1i+lwAta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" stroked="f">
                <v:textbox style="mso-fit-shape-to-text:t" inset="0,0,0,0">
                  <w:txbxContent>
                    <w:p w14:paraId="2C0AAC0A" w14:textId="10124D1F" w:rsidR="00983D52" w:rsidRPr="00983D52" w:rsidRDefault="00983D52" w:rsidP="00983D52">
                      <w:pPr>
                        <w:pStyle w:val="Caption"/>
                        <w:jc w:val="center"/>
                        <w:rPr>
                          <w:rFonts w:ascii="Times New Roman" w:hAnsi="Times New Roman" w:cs="Times New Roman"/>
                          <w:noProof/>
                          <w:color w:val="auto"/>
                          <w:sz w:val="24"/>
                        </w:rPr>
                      </w:pPr>
                      <w:bookmarkStart w:id="49" w:name="_Toc485720425"/>
                      <w:r w:rsidRPr="00983D52">
                        <w:rPr>
                          <w:rFonts w:ascii="Times New Roman" w:hAnsi="Times New Roman" w:cs="Times New Roman"/>
                          <w:color w:val="auto"/>
                        </w:rPr>
                        <w:t xml:space="preserve">Figura </w:t>
                      </w:r>
                      <w:r w:rsidRPr="00983D52">
                        <w:rPr>
                          <w:rFonts w:ascii="Times New Roman" w:hAnsi="Times New Roman" w:cs="Times New Roman"/>
                          <w:color w:val="auto"/>
                        </w:rPr>
                        <w:fldChar w:fldCharType="begin"/>
                      </w:r>
                      <w:r w:rsidRPr="00983D52">
                        <w:rPr>
                          <w:rFonts w:ascii="Times New Roman" w:hAnsi="Times New Roman" w:cs="Times New Roman"/>
                          <w:color w:val="auto"/>
                        </w:rPr>
                        <w:instrText xml:space="preserve"> SEQ Figura \* ARABIC </w:instrText>
                      </w:r>
                      <w:r w:rsidRPr="00983D52">
                        <w:rPr>
                          <w:rFonts w:ascii="Times New Roman" w:hAnsi="Times New Roman" w:cs="Times New Roman"/>
                          <w:color w:val="auto"/>
                        </w:rPr>
                        <w:fldChar w:fldCharType="separate"/>
                      </w:r>
                      <w:r w:rsidRPr="00983D52">
                        <w:rPr>
                          <w:rFonts w:ascii="Times New Roman" w:hAnsi="Times New Roman" w:cs="Times New Roman"/>
                          <w:noProof/>
                          <w:color w:val="auto"/>
                        </w:rPr>
                        <w:t>2</w:t>
                      </w:r>
                      <w:r w:rsidRPr="00983D52">
                        <w:rPr>
                          <w:rFonts w:ascii="Times New Roman" w:hAnsi="Times New Roman" w:cs="Times New Roman"/>
                          <w:color w:val="auto"/>
                        </w:rPr>
                        <w:fldChar w:fldCharType="end"/>
                      </w:r>
                      <w:r w:rsidRPr="00983D52">
                        <w:rPr>
                          <w:rFonts w:ascii="Times New Roman" w:hAnsi="Times New Roman" w:cs="Times New Roman"/>
                          <w:color w:val="auto"/>
                        </w:rPr>
                        <w:t xml:space="preserve"> - Dispositivos por categoria</w:t>
                      </w:r>
                      <w:bookmarkEnd w:id="49"/>
                    </w:p>
                  </w:txbxContent>
                </v:textbox>
                <w10:wrap type="topAndBottom" anchorx="margin"/>
              </v:shape>
            </w:pict>
          </mc:Fallback>
        </mc:AlternateContent>
      </w:r>
      <w:r>
        <w:rPr>
          <w:noProof/>
          <w:lang w:eastAsia="pt-PT"/>
        </w:rPr>
        <w:drawing>
          <wp:anchor distT="0" distB="0" distL="114300" distR="114300" simplePos="0" relativeHeight="251664384" behindDoc="0" locked="0" layoutInCell="1" allowOverlap="1" wp14:anchorId="4CEA4E95" wp14:editId="317BDC82">
            <wp:simplePos x="0" y="0"/>
            <wp:positionH relativeFrom="margin">
              <wp:align>right</wp:align>
            </wp:positionH>
            <wp:positionV relativeFrom="paragraph">
              <wp:posOffset>591130</wp:posOffset>
            </wp:positionV>
            <wp:extent cx="5142865" cy="3782695"/>
            <wp:effectExtent l="0" t="0" r="63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positivos.png"/>
                    <pic:cNvPicPr/>
                  </pic:nvPicPr>
                  <pic:blipFill>
                    <a:blip r:embed="rId45">
                      <a:extLst>
                        <a:ext uri="{28A0092B-C50C-407E-A947-70E740481C1C}">
                          <a14:useLocalDpi xmlns:a14="http://schemas.microsoft.com/office/drawing/2010/main" val="0"/>
                        </a:ext>
                      </a:extLst>
                    </a:blip>
                    <a:stretch>
                      <a:fillRect/>
                    </a:stretch>
                  </pic:blipFill>
                  <pic:spPr>
                    <a:xfrm>
                      <a:off x="0" y="0"/>
                      <a:ext cx="5142865" cy="3782695"/>
                    </a:xfrm>
                    <a:prstGeom prst="rect">
                      <a:avLst/>
                    </a:prstGeom>
                  </pic:spPr>
                </pic:pic>
              </a:graphicData>
            </a:graphic>
          </wp:anchor>
        </w:drawing>
      </w:r>
      <w:r w:rsidR="0064145F">
        <w:t>A figura seguinte demonstra de uma forma geral os diversos dispositivos que podemos encontrar na nossa solução.</w:t>
      </w:r>
    </w:p>
    <w:p w14:paraId="45731D65" w14:textId="5790035C" w:rsidR="0064145F" w:rsidRDefault="0064145F" w:rsidP="00B278CA">
      <w:pPr>
        <w:pStyle w:val="ThesisBodyText"/>
      </w:pPr>
    </w:p>
    <w:p w14:paraId="683A3F4D" w14:textId="1FEA7BDE" w:rsidR="00B278CA" w:rsidRDefault="00480BEA" w:rsidP="00B278CA">
      <w:pPr>
        <w:pStyle w:val="ThesisBodyText"/>
      </w:pPr>
      <w:r w:rsidRPr="009C760E">
        <w:t xml:space="preserve">Tendo em conta </w:t>
      </w:r>
      <w:r>
        <w:t>todos os pressupostos acima referidos</w:t>
      </w:r>
      <w:r w:rsidRPr="009C760E">
        <w:t xml:space="preserve">, </w:t>
      </w:r>
      <w:r>
        <w:t>passamos, de seguida</w:t>
      </w:r>
      <w:r>
        <w:t xml:space="preserve"> a apresentar as tecnologias que adotámos para o nosso projeto</w:t>
      </w:r>
      <w:r>
        <w:t xml:space="preserve">, começando de baixo para cima em termos hierárquicos, dos sensores ao </w:t>
      </w:r>
      <w:r w:rsidRPr="00480BEA">
        <w:rPr>
          <w:i/>
        </w:rPr>
        <w:t>gateway</w:t>
      </w:r>
      <w:r>
        <w:t>.</w:t>
      </w:r>
    </w:p>
    <w:p w14:paraId="574DC3BB" w14:textId="3B3050F5" w:rsidR="00480BEA" w:rsidRDefault="00480BEA" w:rsidP="00480BEA">
      <w:pPr>
        <w:pStyle w:val="ThesisHeading3numbered"/>
      </w:pPr>
      <w:r>
        <w:t xml:space="preserve">Sensor Temperatura / Humidade </w:t>
      </w:r>
      <w:r w:rsidR="00EA4BA9">
        <w:fldChar w:fldCharType="begin" w:fldLock="1"/>
      </w:r>
      <w:r w:rsidR="00715911">
        <w:instrText>ADDIN CSL_CITATION { "citationItems" : [ { "id" : "ITEM-1", "itemData" : { "URL" : "http://www.filipeflop.com/pd-137442-sensor-de-umidade-e-temperatura-am2302-dht22.html", "author" : [ { "dropping-particle" : "", "family" : "FilipeFlop", "given" : "", "non-dropping-particle" : "", "parse-names" : false, "suffix" : "" } ], "id" : "ITEM-1", "issued" : { "date-parts" : [ [ "0" ] ] }, "title" : "DHT22", "type" : "webpage" }, "uris" : [ "http://www.mendeley.com/documents/?uuid=e37862dc-b1d2-4be8-ae25-e2fa244f40c9" ] } ], "mendeley" : { "formattedCitation" : "[6]", "plainTextFormattedCitation" : "[6]", "previouslyFormattedCitation" : "[6]" }, "properties" : { "noteIndex" : 0 }, "schema" : "https://github.com/citation-style-language/schema/raw/master/csl-citation.json" }</w:instrText>
      </w:r>
      <w:r w:rsidR="00EA4BA9">
        <w:fldChar w:fldCharType="separate"/>
      </w:r>
      <w:r w:rsidR="00EA4BA9" w:rsidRPr="00EA4BA9">
        <w:rPr>
          <w:b w:val="0"/>
          <w:noProof/>
        </w:rPr>
        <w:t>[6]</w:t>
      </w:r>
      <w:r w:rsidR="00EA4BA9">
        <w:fldChar w:fldCharType="end"/>
      </w:r>
    </w:p>
    <w:p w14:paraId="3E104B68" w14:textId="311C1746" w:rsidR="00EA4BA9" w:rsidRDefault="00EA4BA9" w:rsidP="00480BEA">
      <w:pPr>
        <w:pStyle w:val="ThesisBodyText"/>
      </w:pPr>
      <w:r>
        <w:t>Este sensor vai-nos permitir monitorizar em tempo real os valores da temperatura e da humidade existentes nas divisões da casa onde esteja configurado, no nosso caso irá estar na sala.</w:t>
      </w:r>
    </w:p>
    <w:p w14:paraId="1CEC060C" w14:textId="38293B7F" w:rsidR="00480BEA" w:rsidRDefault="00EA4BA9" w:rsidP="00480BEA">
      <w:pPr>
        <w:pStyle w:val="ThesisBodyText"/>
      </w:pPr>
      <w:r>
        <w:t>Este</w:t>
      </w:r>
      <w:r w:rsidR="00480BEA">
        <w:t xml:space="preserve"> sensor permite fazer leituras de temperaturas entre -40 a +80 graus Celsius e </w:t>
      </w:r>
      <w:r>
        <w:t>H</w:t>
      </w:r>
      <w:r w:rsidR="00480BEA">
        <w:t xml:space="preserve">umidade entre 0 a 100%, </w:t>
      </w:r>
      <w:r>
        <w:t xml:space="preserve">sendo bastante preciso de fácil utilização com qualquer tipo de microcontrolador, seja Arduíno, esp8266, etc. sendo apenas necessário fazer as leituras recorrendo a um </w:t>
      </w:r>
      <w:r w:rsidRPr="00EA4BA9">
        <w:rPr>
          <w:i/>
        </w:rPr>
        <w:t>pin</w:t>
      </w:r>
      <w:r>
        <w:t xml:space="preserve"> digital.</w:t>
      </w:r>
    </w:p>
    <w:p w14:paraId="174C6EA6" w14:textId="6E6CC544" w:rsidR="00B278CA" w:rsidRDefault="00480BEA" w:rsidP="00480BEA">
      <w:pPr>
        <w:pStyle w:val="ThesisBodyText"/>
      </w:pPr>
      <w:r>
        <w:lastRenderedPageBreak/>
        <w:t xml:space="preserve">Este sensor é formado por um sensor de </w:t>
      </w:r>
      <w:r w:rsidR="00EA4BA9">
        <w:t>h</w:t>
      </w:r>
      <w:r>
        <w:t xml:space="preserve">umidade capacitivo e um </w:t>
      </w:r>
      <w:r w:rsidR="00EA4BA9">
        <w:t>termómetro</w:t>
      </w:r>
      <w:r>
        <w:t xml:space="preserve"> para medir o ar </w:t>
      </w:r>
      <w:r w:rsidR="00EA4BA9">
        <w:t>em seu</w:t>
      </w:r>
      <w:r>
        <w:t xml:space="preserve"> redor, enviando no pino de </w:t>
      </w:r>
      <w:r w:rsidR="00EA4BA9">
        <w:t>dados um sinal digital.</w:t>
      </w:r>
    </w:p>
    <w:p w14:paraId="5DD8A7AE" w14:textId="3B8ED294" w:rsidR="00551E7D" w:rsidRDefault="00551E7D" w:rsidP="00551E7D">
      <w:pPr>
        <w:pStyle w:val="ThesisHeading3numbered"/>
      </w:pPr>
      <w:r>
        <w:t>Sensor de chamas</w:t>
      </w:r>
      <w:r w:rsidR="00715911">
        <w:t xml:space="preserve"> </w:t>
      </w:r>
      <w:r w:rsidR="00715911">
        <w:fldChar w:fldCharType="begin" w:fldLock="1"/>
      </w:r>
      <w:r w:rsidR="004F0E42">
        <w:instrText>ADDIN CSL_CITATION { "citationItems" : [ { "id" : "ITEM-1", "itemData" : { "URL" : "http://www.filipeflop.com/pd-bcb5c-sensor-de-chama-fogo.html?ct=41d97&amp;p=4&amp;s=1", "author" : [ { "dropping-particle" : "", "family" : "FilipeFlop", "given" : "", "non-dropping-particle" : "", "parse-names" : false, "suffix" : "" } ], "id" : "ITEM-1", "issued" : { "date-parts" : [ [ "0" ] ] }, "title" : "Sensor Chanas", "type" : "webpage" }, "uris" : [ "http://www.mendeley.com/documents/?uuid=be6921f1-42d9-4748-8e57-ca632d1d376e" ] } ], "mendeley" : { "formattedCitation" : "[7]", "plainTextFormattedCitation" : "[7]", "previouslyFormattedCitation" : "[7]" }, "properties" : { "noteIndex" : 0 }, "schema" : "https://github.com/citation-style-language/schema/raw/master/csl-citation.json" }</w:instrText>
      </w:r>
      <w:r w:rsidR="00715911">
        <w:fldChar w:fldCharType="separate"/>
      </w:r>
      <w:r w:rsidR="00715911" w:rsidRPr="00715911">
        <w:rPr>
          <w:b w:val="0"/>
          <w:noProof/>
        </w:rPr>
        <w:t>[7]</w:t>
      </w:r>
      <w:r w:rsidR="00715911">
        <w:fldChar w:fldCharType="end"/>
      </w:r>
    </w:p>
    <w:p w14:paraId="01C574F8" w14:textId="7A8CE54B" w:rsidR="00551E7D" w:rsidRDefault="00551E7D" w:rsidP="00551E7D">
      <w:pPr>
        <w:pStyle w:val="ThesisBodyText"/>
      </w:pPr>
      <w:r>
        <w:t>Este sensor de extrema importância vai monitorizar a deteção de chamas ou fogo nas divisões da casa em que estiver configurado, no nosso caso será na cozinha, visto ser o local com maior probabilidade de tal acidente acontecer.</w:t>
      </w:r>
    </w:p>
    <w:p w14:paraId="75D5EB1F" w14:textId="2FFB81F1" w:rsidR="00551E7D" w:rsidRDefault="00551E7D" w:rsidP="00551E7D">
      <w:pPr>
        <w:pStyle w:val="ThesisBodyText"/>
      </w:pPr>
      <w:r>
        <w:t xml:space="preserve">Este sensor </w:t>
      </w:r>
      <w:r w:rsidR="00715911">
        <w:t>tem capacidade para</w:t>
      </w:r>
      <w:r>
        <w:t xml:space="preserve"> </w:t>
      </w:r>
      <w:r w:rsidR="00715911">
        <w:t>detetar</w:t>
      </w:r>
      <w:r>
        <w:t xml:space="preserve"> fontes de chama ou outras fontes de calor que possuam tamanho de onda entre 760 a 1100 nm</w:t>
      </w:r>
      <w:r w:rsidR="00715911">
        <w:t xml:space="preserve">, e o </w:t>
      </w:r>
      <w:r>
        <w:t xml:space="preserve">ângulo de </w:t>
      </w:r>
      <w:r w:rsidR="00715911">
        <w:t>deteção</w:t>
      </w:r>
      <w:r>
        <w:t xml:space="preserve"> pode chegar a 60 graus</w:t>
      </w:r>
      <w:r w:rsidR="00715911">
        <w:t>.</w:t>
      </w:r>
    </w:p>
    <w:p w14:paraId="5EB4CBEC" w14:textId="152F21ED" w:rsidR="00715911" w:rsidRDefault="00715911" w:rsidP="00551E7D">
      <w:pPr>
        <w:pStyle w:val="ThesisBodyText"/>
      </w:pPr>
      <w:r>
        <w:t>Outra particularidade deste sensor é que as leituras podem ser realizadas recorrendo ao pin analógico ou ao pin digital, tal como a maioria dos sensores também é de fácil utilização com a maioria dos microcontroladores, opera tanto em 3.3</w:t>
      </w:r>
      <w:r w:rsidR="004F0E42">
        <w:t>V</w:t>
      </w:r>
      <w:r>
        <w:t xml:space="preserve"> como em 5</w:t>
      </w:r>
      <w:r w:rsidR="004F0E42">
        <w:t>V</w:t>
      </w:r>
      <w:r>
        <w:t>, e dependendo dos modelos pode-se ajustar a sensibilidade recorrendo ao potenciómetro que possui na sua placa.</w:t>
      </w:r>
    </w:p>
    <w:p w14:paraId="3BB400BF" w14:textId="4413C2AF" w:rsidR="00715911" w:rsidRDefault="00715911" w:rsidP="00715911">
      <w:pPr>
        <w:pStyle w:val="ThesisHeading3numbered"/>
      </w:pPr>
      <w:r>
        <w:t>Sensor de Luz</w:t>
      </w:r>
      <w:r w:rsidR="004F0E42">
        <w:t xml:space="preserve"> </w:t>
      </w:r>
      <w:r w:rsidR="004F0E42">
        <w:fldChar w:fldCharType="begin" w:fldLock="1"/>
      </w:r>
      <w:r w:rsidR="004F0E42">
        <w:instrText>ADDIN CSL_CITATION { "citationItems" : [ { "id" : "ITEM-1", "itemData" : { "URL" : "http://www.filipeflop.com/pd-10fd75-sensor-de-luz-ldr.html?ct=41d97&amp;p=2&amp;s=1", "author" : [ { "dropping-particle" : "", "family" : "FilipeFlop", "given" : "", "non-dropping-particle" : "", "parse-names" : false, "suffix" : "" } ], "id" : "ITEM-1", "issued" : { "date-parts" : [ [ "0" ] ] }, "title" : "Sensor de Luz", "type" : "webpage" }, "uris" : [ "http://www.mendeley.com/documents/?uuid=0b45c747-82d7-4a95-95c6-fd6a113b968c" ] } ], "mendeley" : { "formattedCitation" : "[8]", "plainTextFormattedCitation" : "[8]" }, "properties" : { "noteIndex" : 0 }, "schema" : "https://github.com/citation-style-language/schema/raw/master/csl-citation.json" }</w:instrText>
      </w:r>
      <w:r w:rsidR="004F0E42">
        <w:fldChar w:fldCharType="separate"/>
      </w:r>
      <w:r w:rsidR="004F0E42" w:rsidRPr="004F0E42">
        <w:rPr>
          <w:b w:val="0"/>
          <w:noProof/>
        </w:rPr>
        <w:t>[8]</w:t>
      </w:r>
      <w:r w:rsidR="004F0E42">
        <w:fldChar w:fldCharType="end"/>
      </w:r>
    </w:p>
    <w:p w14:paraId="10466D02" w14:textId="58500B87" w:rsidR="00715911" w:rsidRDefault="004F0E42" w:rsidP="00715911">
      <w:pPr>
        <w:pStyle w:val="ThesisBodyText"/>
      </w:pPr>
      <w:r>
        <w:t xml:space="preserve">Este sensor vai permitir que se consiga automatizar a iluminação da casa, atuando em conjunto com o sensor de movimento (PIR), assim quando a luz desce abaixo do valor de </w:t>
      </w:r>
      <w:r w:rsidRPr="004F0E42">
        <w:rPr>
          <w:i/>
          <w:lang w:val="en-US"/>
        </w:rPr>
        <w:t>threshold</w:t>
      </w:r>
      <w:r>
        <w:t xml:space="preserve"> definido, e caso haja movimento na divisão em que ambos estão configurados, as luzes da divisão acendem automaticamente, este sistema pode ser desativado caso o utilizador assim o deseje, passando a iluminação a ser efetuada de forma manual.</w:t>
      </w:r>
    </w:p>
    <w:p w14:paraId="11D72D49" w14:textId="53482D86" w:rsidR="004F0E42" w:rsidRDefault="004F0E42" w:rsidP="00715911">
      <w:pPr>
        <w:pStyle w:val="ThesisBodyText"/>
      </w:pPr>
      <w:r>
        <w:t>Em termos de características gerais, este sensor executa as leituras são feitas através do pin digital, pode operar tanto em 3,3V como em 5V, dependendo dos modelos pode-se ajustar a sensibilidade recorrendo ao potenciómetro que possui na sua placa, e acompanhando a generalidade dos sensores é de fácil utilização.</w:t>
      </w:r>
    </w:p>
    <w:p w14:paraId="203E7C4B" w14:textId="3E237D0F" w:rsidR="00FB765F" w:rsidRPr="00706CE3" w:rsidRDefault="00706CE3" w:rsidP="00706CE3">
      <w:pPr>
        <w:pStyle w:val="ThesisHeading2numbered"/>
      </w:pPr>
      <w:bookmarkStart w:id="50" w:name="_Toc485720544"/>
      <w:r w:rsidRPr="00706CE3">
        <w:lastRenderedPageBreak/>
        <w:t>Redes de comunicação</w:t>
      </w:r>
      <w:bookmarkEnd w:id="50"/>
    </w:p>
    <w:p w14:paraId="1833009F" w14:textId="3990466A" w:rsidR="00FB765F" w:rsidRPr="00706CE3" w:rsidRDefault="00706CE3" w:rsidP="00706CE3">
      <w:pPr>
        <w:pStyle w:val="ThesisHeading2numbered"/>
      </w:pPr>
      <w:bookmarkStart w:id="51" w:name="_Toc485720545"/>
      <w:r w:rsidRPr="00706CE3">
        <w:t>Sistemas de controle</w:t>
      </w:r>
      <w:bookmarkEnd w:id="51"/>
    </w:p>
    <w:p w14:paraId="0BC61172" w14:textId="6C8F6BBA" w:rsidR="00FB765F" w:rsidRDefault="005A3495" w:rsidP="00706CE3">
      <w:pPr>
        <w:pStyle w:val="ThesisHeading2numbered"/>
      </w:pPr>
      <w:bookmarkStart w:id="52" w:name="_Toc485720546"/>
      <w:r w:rsidRPr="00706CE3">
        <w:t>I</w:t>
      </w:r>
      <w:r>
        <w:t>DE</w:t>
      </w:r>
      <w:bookmarkEnd w:id="52"/>
      <w:r>
        <w:t xml:space="preserve"> </w:t>
      </w:r>
    </w:p>
    <w:p w14:paraId="3872296A" w14:textId="7EC458DB" w:rsidR="005A3495" w:rsidRDefault="005A3495" w:rsidP="005A3495">
      <w:pPr>
        <w:pStyle w:val="ThesisBodyText"/>
      </w:pPr>
      <w:r w:rsidRPr="005A3495">
        <w:t>O IDE (Integrated Development Environment) é o software utilizado para</w:t>
      </w:r>
      <w:r>
        <w:t xml:space="preserve"> </w:t>
      </w:r>
      <w:r w:rsidRPr="005A3495">
        <w:t>desenvolver aplicações</w:t>
      </w:r>
      <w:r w:rsidR="004031E2">
        <w:t xml:space="preserve"> nas mais diversas linguagens</w:t>
      </w:r>
      <w:r w:rsidRPr="005A3495">
        <w:t xml:space="preserve">, </w:t>
      </w:r>
      <w:r w:rsidR="004031E2">
        <w:t xml:space="preserve">este tipo de software possui imensos utilitários e ferramentas associadas, que facilitam e agilizam o desenvolvimento de aplicações, ajudam a melhorar a explanação do código, sendo também uma valiosa ferramenta na deteção de </w:t>
      </w:r>
      <w:r w:rsidRPr="005A3495">
        <w:t>erros.</w:t>
      </w:r>
    </w:p>
    <w:p w14:paraId="4CFB4A37" w14:textId="77777777" w:rsidR="00AD3A9D" w:rsidRDefault="004031E2" w:rsidP="004031E2">
      <w:pPr>
        <w:pStyle w:val="ThesisBodyText"/>
      </w:pPr>
      <w:r>
        <w:t xml:space="preserve">Neste projeto foram utilizadas duas aplicações para </w:t>
      </w:r>
      <w:r w:rsidR="00AD3A9D">
        <w:t xml:space="preserve">criação </w:t>
      </w:r>
      <w:r>
        <w:t>edição dos ficheiros de código</w:t>
      </w:r>
      <w:r w:rsidR="00AD3A9D">
        <w:t xml:space="preserve"> que configuraram os microcontroladores de modo a executarem as ações pretendidas</w:t>
      </w:r>
      <w:r>
        <w:t>. O Visual Studio Enterprise 2017</w:t>
      </w:r>
      <w:r w:rsidR="00D95269">
        <w:fldChar w:fldCharType="begin" w:fldLock="1"/>
      </w:r>
      <w:r w:rsidR="004F0E42">
        <w:instrText>ADDIN CSL_CITATION { "citationItems" : [ { "id" : "ITEM-1", "itemData" : { "URL" : "https://www.visualstudio.com/vs/", "author" : [ { "dropping-particle" : "", "family" : "Microsoft", "given" : "", "non-dropping-particle" : "", "parse-names" : false, "suffix" : "" } ], "container-title" : "www.microsoft.com", "id" : "ITEM-1", "issued" : { "date-parts" : [ [ "2017" ] ] }, "title" : "Visual Studio Enterprise 2017", "type" : "webpage" }, "uris" : [ "http://www.mendeley.com/documents/?uuid=3e4f91b8-f54b-4e1b-97cd-eac4b95172d8" ] } ], "mendeley" : { "formattedCitation" : "[9]", "plainTextFormattedCitation" : "[9]", "previouslyFormattedCitation" : "[8]" }, "properties" : { "noteIndex" : 0 }, "schema" : "https://github.com/citation-style-language/schema/raw/master/csl-citation.json" }</w:instrText>
      </w:r>
      <w:r w:rsidR="00D95269">
        <w:fldChar w:fldCharType="separate"/>
      </w:r>
      <w:r w:rsidR="004F0E42" w:rsidRPr="004F0E42">
        <w:rPr>
          <w:noProof/>
        </w:rPr>
        <w:t>[9]</w:t>
      </w:r>
      <w:r w:rsidR="00D95269">
        <w:fldChar w:fldCharType="end"/>
      </w:r>
      <w:r>
        <w:t>, com utilização de licença oficial, resultado da parceria da escola com a Microsoft, e o Arduino IDE</w:t>
      </w:r>
      <w:r w:rsidR="00D95269">
        <w:fldChar w:fldCharType="begin" w:fldLock="1"/>
      </w:r>
      <w:r w:rsidR="004F0E42">
        <w:instrText>ADDIN CSL_CITATION { "citationItems" : [ { "id" : "ITEM-1", "itemData" : { "URL" : "https://www.arduino.cc/en/main/software", "author" : [ { "dropping-particle" : "", "family" : "Www.arduino.cc", "given" : "", "non-dropping-particle" : "", "parse-names" : false, "suffix" : "" } ], "id" : "ITEM-1", "issued" : { "date-parts" : [ [ "2017" ] ] }, "title" : "Arduino IDE", "type" : "webpage" }, "uris" : [ "http://www.mendeley.com/documents/?uuid=5500b3f9-692f-4d47-bdc2-28e2c7d94cbe" ] } ], "mendeley" : { "formattedCitation" : "[10]", "plainTextFormattedCitation" : "[10]", "previouslyFormattedCitation" : "[9]" }, "properties" : { "noteIndex" : 0 }, "schema" : "https://github.com/citation-style-language/schema/raw/master/csl-citation.json" }</w:instrText>
      </w:r>
      <w:r w:rsidR="00D95269">
        <w:fldChar w:fldCharType="separate"/>
      </w:r>
      <w:r w:rsidR="004F0E42" w:rsidRPr="004F0E42">
        <w:rPr>
          <w:noProof/>
        </w:rPr>
        <w:t>[10]</w:t>
      </w:r>
      <w:r w:rsidR="00D95269">
        <w:fldChar w:fldCharType="end"/>
      </w:r>
      <w:r w:rsidR="00AD3A9D">
        <w:t xml:space="preserve">, este </w:t>
      </w:r>
      <w:r w:rsidR="00AD3A9D" w:rsidRPr="00AD3A9D">
        <w:rPr>
          <w:i/>
        </w:rPr>
        <w:t>Open Source</w:t>
      </w:r>
      <w:r>
        <w:t>.</w:t>
      </w:r>
    </w:p>
    <w:p w14:paraId="4D91C5CA" w14:textId="5F1C45AE" w:rsidR="004031E2" w:rsidRDefault="004031E2" w:rsidP="004031E2">
      <w:pPr>
        <w:pStyle w:val="ThesisBodyText"/>
      </w:pPr>
      <w:bookmarkStart w:id="53" w:name="_GoBack"/>
      <w:bookmarkEnd w:id="53"/>
      <w:r>
        <w:t>Estas escolhas foram efetuadas de acordo com as nossas preferências</w:t>
      </w:r>
      <w:r w:rsidR="00AD3A9D">
        <w:t>, de modo a agilizar e facilitar o processo de desenvolvimento, em ambos os IDE utilizámos a linguagem C++ para desenvolver os scripts</w:t>
      </w:r>
      <w:r>
        <w:t>.</w:t>
      </w:r>
    </w:p>
    <w:p w14:paraId="3F6FCFB8" w14:textId="541757C7" w:rsidR="00D15504" w:rsidRDefault="00D15504" w:rsidP="004031E2">
      <w:pPr>
        <w:pStyle w:val="ThesisBodyText"/>
      </w:pPr>
      <w:r>
        <w:t xml:space="preserve">De seguida apresentamos duas imagens exemplificativas </w:t>
      </w:r>
      <w:r w:rsidR="00AD3A9D">
        <w:t>da interface</w:t>
      </w:r>
      <w:r>
        <w:t xml:space="preserve"> de desenvolvimento de cada um dos IDE’s referenciamos acima.</w:t>
      </w:r>
    </w:p>
    <w:p w14:paraId="4C9508B2" w14:textId="4FE86F62" w:rsidR="00D15504" w:rsidRPr="00D15504" w:rsidRDefault="00D15504" w:rsidP="00D15504">
      <w:pPr>
        <w:pStyle w:val="ThesisBodyText"/>
        <w:keepNext/>
        <w:jc w:val="center"/>
        <w:rPr>
          <w:rFonts w:cs="Times New Roman"/>
          <w:b/>
          <w:color w:val="000000" w:themeColor="text1"/>
          <w:sz w:val="18"/>
        </w:rPr>
      </w:pPr>
      <w:r>
        <w:rPr>
          <w:noProof/>
          <w:lang w:eastAsia="pt-PT"/>
        </w:rPr>
        <w:lastRenderedPageBreak/>
        <mc:AlternateContent>
          <mc:Choice Requires="wps">
            <w:drawing>
              <wp:anchor distT="0" distB="0" distL="114300" distR="114300" simplePos="0" relativeHeight="251660288" behindDoc="0" locked="0" layoutInCell="1" allowOverlap="1" wp14:anchorId="2305D45A" wp14:editId="2693E21A">
                <wp:simplePos x="0" y="0"/>
                <wp:positionH relativeFrom="column">
                  <wp:posOffset>-635</wp:posOffset>
                </wp:positionH>
                <wp:positionV relativeFrom="paragraph">
                  <wp:posOffset>2958465</wp:posOffset>
                </wp:positionV>
                <wp:extent cx="514286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142865" cy="635"/>
                        </a:xfrm>
                        <a:prstGeom prst="rect">
                          <a:avLst/>
                        </a:prstGeom>
                        <a:solidFill>
                          <a:prstClr val="white"/>
                        </a:solidFill>
                        <a:ln>
                          <a:noFill/>
                        </a:ln>
                      </wps:spPr>
                      <wps:txbx>
                        <w:txbxContent>
                          <w:p w14:paraId="11B0E028" w14:textId="4509377B" w:rsidR="00983D52" w:rsidRPr="00D15504" w:rsidRDefault="00983D52" w:rsidP="00D15504">
                            <w:pPr>
                              <w:pStyle w:val="Caption"/>
                              <w:jc w:val="center"/>
                              <w:rPr>
                                <w:rFonts w:ascii="Times New Roman" w:hAnsi="Times New Roman" w:cs="Times New Roman"/>
                                <w:noProof/>
                                <w:color w:val="000000" w:themeColor="text1"/>
                              </w:rPr>
                            </w:pPr>
                            <w:bookmarkStart w:id="54" w:name="_Toc485720426"/>
                            <w:r w:rsidRPr="00D15504">
                              <w:rPr>
                                <w:rFonts w:ascii="Times New Roman" w:hAnsi="Times New Roman" w:cs="Times New Roman"/>
                                <w:color w:val="000000" w:themeColor="text1"/>
                              </w:rPr>
                              <w:t xml:space="preserve">Figura </w:t>
                            </w:r>
                            <w:r w:rsidRPr="00D15504">
                              <w:rPr>
                                <w:rFonts w:ascii="Times New Roman" w:hAnsi="Times New Roman" w:cs="Times New Roman"/>
                                <w:color w:val="000000" w:themeColor="text1"/>
                              </w:rPr>
                              <w:fldChar w:fldCharType="begin"/>
                            </w:r>
                            <w:r w:rsidRPr="00D15504">
                              <w:rPr>
                                <w:rFonts w:ascii="Times New Roman" w:hAnsi="Times New Roman" w:cs="Times New Roman"/>
                                <w:color w:val="000000" w:themeColor="text1"/>
                              </w:rPr>
                              <w:instrText xml:space="preserve"> SEQ Figura \* ARABIC </w:instrText>
                            </w:r>
                            <w:r w:rsidRPr="00D15504">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3</w:t>
                            </w:r>
                            <w:r w:rsidRPr="00D15504">
                              <w:rPr>
                                <w:rFonts w:ascii="Times New Roman" w:hAnsi="Times New Roman" w:cs="Times New Roman"/>
                                <w:color w:val="000000" w:themeColor="text1"/>
                              </w:rPr>
                              <w:fldChar w:fldCharType="end"/>
                            </w:r>
                            <w:r w:rsidRPr="00D15504">
                              <w:rPr>
                                <w:rFonts w:ascii="Times New Roman" w:hAnsi="Times New Roman" w:cs="Times New Roman"/>
                                <w:color w:val="000000" w:themeColor="text1"/>
                              </w:rPr>
                              <w:t xml:space="preserve"> - Visual Studio Enterprise 2017</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5D45A" id="Text Box 4" o:spid="_x0000_s1028" type="#_x0000_t202" style="position:absolute;left:0;text-align:left;margin-left:-.05pt;margin-top:232.95pt;width:40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ggLgIAAGQ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" stroked="f">
                <v:textbox style="mso-fit-shape-to-text:t" inset="0,0,0,0">
                  <w:txbxContent>
                    <w:p w14:paraId="11B0E028" w14:textId="4509377B" w:rsidR="00983D52" w:rsidRPr="00D15504" w:rsidRDefault="00983D52" w:rsidP="00D15504">
                      <w:pPr>
                        <w:pStyle w:val="Caption"/>
                        <w:jc w:val="center"/>
                        <w:rPr>
                          <w:rFonts w:ascii="Times New Roman" w:hAnsi="Times New Roman" w:cs="Times New Roman"/>
                          <w:noProof/>
                          <w:color w:val="000000" w:themeColor="text1"/>
                        </w:rPr>
                      </w:pPr>
                      <w:bookmarkStart w:id="55" w:name="_Toc485720426"/>
                      <w:r w:rsidRPr="00D15504">
                        <w:rPr>
                          <w:rFonts w:ascii="Times New Roman" w:hAnsi="Times New Roman" w:cs="Times New Roman"/>
                          <w:color w:val="000000" w:themeColor="text1"/>
                        </w:rPr>
                        <w:t xml:space="preserve">Figura </w:t>
                      </w:r>
                      <w:r w:rsidRPr="00D15504">
                        <w:rPr>
                          <w:rFonts w:ascii="Times New Roman" w:hAnsi="Times New Roman" w:cs="Times New Roman"/>
                          <w:color w:val="000000" w:themeColor="text1"/>
                        </w:rPr>
                        <w:fldChar w:fldCharType="begin"/>
                      </w:r>
                      <w:r w:rsidRPr="00D15504">
                        <w:rPr>
                          <w:rFonts w:ascii="Times New Roman" w:hAnsi="Times New Roman" w:cs="Times New Roman"/>
                          <w:color w:val="000000" w:themeColor="text1"/>
                        </w:rPr>
                        <w:instrText xml:space="preserve"> SEQ Figura \* ARABIC </w:instrText>
                      </w:r>
                      <w:r w:rsidRPr="00D15504">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3</w:t>
                      </w:r>
                      <w:r w:rsidRPr="00D15504">
                        <w:rPr>
                          <w:rFonts w:ascii="Times New Roman" w:hAnsi="Times New Roman" w:cs="Times New Roman"/>
                          <w:color w:val="000000" w:themeColor="text1"/>
                        </w:rPr>
                        <w:fldChar w:fldCharType="end"/>
                      </w:r>
                      <w:r w:rsidRPr="00D15504">
                        <w:rPr>
                          <w:rFonts w:ascii="Times New Roman" w:hAnsi="Times New Roman" w:cs="Times New Roman"/>
                          <w:color w:val="000000" w:themeColor="text1"/>
                        </w:rPr>
                        <w:t xml:space="preserve"> - Visual Studio Enterprise 2017</w:t>
                      </w:r>
                      <w:bookmarkEnd w:id="55"/>
                    </w:p>
                  </w:txbxContent>
                </v:textbox>
                <w10:wrap type="square"/>
              </v:shape>
            </w:pict>
          </mc:Fallback>
        </mc:AlternateContent>
      </w:r>
      <w:r w:rsidRPr="00D15504">
        <w:rPr>
          <w:b/>
          <w:noProof/>
          <w:sz w:val="18"/>
          <w:lang w:eastAsia="pt-PT"/>
        </w:rPr>
        <w:drawing>
          <wp:anchor distT="0" distB="0" distL="114300" distR="114300" simplePos="0" relativeHeight="251658240" behindDoc="0" locked="0" layoutInCell="1" allowOverlap="1" wp14:anchorId="3231525F" wp14:editId="55685144">
            <wp:simplePos x="0" y="0"/>
            <wp:positionH relativeFrom="margin">
              <wp:align>right</wp:align>
            </wp:positionH>
            <wp:positionV relativeFrom="paragraph">
              <wp:posOffset>86995</wp:posOffset>
            </wp:positionV>
            <wp:extent cx="5142865" cy="2814320"/>
            <wp:effectExtent l="0" t="0" r="63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cstate="print">
                      <a:extLst>
                        <a:ext uri="{28A0092B-C50C-407E-A947-70E740481C1C}">
                          <a14:useLocalDpi xmlns:a14="http://schemas.microsoft.com/office/drawing/2010/main" val="0"/>
                        </a:ext>
                      </a:extLst>
                    </a:blip>
                    <a:srcRect b="2707"/>
                    <a:stretch/>
                  </pic:blipFill>
                  <pic:spPr bwMode="auto">
                    <a:xfrm>
                      <a:off x="0" y="0"/>
                      <a:ext cx="5142865" cy="2814320"/>
                    </a:xfrm>
                    <a:prstGeom prst="rect">
                      <a:avLst/>
                    </a:prstGeom>
                    <a:ln>
                      <a:noFill/>
                    </a:ln>
                    <a:extLst>
                      <a:ext uri="{53640926-AAD7-44D8-BBD7-CCE9431645EC}">
                        <a14:shadowObscured xmlns:a14="http://schemas.microsoft.com/office/drawing/2010/main"/>
                      </a:ext>
                    </a:extLst>
                  </pic:spPr>
                </pic:pic>
              </a:graphicData>
            </a:graphic>
          </wp:anchor>
        </w:drawing>
      </w:r>
    </w:p>
    <w:p w14:paraId="717DA565" w14:textId="77777777" w:rsidR="00D15504" w:rsidRDefault="00D15504" w:rsidP="00D15504">
      <w:pPr>
        <w:pStyle w:val="ThesisBodyText"/>
        <w:keepNext/>
      </w:pPr>
      <w:r>
        <w:rPr>
          <w:noProof/>
          <w:lang w:eastAsia="pt-PT"/>
        </w:rPr>
        <w:drawing>
          <wp:inline distT="0" distB="0" distL="0" distR="0" wp14:anchorId="0F0AD4AA" wp14:editId="1A34A56A">
            <wp:extent cx="5142865" cy="28068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2981"/>
                    <a:stretch/>
                  </pic:blipFill>
                  <pic:spPr bwMode="auto">
                    <a:xfrm>
                      <a:off x="0" y="0"/>
                      <a:ext cx="5142865" cy="2806810"/>
                    </a:xfrm>
                    <a:prstGeom prst="rect">
                      <a:avLst/>
                    </a:prstGeom>
                    <a:ln>
                      <a:noFill/>
                    </a:ln>
                    <a:extLst>
                      <a:ext uri="{53640926-AAD7-44D8-BBD7-CCE9431645EC}">
                        <a14:shadowObscured xmlns:a14="http://schemas.microsoft.com/office/drawing/2010/main"/>
                      </a:ext>
                    </a:extLst>
                  </pic:spPr>
                </pic:pic>
              </a:graphicData>
            </a:graphic>
          </wp:inline>
        </w:drawing>
      </w:r>
    </w:p>
    <w:p w14:paraId="4D1DF229" w14:textId="55C41588" w:rsidR="00D15504" w:rsidRPr="00D15504" w:rsidRDefault="00D15504" w:rsidP="00D15504">
      <w:pPr>
        <w:pStyle w:val="Caption"/>
        <w:jc w:val="center"/>
        <w:rPr>
          <w:rFonts w:ascii="Times New Roman" w:hAnsi="Times New Roman" w:cs="Times New Roman"/>
          <w:color w:val="000000" w:themeColor="text1"/>
        </w:rPr>
      </w:pPr>
      <w:bookmarkStart w:id="56" w:name="_Toc485720427"/>
      <w:r w:rsidRPr="00D15504">
        <w:rPr>
          <w:rFonts w:ascii="Times New Roman" w:hAnsi="Times New Roman" w:cs="Times New Roman"/>
          <w:color w:val="000000" w:themeColor="text1"/>
        </w:rPr>
        <w:t xml:space="preserve">Figura </w:t>
      </w:r>
      <w:r w:rsidRPr="00D15504">
        <w:rPr>
          <w:rFonts w:ascii="Times New Roman" w:hAnsi="Times New Roman" w:cs="Times New Roman"/>
          <w:color w:val="000000" w:themeColor="text1"/>
        </w:rPr>
        <w:fldChar w:fldCharType="begin"/>
      </w:r>
      <w:r w:rsidRPr="00D15504">
        <w:rPr>
          <w:rFonts w:ascii="Times New Roman" w:hAnsi="Times New Roman" w:cs="Times New Roman"/>
          <w:color w:val="000000" w:themeColor="text1"/>
        </w:rPr>
        <w:instrText xml:space="preserve"> SEQ Figura \* ARABIC </w:instrText>
      </w:r>
      <w:r w:rsidRPr="00D15504">
        <w:rPr>
          <w:rFonts w:ascii="Times New Roman" w:hAnsi="Times New Roman" w:cs="Times New Roman"/>
          <w:color w:val="000000" w:themeColor="text1"/>
        </w:rPr>
        <w:fldChar w:fldCharType="separate"/>
      </w:r>
      <w:r w:rsidR="00983D52">
        <w:rPr>
          <w:rFonts w:ascii="Times New Roman" w:hAnsi="Times New Roman" w:cs="Times New Roman"/>
          <w:noProof/>
          <w:color w:val="000000" w:themeColor="text1"/>
        </w:rPr>
        <w:t>4</w:t>
      </w:r>
      <w:r w:rsidRPr="00D15504">
        <w:rPr>
          <w:rFonts w:ascii="Times New Roman" w:hAnsi="Times New Roman" w:cs="Times New Roman"/>
          <w:color w:val="000000" w:themeColor="text1"/>
        </w:rPr>
        <w:fldChar w:fldCharType="end"/>
      </w:r>
      <w:r w:rsidRPr="00D15504">
        <w:rPr>
          <w:rFonts w:ascii="Times New Roman" w:hAnsi="Times New Roman" w:cs="Times New Roman"/>
          <w:color w:val="000000" w:themeColor="text1"/>
        </w:rPr>
        <w:t xml:space="preserve"> - Arduino IDE</w:t>
      </w:r>
      <w:bookmarkEnd w:id="56"/>
    </w:p>
    <w:p w14:paraId="52938E39" w14:textId="4284B40E" w:rsidR="00D15504" w:rsidRDefault="00D95269" w:rsidP="004031E2">
      <w:pPr>
        <w:pStyle w:val="ThesisBodyText"/>
      </w:pPr>
      <w:r>
        <w:t xml:space="preserve">O </w:t>
      </w:r>
      <w:r>
        <w:rPr>
          <w:i/>
        </w:rPr>
        <w:t>V</w:t>
      </w:r>
      <w:r w:rsidRPr="00D95269">
        <w:rPr>
          <w:i/>
        </w:rPr>
        <w:t>isual Studio</w:t>
      </w:r>
      <w:r>
        <w:t xml:space="preserve"> tem uma interface poderosa, que ajuda bastante no desenvolvimento do código, o </w:t>
      </w:r>
      <w:r w:rsidRPr="00D95269">
        <w:rPr>
          <w:i/>
        </w:rPr>
        <w:t>code completion</w:t>
      </w:r>
      <w:r>
        <w:t xml:space="preserve"> é sem dúvida uma mais valia, poupando tempo e agilizando tarefas, sendo essa uma das grandes razões porque adotámos este IDE</w:t>
      </w:r>
      <w:r w:rsidR="00D15504">
        <w:t>.</w:t>
      </w:r>
    </w:p>
    <w:p w14:paraId="31C45E8C" w14:textId="00B7FB29" w:rsidR="00FB765F" w:rsidRPr="00DC3023" w:rsidRDefault="00D15504" w:rsidP="00B278CA">
      <w:pPr>
        <w:pStyle w:val="ThesisBodyText"/>
      </w:pPr>
      <w:r>
        <w:t xml:space="preserve">No </w:t>
      </w:r>
      <w:r w:rsidR="00D95269">
        <w:t>entanto, como não é IDE oficial</w:t>
      </w:r>
      <w:r>
        <w:t>,</w:t>
      </w:r>
      <w:r w:rsidR="00D95269">
        <w:t xml:space="preserve"> na compilação e envio do script para o microcontrolador, depar</w:t>
      </w:r>
      <w:r>
        <w:t>á</w:t>
      </w:r>
      <w:r w:rsidR="00D95269">
        <w:t xml:space="preserve">mo-nos com alguns problemas de incompatibilidade, pelo que recorremos ao Arduino IDE, este bastante mais simples de utilizar e </w:t>
      </w:r>
      <w:r w:rsidR="00536FB9">
        <w:t xml:space="preserve">consumindo </w:t>
      </w:r>
      <w:r w:rsidR="00536FB9">
        <w:lastRenderedPageBreak/>
        <w:t>menos</w:t>
      </w:r>
      <w:r w:rsidR="00D95269">
        <w:t xml:space="preserve"> recursos</w:t>
      </w:r>
      <w:r w:rsidR="00536FB9">
        <w:t xml:space="preserve"> de sistema</w:t>
      </w:r>
      <w:r w:rsidR="00D95269">
        <w:t>, mas que nos garantia que o script era compilado e enviado com sucesso para o microcontrolador.</w:t>
      </w:r>
    </w:p>
    <w:p w14:paraId="556BF6F3" w14:textId="77777777" w:rsidR="00FB765F" w:rsidRPr="00643E48" w:rsidRDefault="00FB765F" w:rsidP="00FB765F">
      <w:pPr>
        <w:pStyle w:val="ThesisHeading2numbered"/>
      </w:pPr>
      <w:bookmarkStart w:id="57" w:name="_Toc485720547"/>
      <w:r w:rsidRPr="001B1E9A">
        <w:t>Síntese</w:t>
      </w:r>
      <w:bookmarkEnd w:id="57"/>
    </w:p>
    <w:p w14:paraId="29EDBD2B" w14:textId="77777777" w:rsidR="00FB765F" w:rsidRPr="00AB4850" w:rsidRDefault="00FB765F" w:rsidP="00FB765F">
      <w:pPr>
        <w:pStyle w:val="ThesisBodyText"/>
        <w:rPr>
          <w:iCs/>
          <w:lang w:eastAsia="en-US"/>
        </w:rPr>
      </w:pPr>
      <w:r>
        <w:rPr>
          <w:iCs/>
          <w:lang w:eastAsia="en-US"/>
        </w:rPr>
        <w:t>Este capítulo sintetizou</w:t>
      </w:r>
      <w:r w:rsidRPr="0033598C">
        <w:rPr>
          <w:iCs/>
          <w:lang w:eastAsia="en-US"/>
        </w:rPr>
        <w:t xml:space="preserve"> os </w:t>
      </w:r>
      <w:r>
        <w:rPr>
          <w:iCs/>
          <w:lang w:eastAsia="en-US"/>
        </w:rPr>
        <w:t>algoritmos</w:t>
      </w:r>
      <w:r w:rsidRPr="0033598C">
        <w:rPr>
          <w:iCs/>
          <w:lang w:eastAsia="en-US"/>
        </w:rPr>
        <w:t xml:space="preserve"> </w:t>
      </w:r>
      <w:r>
        <w:rPr>
          <w:iCs/>
          <w:lang w:eastAsia="en-US"/>
        </w:rPr>
        <w:t>xpto …..</w:t>
      </w:r>
    </w:p>
    <w:p w14:paraId="207EDBE3" w14:textId="77777777" w:rsidR="00FB765F" w:rsidRDefault="00FB765F" w:rsidP="00FB765F"/>
    <w:p w14:paraId="3DC64EF5" w14:textId="77777777" w:rsidR="00FB765F" w:rsidRDefault="00FB765F" w:rsidP="00FB765F"/>
    <w:p w14:paraId="7BCFEF62" w14:textId="77777777" w:rsidR="00FB765F" w:rsidRDefault="00FB765F" w:rsidP="00FB765F"/>
    <w:p w14:paraId="731F6F65" w14:textId="77777777" w:rsidR="00FB765F" w:rsidRDefault="00FB765F" w:rsidP="00FB765F"/>
    <w:p w14:paraId="18016C02" w14:textId="77777777" w:rsidR="00AD3920" w:rsidRDefault="00AD3920" w:rsidP="00AD3920"/>
    <w:p w14:paraId="09993503" w14:textId="77777777" w:rsidR="00AD3920" w:rsidRDefault="00AD3920" w:rsidP="00AD3920"/>
    <w:p w14:paraId="559374FA" w14:textId="77777777" w:rsidR="00AD3920" w:rsidRDefault="00AD3920" w:rsidP="00AD3920"/>
    <w:p w14:paraId="14FB8034" w14:textId="77777777" w:rsidR="00AD3920" w:rsidRDefault="00AD3920" w:rsidP="00AD3920"/>
    <w:p w14:paraId="0F71F527" w14:textId="77777777" w:rsidR="00AD3920" w:rsidRDefault="00AD3920" w:rsidP="00AD3920">
      <w:pPr>
        <w:sectPr w:rsidR="00AD3920" w:rsidSect="007C18A0">
          <w:headerReference w:type="even" r:id="rId48"/>
          <w:footerReference w:type="even" r:id="rId49"/>
          <w:type w:val="oddPage"/>
          <w:pgSz w:w="11906" w:h="16838"/>
          <w:pgMar w:top="1440" w:right="1440" w:bottom="1440" w:left="1800" w:header="709" w:footer="709" w:gutter="567"/>
          <w:cols w:space="708"/>
          <w:titlePg/>
          <w:docGrid w:linePitch="360"/>
        </w:sectPr>
      </w:pPr>
    </w:p>
    <w:p w14:paraId="21D69DBB" w14:textId="77777777" w:rsidR="001B1E9A" w:rsidRDefault="001B1E9A" w:rsidP="00500FE1">
      <w:pPr>
        <w:pStyle w:val="ThesisHeading1numberedchapterheading"/>
        <w:numPr>
          <w:ilvl w:val="0"/>
          <w:numId w:val="41"/>
        </w:numPr>
      </w:pPr>
      <w:bookmarkStart w:id="58" w:name="_Toc485720548"/>
      <w:bookmarkEnd w:id="58"/>
    </w:p>
    <w:p w14:paraId="416DCA21" w14:textId="77777777" w:rsidR="001B1E9A" w:rsidRPr="00EA1856" w:rsidRDefault="001B1E9A" w:rsidP="001B1E9A">
      <w:pPr>
        <w:pStyle w:val="ThesisHeading1non-numbered"/>
      </w:pPr>
      <w:bookmarkStart w:id="59" w:name="_Toc485720549"/>
      <w:r>
        <w:t>Desenvolvimento</w:t>
      </w:r>
      <w:bookmarkEnd w:id="59"/>
    </w:p>
    <w:p w14:paraId="2BF01A7F" w14:textId="77777777" w:rsidR="001B1E9A" w:rsidRPr="005B4CA4" w:rsidRDefault="001B1E9A" w:rsidP="001B1E9A">
      <w:pPr>
        <w:pStyle w:val="ThesisBodyText"/>
      </w:pPr>
      <w:r w:rsidRPr="009B749C">
        <w:t>Este capítulo descreve</w:t>
      </w:r>
      <w:r>
        <w:t>.</w:t>
      </w:r>
    </w:p>
    <w:p w14:paraId="3535510E" w14:textId="77777777" w:rsidR="001B1E9A" w:rsidRDefault="001B1E9A" w:rsidP="001B1E9A">
      <w:pPr>
        <w:pStyle w:val="ThesisHeading2numbered"/>
      </w:pPr>
      <w:bookmarkStart w:id="60" w:name="_Toc485720550"/>
      <w:r w:rsidRPr="001B1E9A">
        <w:t>Maquete</w:t>
      </w:r>
      <w:bookmarkEnd w:id="60"/>
    </w:p>
    <w:p w14:paraId="59735489" w14:textId="77777777" w:rsidR="001B1E9A" w:rsidRDefault="001B1E9A" w:rsidP="001B1E9A">
      <w:pPr>
        <w:pStyle w:val="ThesisBodyText"/>
      </w:pPr>
      <w:r>
        <w:t>Esta secção</w:t>
      </w:r>
      <w:r w:rsidRPr="00B75E42">
        <w:t xml:space="preserve"> </w:t>
      </w:r>
      <w:r>
        <w:t xml:space="preserve">apresenta … </w:t>
      </w:r>
      <w:sdt>
        <w:sdtPr>
          <w:id w:val="1461464144"/>
          <w:citation/>
        </w:sdtPr>
        <w:sdtContent>
          <w:r>
            <w:fldChar w:fldCharType="begin"/>
          </w:r>
          <w:r>
            <w:instrText xml:space="preserve"> CITATION Aka07 \l 2070 </w:instrText>
          </w:r>
          <w:r>
            <w:fldChar w:fldCharType="separate"/>
          </w:r>
          <w:r>
            <w:rPr>
              <w:noProof/>
            </w:rPr>
            <w:t xml:space="preserve"> </w:t>
          </w:r>
          <w:r w:rsidRPr="00D20F66">
            <w:rPr>
              <w:noProof/>
            </w:rPr>
            <w:t>[1]</w:t>
          </w:r>
          <w:r>
            <w:fldChar w:fldCharType="end"/>
          </w:r>
        </w:sdtContent>
      </w:sdt>
      <w:r>
        <w:t>.</w:t>
      </w:r>
    </w:p>
    <w:p w14:paraId="387EEC6E" w14:textId="77777777" w:rsidR="001B1E9A" w:rsidRDefault="001B1E9A" w:rsidP="001B1E9A">
      <w:pPr>
        <w:pStyle w:val="ThesisHeading2numbered"/>
      </w:pPr>
      <w:bookmarkStart w:id="61" w:name="_Toc485720551"/>
      <w:r w:rsidRPr="001B1E9A">
        <w:lastRenderedPageBreak/>
        <w:t>Plataforma</w:t>
      </w:r>
      <w:r>
        <w:t xml:space="preserve"> Web</w:t>
      </w:r>
      <w:bookmarkEnd w:id="61"/>
    </w:p>
    <w:p w14:paraId="7840F792" w14:textId="77777777" w:rsidR="001B1E9A" w:rsidRDefault="001B1E9A" w:rsidP="001B1E9A">
      <w:pPr>
        <w:pStyle w:val="ThesisHeading3numbered"/>
      </w:pPr>
      <w:bookmarkStart w:id="62" w:name="_Toc485720552"/>
      <w:r>
        <w:t>Mockups</w:t>
      </w:r>
      <w:bookmarkEnd w:id="62"/>
    </w:p>
    <w:p w14:paraId="6F66A468" w14:textId="77777777" w:rsidR="001B1E9A" w:rsidRDefault="001B1E9A" w:rsidP="001B1E9A">
      <w:pPr>
        <w:pStyle w:val="ThesisHeading3numbered"/>
      </w:pPr>
      <w:bookmarkStart w:id="63" w:name="_Toc485720553"/>
      <w:r>
        <w:t>Funcionalidades</w:t>
      </w:r>
      <w:bookmarkEnd w:id="63"/>
    </w:p>
    <w:p w14:paraId="4FBE1A19" w14:textId="77777777" w:rsidR="001B1E9A" w:rsidRDefault="001B1E9A" w:rsidP="001B1E9A">
      <w:pPr>
        <w:pStyle w:val="ThesisHeading3numbered"/>
      </w:pPr>
      <w:bookmarkStart w:id="64" w:name="_Toc485720554"/>
      <w:r>
        <w:t>Pagina principal</w:t>
      </w:r>
      <w:bookmarkEnd w:id="64"/>
    </w:p>
    <w:p w14:paraId="4AFC15B6" w14:textId="77777777" w:rsidR="001B1E9A" w:rsidRDefault="001B1E9A" w:rsidP="00484C45">
      <w:pPr>
        <w:pStyle w:val="ThesisHeading3numbered"/>
      </w:pPr>
      <w:bookmarkStart w:id="65" w:name="_Toc485720555"/>
      <w:r>
        <w:t>Pagina área da casa</w:t>
      </w:r>
      <w:bookmarkEnd w:id="65"/>
    </w:p>
    <w:p w14:paraId="43D9BEC9" w14:textId="77777777" w:rsidR="001B1E9A" w:rsidRDefault="001B1E9A" w:rsidP="001B1E9A">
      <w:pPr>
        <w:pStyle w:val="ThesisHeading3numbered"/>
      </w:pPr>
      <w:bookmarkStart w:id="66" w:name="_Toc485720556"/>
      <w:r>
        <w:t>Pagina sensores</w:t>
      </w:r>
      <w:bookmarkEnd w:id="66"/>
    </w:p>
    <w:p w14:paraId="1378EC6E" w14:textId="77777777" w:rsidR="001B1E9A" w:rsidRDefault="00484C45" w:rsidP="001B1E9A">
      <w:pPr>
        <w:pStyle w:val="ThesisHeading2numbered"/>
      </w:pPr>
      <w:bookmarkStart w:id="67" w:name="_Toc485720557"/>
      <w:r>
        <w:t>Estrutura de sensores</w:t>
      </w:r>
      <w:bookmarkEnd w:id="67"/>
    </w:p>
    <w:p w14:paraId="2112EF69" w14:textId="77777777" w:rsidR="00484C45" w:rsidRDefault="00484C45" w:rsidP="00484C45">
      <w:pPr>
        <w:pStyle w:val="ThesisHeading3numbered"/>
      </w:pPr>
      <w:bookmarkStart w:id="68" w:name="_Toc485720558"/>
      <w:r>
        <w:t>Sensor de temperatura</w:t>
      </w:r>
      <w:bookmarkEnd w:id="68"/>
    </w:p>
    <w:p w14:paraId="6E775281" w14:textId="77777777" w:rsidR="00484C45" w:rsidRDefault="00484C45" w:rsidP="00484C45">
      <w:pPr>
        <w:pStyle w:val="ThesisHeading3numbered"/>
      </w:pPr>
      <w:bookmarkStart w:id="69" w:name="_Toc485720559"/>
      <w:r>
        <w:t>Sensor de água</w:t>
      </w:r>
      <w:bookmarkEnd w:id="69"/>
    </w:p>
    <w:p w14:paraId="72A50404" w14:textId="77777777" w:rsidR="00484C45" w:rsidRDefault="00484C45" w:rsidP="00484C45">
      <w:pPr>
        <w:pStyle w:val="ThesisHeading3numbered"/>
      </w:pPr>
      <w:bookmarkStart w:id="70" w:name="_Toc485720560"/>
      <w:r>
        <w:t>Sensor de gás</w:t>
      </w:r>
      <w:bookmarkEnd w:id="70"/>
    </w:p>
    <w:p w14:paraId="3F97EFAF" w14:textId="77777777" w:rsidR="00484C45" w:rsidRDefault="00484C45" w:rsidP="00484C45">
      <w:pPr>
        <w:pStyle w:val="ThesisHeading3numbered"/>
      </w:pPr>
      <w:bookmarkStart w:id="71" w:name="_Toc485720561"/>
      <w:r>
        <w:t>Sensor de chamas</w:t>
      </w:r>
      <w:bookmarkEnd w:id="71"/>
    </w:p>
    <w:p w14:paraId="42D2EB82" w14:textId="77777777" w:rsidR="00484C45" w:rsidRDefault="00484C45" w:rsidP="00484C45">
      <w:pPr>
        <w:pStyle w:val="ThesisHeading3numbered"/>
      </w:pPr>
      <w:bookmarkStart w:id="72" w:name="_Toc485720562"/>
      <w:r>
        <w:t>Sensor de luz</w:t>
      </w:r>
      <w:bookmarkEnd w:id="72"/>
    </w:p>
    <w:p w14:paraId="30A1B963" w14:textId="77777777" w:rsidR="00484C45" w:rsidRDefault="00484C45" w:rsidP="00484C45">
      <w:pPr>
        <w:pStyle w:val="ThesisHeading3numbered"/>
      </w:pPr>
      <w:bookmarkStart w:id="73" w:name="_Toc485720563"/>
      <w:r>
        <w:t>Sensor magnético</w:t>
      </w:r>
      <w:bookmarkEnd w:id="73"/>
    </w:p>
    <w:p w14:paraId="4751D8AA" w14:textId="77777777" w:rsidR="00484C45" w:rsidRPr="00484C45" w:rsidRDefault="00484C45" w:rsidP="00484C45">
      <w:pPr>
        <w:pStyle w:val="ThesisHeading3numbered"/>
      </w:pPr>
      <w:bookmarkStart w:id="74" w:name="_Toc485720564"/>
      <w:r>
        <w:t>Sensor de movimento</w:t>
      </w:r>
      <w:bookmarkEnd w:id="74"/>
    </w:p>
    <w:p w14:paraId="29F1D976" w14:textId="77777777" w:rsidR="001B1E9A" w:rsidRDefault="00484C45" w:rsidP="001B1E9A">
      <w:pPr>
        <w:pStyle w:val="ThesisHeading2numbered"/>
      </w:pPr>
      <w:bookmarkStart w:id="75" w:name="_Toc485720565"/>
      <w:r>
        <w:t>Estrutura de atuadores e elementos de output</w:t>
      </w:r>
      <w:bookmarkEnd w:id="75"/>
    </w:p>
    <w:p w14:paraId="3E304654" w14:textId="77777777" w:rsidR="00484C45" w:rsidRDefault="00484C45" w:rsidP="00484C45">
      <w:pPr>
        <w:pStyle w:val="ThesisHeading3numbered"/>
      </w:pPr>
      <w:bookmarkStart w:id="76" w:name="_Toc485720566"/>
      <w:r>
        <w:t>LCD</w:t>
      </w:r>
      <w:bookmarkEnd w:id="76"/>
    </w:p>
    <w:p w14:paraId="5D06E2C6" w14:textId="77777777" w:rsidR="00484C45" w:rsidRDefault="00484C45" w:rsidP="00484C45">
      <w:pPr>
        <w:pStyle w:val="ThesisHeading3numbered"/>
      </w:pPr>
      <w:bookmarkStart w:id="77" w:name="_Toc485720567"/>
      <w:r>
        <w:t>Buzzer</w:t>
      </w:r>
      <w:bookmarkEnd w:id="77"/>
    </w:p>
    <w:p w14:paraId="6C36B319" w14:textId="77777777" w:rsidR="00484C45" w:rsidRDefault="00484C45" w:rsidP="00484C45">
      <w:pPr>
        <w:pStyle w:val="ThesisHeading3numbered"/>
      </w:pPr>
      <w:bookmarkStart w:id="78" w:name="_Toc485720568"/>
      <w:r>
        <w:t>keypad</w:t>
      </w:r>
      <w:bookmarkEnd w:id="78"/>
    </w:p>
    <w:p w14:paraId="0981B8E0" w14:textId="77777777" w:rsidR="00484C45" w:rsidRDefault="00484C45" w:rsidP="00484C45">
      <w:pPr>
        <w:pStyle w:val="ThesisHeading2numbered"/>
      </w:pPr>
      <w:bookmarkStart w:id="79" w:name="_Toc485720569"/>
      <w:r>
        <w:t xml:space="preserve">estrutura de </w:t>
      </w:r>
      <w:r w:rsidRPr="00563250">
        <w:t>comunicação</w:t>
      </w:r>
      <w:r>
        <w:t xml:space="preserve"> microcontroladores e gateway</w:t>
      </w:r>
      <w:bookmarkEnd w:id="79"/>
    </w:p>
    <w:p w14:paraId="509E2757" w14:textId="77777777" w:rsidR="00484C45" w:rsidRDefault="00484C45" w:rsidP="00484C45">
      <w:pPr>
        <w:pStyle w:val="ThesisHeading3numbered"/>
      </w:pPr>
      <w:bookmarkStart w:id="80" w:name="_Toc485720570"/>
      <w:r>
        <w:lastRenderedPageBreak/>
        <w:t>esp32</w:t>
      </w:r>
      <w:bookmarkEnd w:id="80"/>
    </w:p>
    <w:p w14:paraId="5E5816C3" w14:textId="77777777" w:rsidR="00484C45" w:rsidRDefault="00484C45" w:rsidP="00484C45">
      <w:pPr>
        <w:pStyle w:val="ThesisHeading3numbered"/>
      </w:pPr>
      <w:bookmarkStart w:id="81" w:name="_Toc485720571"/>
      <w:r>
        <w:t>esp8266</w:t>
      </w:r>
      <w:bookmarkEnd w:id="81"/>
    </w:p>
    <w:p w14:paraId="746E0EBA" w14:textId="77777777" w:rsidR="00484C45" w:rsidRDefault="00484C45" w:rsidP="00484C45">
      <w:pPr>
        <w:pStyle w:val="ThesisHeading3numbered"/>
      </w:pPr>
      <w:bookmarkStart w:id="82" w:name="_Toc485720572"/>
      <w:r>
        <w:t>arduíno nano</w:t>
      </w:r>
      <w:bookmarkEnd w:id="82"/>
    </w:p>
    <w:p w14:paraId="3D37F83F" w14:textId="77777777" w:rsidR="00484C45" w:rsidRDefault="00484C45" w:rsidP="00484C45">
      <w:pPr>
        <w:pStyle w:val="ThesisHeading3numbered"/>
      </w:pPr>
      <w:bookmarkStart w:id="83" w:name="_Toc485720573"/>
      <w:r>
        <w:t>raspberry Pi 3</w:t>
      </w:r>
      <w:bookmarkEnd w:id="83"/>
    </w:p>
    <w:p w14:paraId="273B5A56" w14:textId="77777777" w:rsidR="00484C45" w:rsidRPr="00DC3023" w:rsidRDefault="00484C45" w:rsidP="00484C45">
      <w:pPr>
        <w:pStyle w:val="ThesisHeading3numbered"/>
      </w:pPr>
      <w:bookmarkStart w:id="84" w:name="_Toc485720574"/>
      <w:r>
        <w:t>raspberry pi zero W</w:t>
      </w:r>
      <w:bookmarkEnd w:id="84"/>
    </w:p>
    <w:p w14:paraId="2B0559BA" w14:textId="77777777" w:rsidR="001B1E9A" w:rsidRPr="00643E48" w:rsidRDefault="001B1E9A" w:rsidP="00484C45">
      <w:pPr>
        <w:pStyle w:val="ThesisHeading2numbered"/>
      </w:pPr>
      <w:bookmarkStart w:id="85" w:name="_Toc485720575"/>
      <w:r w:rsidRPr="00484C45">
        <w:t>Síntese</w:t>
      </w:r>
      <w:bookmarkEnd w:id="85"/>
    </w:p>
    <w:p w14:paraId="07500F2A" w14:textId="77777777" w:rsidR="001B1E9A" w:rsidRPr="00AB4850" w:rsidRDefault="001B1E9A" w:rsidP="001B1E9A">
      <w:pPr>
        <w:pStyle w:val="ThesisBodyText"/>
        <w:rPr>
          <w:iCs/>
          <w:lang w:eastAsia="en-US"/>
        </w:rPr>
      </w:pPr>
      <w:r>
        <w:rPr>
          <w:iCs/>
          <w:lang w:eastAsia="en-US"/>
        </w:rPr>
        <w:t>Este capítulo sintetizou</w:t>
      </w:r>
      <w:r w:rsidRPr="0033598C">
        <w:rPr>
          <w:iCs/>
          <w:lang w:eastAsia="en-US"/>
        </w:rPr>
        <w:t xml:space="preserve"> os </w:t>
      </w:r>
      <w:r>
        <w:rPr>
          <w:iCs/>
          <w:lang w:eastAsia="en-US"/>
        </w:rPr>
        <w:t>algoritmos</w:t>
      </w:r>
      <w:r w:rsidRPr="0033598C">
        <w:rPr>
          <w:iCs/>
          <w:lang w:eastAsia="en-US"/>
        </w:rPr>
        <w:t xml:space="preserve"> </w:t>
      </w:r>
      <w:r>
        <w:rPr>
          <w:iCs/>
          <w:lang w:eastAsia="en-US"/>
        </w:rPr>
        <w:t>xpto …..</w:t>
      </w:r>
    </w:p>
    <w:p w14:paraId="25626286" w14:textId="77777777" w:rsidR="001B1E9A" w:rsidRDefault="001B1E9A" w:rsidP="001B1E9A"/>
    <w:p w14:paraId="4A6A8539" w14:textId="77777777" w:rsidR="001B1E9A" w:rsidRDefault="001B1E9A" w:rsidP="001B1E9A"/>
    <w:p w14:paraId="7385ADAD" w14:textId="77777777" w:rsidR="001B1E9A" w:rsidRDefault="001B1E9A" w:rsidP="001B1E9A"/>
    <w:p w14:paraId="6A64BB1C" w14:textId="77777777" w:rsidR="001B1E9A" w:rsidRDefault="001B1E9A" w:rsidP="001B1E9A"/>
    <w:p w14:paraId="356B055A" w14:textId="77777777" w:rsidR="001B1E9A" w:rsidRDefault="001B1E9A" w:rsidP="001B1E9A"/>
    <w:p w14:paraId="65B921EA" w14:textId="77777777" w:rsidR="001B1E9A" w:rsidRDefault="001B1E9A" w:rsidP="001B1E9A"/>
    <w:p w14:paraId="0A56EE25" w14:textId="77777777" w:rsidR="001B1E9A" w:rsidRDefault="001B1E9A" w:rsidP="001B1E9A">
      <w:pPr>
        <w:sectPr w:rsidR="001B1E9A" w:rsidSect="007C18A0">
          <w:headerReference w:type="even" r:id="rId50"/>
          <w:footerReference w:type="even" r:id="rId51"/>
          <w:type w:val="oddPage"/>
          <w:pgSz w:w="11906" w:h="16838"/>
          <w:pgMar w:top="1440" w:right="1440" w:bottom="1440" w:left="1800" w:header="709" w:footer="709" w:gutter="567"/>
          <w:cols w:space="708"/>
          <w:titlePg/>
          <w:docGrid w:linePitch="360"/>
        </w:sectPr>
      </w:pPr>
    </w:p>
    <w:p w14:paraId="43FAB6A4" w14:textId="77777777" w:rsidR="00484C45" w:rsidRDefault="00484C45" w:rsidP="00500FE1">
      <w:pPr>
        <w:pStyle w:val="ThesisHeading1numberedchapterheading"/>
        <w:numPr>
          <w:ilvl w:val="0"/>
          <w:numId w:val="41"/>
        </w:numPr>
      </w:pPr>
      <w:bookmarkStart w:id="86" w:name="_Toc485720576"/>
      <w:bookmarkEnd w:id="86"/>
    </w:p>
    <w:p w14:paraId="043D8A13" w14:textId="77777777" w:rsidR="00484C45" w:rsidRPr="00EA1856" w:rsidRDefault="00484C45" w:rsidP="00484C45">
      <w:pPr>
        <w:pStyle w:val="ThesisHeading1non-numbered"/>
      </w:pPr>
      <w:bookmarkStart w:id="87" w:name="_Toc485720577"/>
      <w:r>
        <w:t>Testes e Resultados</w:t>
      </w:r>
      <w:bookmarkEnd w:id="87"/>
    </w:p>
    <w:p w14:paraId="47E69BDF" w14:textId="77777777" w:rsidR="00484C45" w:rsidRPr="005B4CA4" w:rsidRDefault="00484C45" w:rsidP="00484C45">
      <w:pPr>
        <w:pStyle w:val="ThesisBodyText"/>
      </w:pPr>
      <w:r w:rsidRPr="009B749C">
        <w:t xml:space="preserve">Este </w:t>
      </w:r>
      <w:r w:rsidRPr="00F0254F">
        <w:t>capítulo descreve</w:t>
      </w:r>
      <w:r>
        <w:t>.</w:t>
      </w:r>
    </w:p>
    <w:p w14:paraId="74F690DA" w14:textId="77777777" w:rsidR="00484C45" w:rsidRDefault="00484C45" w:rsidP="00484C45">
      <w:pPr>
        <w:pStyle w:val="ThesisHeading2numbered"/>
        <w:numPr>
          <w:ilvl w:val="1"/>
          <w:numId w:val="41"/>
        </w:numPr>
      </w:pPr>
      <w:bookmarkStart w:id="88" w:name="_Toc485720578"/>
      <w:r>
        <w:t>Leituras dos sensores</w:t>
      </w:r>
      <w:bookmarkEnd w:id="88"/>
    </w:p>
    <w:p w14:paraId="321FE90B" w14:textId="77777777" w:rsidR="00484C45" w:rsidRDefault="00484C45" w:rsidP="00484C45">
      <w:pPr>
        <w:pStyle w:val="ThesisBodyText"/>
      </w:pPr>
      <w:r>
        <w:t>Esta secção</w:t>
      </w:r>
      <w:r w:rsidRPr="00B75E42">
        <w:t xml:space="preserve"> </w:t>
      </w:r>
      <w:r>
        <w:t xml:space="preserve">apresenta … </w:t>
      </w:r>
      <w:sdt>
        <w:sdtPr>
          <w:id w:val="-1958095595"/>
          <w:citation/>
        </w:sdtPr>
        <w:sdtContent>
          <w:r>
            <w:fldChar w:fldCharType="begin"/>
          </w:r>
          <w:r>
            <w:instrText xml:space="preserve"> CITATION Aka07 \l 2070 </w:instrText>
          </w:r>
          <w:r>
            <w:fldChar w:fldCharType="separate"/>
          </w:r>
          <w:r>
            <w:rPr>
              <w:noProof/>
            </w:rPr>
            <w:t xml:space="preserve"> </w:t>
          </w:r>
          <w:r w:rsidRPr="00D20F66">
            <w:rPr>
              <w:noProof/>
            </w:rPr>
            <w:t>[1]</w:t>
          </w:r>
          <w:r>
            <w:fldChar w:fldCharType="end"/>
          </w:r>
        </w:sdtContent>
      </w:sdt>
      <w:r>
        <w:t>.</w:t>
      </w:r>
    </w:p>
    <w:p w14:paraId="0D3C0991" w14:textId="77777777" w:rsidR="00484C45" w:rsidRDefault="00484C45" w:rsidP="00484C45">
      <w:pPr>
        <w:pStyle w:val="ThesisHeading2numbered"/>
      </w:pPr>
      <w:bookmarkStart w:id="89" w:name="_Toc485720579"/>
      <w:r>
        <w:t>Comunicação sensores - microcontrolador - gateway</w:t>
      </w:r>
      <w:bookmarkEnd w:id="89"/>
    </w:p>
    <w:p w14:paraId="5347A67D" w14:textId="77777777" w:rsidR="00484C45" w:rsidRDefault="00484C45" w:rsidP="00484C45">
      <w:pPr>
        <w:pStyle w:val="ThesisHeading2numbered"/>
      </w:pPr>
      <w:bookmarkStart w:id="90" w:name="_Toc485720580"/>
      <w:r>
        <w:t>Post das leituas dos sensores na plataforma web</w:t>
      </w:r>
      <w:bookmarkEnd w:id="90"/>
    </w:p>
    <w:p w14:paraId="7ECAE6B1" w14:textId="77777777" w:rsidR="00484C45" w:rsidRPr="00DC3023" w:rsidRDefault="00484C45" w:rsidP="00484C45">
      <w:pPr>
        <w:pStyle w:val="ThesisHeading2numbered"/>
      </w:pPr>
      <w:bookmarkStart w:id="91" w:name="_Toc485720581"/>
      <w:r>
        <w:t>Automação</w:t>
      </w:r>
      <w:bookmarkEnd w:id="91"/>
      <w:r>
        <w:t xml:space="preserve"> </w:t>
      </w:r>
    </w:p>
    <w:p w14:paraId="490119F9" w14:textId="77777777" w:rsidR="00484C45" w:rsidRPr="00643E48" w:rsidRDefault="00484C45" w:rsidP="00484C45">
      <w:pPr>
        <w:pStyle w:val="ThesisHeading2numbered"/>
        <w:numPr>
          <w:ilvl w:val="1"/>
          <w:numId w:val="41"/>
        </w:numPr>
      </w:pPr>
      <w:bookmarkStart w:id="92" w:name="_Toc485720582"/>
      <w:r w:rsidRPr="001C7DAA">
        <w:t>Síntese</w:t>
      </w:r>
      <w:bookmarkEnd w:id="92"/>
    </w:p>
    <w:p w14:paraId="4A4E4118" w14:textId="77777777" w:rsidR="00484C45" w:rsidRPr="00AB4850" w:rsidRDefault="00484C45" w:rsidP="00484C45">
      <w:pPr>
        <w:pStyle w:val="ThesisBodyText"/>
        <w:rPr>
          <w:iCs/>
          <w:lang w:eastAsia="en-US"/>
        </w:rPr>
      </w:pPr>
      <w:r>
        <w:rPr>
          <w:iCs/>
          <w:lang w:eastAsia="en-US"/>
        </w:rPr>
        <w:t>Este capítulo sintetizou</w:t>
      </w:r>
      <w:r w:rsidRPr="0033598C">
        <w:rPr>
          <w:iCs/>
          <w:lang w:eastAsia="en-US"/>
        </w:rPr>
        <w:t xml:space="preserve"> os </w:t>
      </w:r>
      <w:r>
        <w:rPr>
          <w:iCs/>
          <w:lang w:eastAsia="en-US"/>
        </w:rPr>
        <w:t>algoritmos</w:t>
      </w:r>
      <w:r w:rsidRPr="0033598C">
        <w:rPr>
          <w:iCs/>
          <w:lang w:eastAsia="en-US"/>
        </w:rPr>
        <w:t xml:space="preserve"> </w:t>
      </w:r>
      <w:r>
        <w:rPr>
          <w:iCs/>
          <w:lang w:eastAsia="en-US"/>
        </w:rPr>
        <w:t>xpto …..</w:t>
      </w:r>
    </w:p>
    <w:p w14:paraId="3724152E" w14:textId="77777777" w:rsidR="00484C45" w:rsidRDefault="00484C45" w:rsidP="00484C45"/>
    <w:p w14:paraId="7E4D48EB" w14:textId="77777777" w:rsidR="00484C45" w:rsidRDefault="00484C45" w:rsidP="00484C45"/>
    <w:p w14:paraId="75F35CF3" w14:textId="77777777" w:rsidR="00484C45" w:rsidRDefault="00484C45" w:rsidP="00484C45"/>
    <w:p w14:paraId="1441C09B" w14:textId="77777777" w:rsidR="00484C45" w:rsidRDefault="00484C45" w:rsidP="00484C45"/>
    <w:p w14:paraId="3986A432" w14:textId="77777777" w:rsidR="00484C45" w:rsidRDefault="00484C45" w:rsidP="00484C45"/>
    <w:p w14:paraId="7D55DA3E" w14:textId="77777777" w:rsidR="00484C45" w:rsidRDefault="00484C45" w:rsidP="00484C45"/>
    <w:p w14:paraId="61A272AF" w14:textId="77777777" w:rsidR="00484C45" w:rsidRDefault="00484C45" w:rsidP="00484C45">
      <w:pPr>
        <w:sectPr w:rsidR="00484C45" w:rsidSect="007C18A0">
          <w:headerReference w:type="even" r:id="rId52"/>
          <w:footerReference w:type="even" r:id="rId53"/>
          <w:type w:val="oddPage"/>
          <w:pgSz w:w="11906" w:h="16838"/>
          <w:pgMar w:top="1440" w:right="1440" w:bottom="1440" w:left="1800" w:header="709" w:footer="709" w:gutter="567"/>
          <w:cols w:space="708"/>
          <w:titlePg/>
          <w:docGrid w:linePitch="360"/>
        </w:sectPr>
      </w:pPr>
    </w:p>
    <w:p w14:paraId="30168EA6" w14:textId="77777777" w:rsidR="00500FE1" w:rsidRPr="00643E48" w:rsidRDefault="00500FE1" w:rsidP="00500FE1">
      <w:pPr>
        <w:pStyle w:val="ThesisHeading1numberedchapterheading"/>
        <w:numPr>
          <w:ilvl w:val="0"/>
          <w:numId w:val="41"/>
        </w:numPr>
      </w:pPr>
      <w:bookmarkStart w:id="93" w:name="_Toc485720583"/>
      <w:bookmarkEnd w:id="93"/>
    </w:p>
    <w:p w14:paraId="6C6B3F6F" w14:textId="77777777" w:rsidR="00500FE1" w:rsidRPr="00EA1856" w:rsidRDefault="00500FE1" w:rsidP="00500FE1">
      <w:pPr>
        <w:pStyle w:val="ThesisHeading1non-numbered"/>
      </w:pPr>
      <w:bookmarkStart w:id="94" w:name="_Toc485720584"/>
      <w:r>
        <w:t>Conclusão</w:t>
      </w:r>
      <w:bookmarkEnd w:id="94"/>
    </w:p>
    <w:p w14:paraId="0A97A779" w14:textId="15303AF2" w:rsidR="00F177B8" w:rsidRDefault="004A1FE0" w:rsidP="004A1FE0">
      <w:pPr>
        <w:pStyle w:val="ThesisBodyText"/>
      </w:pPr>
      <w:r w:rsidRPr="004A1FE0">
        <w:t>Este projeto surgiu na continuação do projeto desenvolv</w:t>
      </w:r>
      <w:r>
        <w:t xml:space="preserve">ido ao longo do 1º Semestre na unidade curricular Engenharia de Sistemas e Serviços, e a abordagem </w:t>
      </w:r>
      <w:r w:rsidR="00F177B8">
        <w:t>adotada</w:t>
      </w:r>
      <w:r>
        <w:t xml:space="preserve"> foi no sentido de melhorar o projeto anterior e também dotá-lo de novas valências, recorrendo ás tecnologias </w:t>
      </w:r>
      <w:r w:rsidR="00F177B8">
        <w:t>existentes.</w:t>
      </w:r>
    </w:p>
    <w:p w14:paraId="7652177A" w14:textId="157E6541" w:rsidR="00F177B8" w:rsidRDefault="00F177B8" w:rsidP="004A1FE0">
      <w:pPr>
        <w:pStyle w:val="ThesisBodyText"/>
      </w:pPr>
      <w:r>
        <w:t>Um dos principais objetivos do projeto era o de dotar uma casa de uma infraestrutura tecnológica capaz de fornecer mais conforto e segurança aos seus moradores, e ao mesmo tempo desenvolver algum tipo de algoritmo que pudesse ser uma mais valia no bem-estar dos idosos.</w:t>
      </w:r>
    </w:p>
    <w:p w14:paraId="5CC3C7D0" w14:textId="36CF8398" w:rsidR="00F177B8" w:rsidRPr="004A1FE0" w:rsidRDefault="00F177B8" w:rsidP="004A1FE0">
      <w:pPr>
        <w:pStyle w:val="ThesisBodyText"/>
      </w:pPr>
      <w:r>
        <w:t>Uma das preocupações que tivemos foi de tornar este projeto numa solução modular, daí o cuidado na escolha da arquitetura de modo a ser de fácil escalabilidade, pretendendo que adicionar mais sensores às valências existentes ou mesmo o adicionar de novas valências fosse um trabalho quase transparente.</w:t>
      </w:r>
    </w:p>
    <w:p w14:paraId="4FD198E0" w14:textId="3679C06F" w:rsidR="004A1FE0" w:rsidRDefault="004A1FE0" w:rsidP="00452F8D">
      <w:pPr>
        <w:pStyle w:val="ThesisTOCText"/>
      </w:pPr>
      <w:r w:rsidRPr="004A1FE0">
        <w:t xml:space="preserve">Tendo </w:t>
      </w:r>
      <w:r w:rsidR="00452F8D">
        <w:t>estes pressupostos</w:t>
      </w:r>
      <w:r w:rsidRPr="004A1FE0">
        <w:t xml:space="preserve"> como base do nosso trabalho, o nosso projeto foi sendo desenvolvido com bastante envolvimento </w:t>
      </w:r>
      <w:r w:rsidR="00452F8D">
        <w:t xml:space="preserve">e entusiasmo quer </w:t>
      </w:r>
      <w:r w:rsidRPr="004A1FE0">
        <w:t>por parte do</w:t>
      </w:r>
      <w:r w:rsidR="00452F8D">
        <w:t>s alunos quer por parte do professor orientador,</w:t>
      </w:r>
      <w:r w:rsidRPr="004A1FE0">
        <w:t xml:space="preserve"> de modo a garantir que tínhamos corretamente interpretado </w:t>
      </w:r>
      <w:r w:rsidR="00452F8D">
        <w:t xml:space="preserve">todas </w:t>
      </w:r>
      <w:r w:rsidRPr="004A1FE0">
        <w:t xml:space="preserve">as </w:t>
      </w:r>
      <w:r w:rsidR="00452F8D">
        <w:t>funcionalidades do projeto</w:t>
      </w:r>
      <w:r w:rsidRPr="004A1FE0">
        <w:t>.</w:t>
      </w:r>
    </w:p>
    <w:p w14:paraId="77D82768" w14:textId="7E5EB670" w:rsidR="00452F8D" w:rsidRDefault="00452F8D" w:rsidP="00452F8D">
      <w:pPr>
        <w:pStyle w:val="ThesisTOCText"/>
      </w:pPr>
      <w:r>
        <w:t xml:space="preserve">De acordo com o trabalho desenvolvido ao longo do projeto, na nossa opinião os objetivos foram atingidos de grosso modo. Para além das funcionalidades </w:t>
      </w:r>
      <w:r w:rsidR="000D2C75">
        <w:t xml:space="preserve">normais exigidas a um projeto deste tipo, achámos que a implementação da modularidade da arquitetura tenha requerido um esforço adicional, acrescentou um enorme nível de </w:t>
      </w:r>
      <w:r w:rsidR="000D2C75">
        <w:lastRenderedPageBreak/>
        <w:t>flexibilidade à solução, permitindo uma escalabilidade bem mais fácil numa expansão futura.</w:t>
      </w:r>
    </w:p>
    <w:p w14:paraId="1289DF07" w14:textId="0027135D" w:rsidR="000D2C75" w:rsidRPr="00994AFB" w:rsidRDefault="000D2C75" w:rsidP="00994AFB">
      <w:pPr>
        <w:pStyle w:val="ThesisTOCText"/>
      </w:pPr>
      <w:r w:rsidRPr="00994AFB">
        <w:t>De forma a permitir a modularidade da arquitetura recorremos aos microcontroladores ESP8266, de forma a dotar cada sensor de comunicação sem fios, permitindo adicionar mais sensores, com enorme facilidade, sendo que a comunicação com a gateway seria sempre efetuada recorrendo ao MQTT, estando o broker alojado na própria gateway.</w:t>
      </w:r>
    </w:p>
    <w:p w14:paraId="5D262BBD" w14:textId="022AE58B" w:rsidR="004A1FE0" w:rsidRDefault="000D2C75" w:rsidP="00994AFB">
      <w:pPr>
        <w:pStyle w:val="ThesisTOCText"/>
        <w:rPr>
          <w:iCs/>
        </w:rPr>
      </w:pPr>
      <w:r w:rsidRPr="00994AFB">
        <w:rPr>
          <w:iCs/>
        </w:rPr>
        <w:t xml:space="preserve">Em termos de </w:t>
      </w:r>
      <w:r w:rsidR="004A1FE0" w:rsidRPr="00994AFB">
        <w:rPr>
          <w:iCs/>
        </w:rPr>
        <w:t xml:space="preserve">atribuição de tarefas e distribuição de funções, </w:t>
      </w:r>
      <w:r w:rsidRPr="00994AFB">
        <w:rPr>
          <w:iCs/>
        </w:rPr>
        <w:t>tudo foi realizado de modo bastante cooperativo entre os elementos que desenvolveram este módulo,</w:t>
      </w:r>
      <w:r w:rsidR="004A1FE0" w:rsidRPr="00994AFB">
        <w:rPr>
          <w:iCs/>
        </w:rPr>
        <w:t xml:space="preserve"> p</w:t>
      </w:r>
      <w:r w:rsidRPr="00994AFB">
        <w:rPr>
          <w:iCs/>
        </w:rPr>
        <w:t>ermitindo que em conjunto com o orientador</w:t>
      </w:r>
      <w:r w:rsidR="004A1FE0" w:rsidRPr="00994AFB">
        <w:rPr>
          <w:iCs/>
        </w:rPr>
        <w:t xml:space="preserve"> fosse possível atingir os objetivos e prazos de calendarização propostos.</w:t>
      </w:r>
    </w:p>
    <w:p w14:paraId="42B4B154" w14:textId="3F0AABB4" w:rsidR="00994AFB" w:rsidRPr="00994AFB" w:rsidRDefault="00994AFB" w:rsidP="00994AFB">
      <w:pPr>
        <w:pStyle w:val="ThesisTOCText"/>
        <w:rPr>
          <w:iCs/>
        </w:rPr>
      </w:pPr>
      <w:r>
        <w:rPr>
          <w:iCs/>
        </w:rPr>
        <w:t xml:space="preserve">No final pretendíamos ter uma </w:t>
      </w:r>
      <w:r w:rsidRPr="00994AFB">
        <w:rPr>
          <w:i/>
          <w:iCs/>
        </w:rPr>
        <w:t>Smart Home</w:t>
      </w:r>
      <w:r>
        <w:rPr>
          <w:iCs/>
        </w:rPr>
        <w:t xml:space="preserve"> o mais precisa possível e que satisfizesse as necessidades a que se propôs. Consideramos que esse objetivo foi atingido, o que constitui um sinal positivo, sobre todos os conhecimentos que fomos adquirindo ao longo da licenciatura de Engenharia Informática, assim como outras capacidades que nos oferecem mais valias e utilidade tanto para a nossa vida profissional como para a nossa evolução como pessoas.</w:t>
      </w:r>
    </w:p>
    <w:p w14:paraId="2AC02C08" w14:textId="01A740FF" w:rsidR="00994AFB" w:rsidRDefault="00994AFB" w:rsidP="004950F6">
      <w:pPr>
        <w:pStyle w:val="ThesisTOCText"/>
        <w:rPr>
          <w:iCs/>
        </w:rPr>
      </w:pPr>
      <w:r w:rsidRPr="004950F6">
        <w:rPr>
          <w:iCs/>
        </w:rPr>
        <w:t xml:space="preserve">Talvez </w:t>
      </w:r>
      <w:r w:rsidR="004950F6" w:rsidRPr="004950F6">
        <w:rPr>
          <w:iCs/>
        </w:rPr>
        <w:t>mais importante que</w:t>
      </w:r>
      <w:r w:rsidRPr="004950F6">
        <w:rPr>
          <w:iCs/>
        </w:rPr>
        <w:t xml:space="preserve"> a profundidade dos conhecimentos ministrados por todo o corpo docente, foram as bases </w:t>
      </w:r>
      <w:r w:rsidR="004950F6" w:rsidRPr="004950F6">
        <w:rPr>
          <w:iCs/>
        </w:rPr>
        <w:t>que adquirimos</w:t>
      </w:r>
      <w:r w:rsidRPr="004950F6">
        <w:rPr>
          <w:iCs/>
        </w:rPr>
        <w:t xml:space="preserve"> para ultrapassar barreiras e novos desafios</w:t>
      </w:r>
      <w:r w:rsidR="004950F6" w:rsidRPr="004950F6">
        <w:rPr>
          <w:iCs/>
        </w:rPr>
        <w:t>, de modo a conseguir sempre um resultado efetivo e fiável e atingir todos os objetivos a que nos propusemos.</w:t>
      </w:r>
    </w:p>
    <w:p w14:paraId="087519C8" w14:textId="4021A21A" w:rsidR="004950F6" w:rsidRPr="004950F6" w:rsidRDefault="006476E3" w:rsidP="004950F6">
      <w:pPr>
        <w:pStyle w:val="ThesisTOCText"/>
        <w:rPr>
          <w:iCs/>
        </w:rPr>
      </w:pPr>
      <w:r>
        <w:rPr>
          <w:iCs/>
        </w:rPr>
        <w:t>Podemos mesmo afirmar que todos os conhecimentos, desafios e novas experiências, com que nos fomos deparando ao longo da licenciatura tornaram bem mais fortes os alicerces, para um melhor desempenho a nível profissional, assim como desafios futuros nesta área.</w:t>
      </w:r>
      <w:r w:rsidR="004950F6">
        <w:rPr>
          <w:iCs/>
        </w:rPr>
        <w:t xml:space="preserve"> </w:t>
      </w:r>
    </w:p>
    <w:p w14:paraId="17070389" w14:textId="77777777" w:rsidR="006476E3" w:rsidRDefault="004A1FE0" w:rsidP="004A1FE0">
      <w:pPr>
        <w:pStyle w:val="ThesisBodyText"/>
        <w:rPr>
          <w:iCs/>
          <w:lang w:eastAsia="en-US"/>
        </w:rPr>
      </w:pPr>
      <w:r w:rsidRPr="006476E3">
        <w:rPr>
          <w:iCs/>
          <w:lang w:eastAsia="en-US"/>
        </w:rPr>
        <w:t xml:space="preserve">É importante </w:t>
      </w:r>
      <w:r w:rsidR="006476E3" w:rsidRPr="006476E3">
        <w:rPr>
          <w:iCs/>
          <w:lang w:eastAsia="en-US"/>
        </w:rPr>
        <w:t>salientar</w:t>
      </w:r>
      <w:r w:rsidRPr="006476E3">
        <w:rPr>
          <w:iCs/>
          <w:lang w:eastAsia="en-US"/>
        </w:rPr>
        <w:t xml:space="preserve"> as dificuldades sentidas ao longo da elaboração deste projeto.</w:t>
      </w:r>
      <w:r w:rsidRPr="004A1FE0">
        <w:rPr>
          <w:color w:val="00B050"/>
          <w:lang w:eastAsia="en-US"/>
        </w:rPr>
        <w:t xml:space="preserve"> </w:t>
      </w:r>
      <w:r w:rsidRPr="006476E3">
        <w:rPr>
          <w:iCs/>
          <w:lang w:eastAsia="en-US"/>
        </w:rPr>
        <w:t xml:space="preserve">Somos </w:t>
      </w:r>
      <w:r w:rsidR="006476E3" w:rsidRPr="006476E3">
        <w:rPr>
          <w:iCs/>
          <w:lang w:eastAsia="en-US"/>
        </w:rPr>
        <w:t xml:space="preserve">ambos </w:t>
      </w:r>
      <w:r w:rsidRPr="006476E3">
        <w:rPr>
          <w:iCs/>
          <w:lang w:eastAsia="en-US"/>
        </w:rPr>
        <w:t>estudante</w:t>
      </w:r>
      <w:r w:rsidR="006476E3" w:rsidRPr="006476E3">
        <w:rPr>
          <w:iCs/>
          <w:lang w:eastAsia="en-US"/>
        </w:rPr>
        <w:t>s</w:t>
      </w:r>
      <w:r w:rsidRPr="006476E3">
        <w:rPr>
          <w:iCs/>
          <w:lang w:eastAsia="en-US"/>
        </w:rPr>
        <w:t xml:space="preserve"> do pós-laboral</w:t>
      </w:r>
      <w:r w:rsidR="006476E3" w:rsidRPr="006476E3">
        <w:rPr>
          <w:iCs/>
          <w:lang w:eastAsia="en-US"/>
        </w:rPr>
        <w:t>, logo</w:t>
      </w:r>
      <w:r w:rsidR="006476E3">
        <w:rPr>
          <w:iCs/>
          <w:lang w:eastAsia="en-US"/>
        </w:rPr>
        <w:t>,</w:t>
      </w:r>
      <w:r w:rsidR="006476E3" w:rsidRPr="006476E3">
        <w:rPr>
          <w:iCs/>
          <w:lang w:eastAsia="en-US"/>
        </w:rPr>
        <w:t xml:space="preserve"> ambos temos os nossos empregos</w:t>
      </w:r>
      <w:r w:rsidRPr="006476E3">
        <w:rPr>
          <w:iCs/>
          <w:lang w:eastAsia="en-US"/>
        </w:rPr>
        <w:t xml:space="preserve"> e a falta de disponibilidade </w:t>
      </w:r>
      <w:r w:rsidR="006476E3" w:rsidRPr="006476E3">
        <w:rPr>
          <w:iCs/>
          <w:lang w:eastAsia="en-US"/>
        </w:rPr>
        <w:t>pesquisar, desenvolver e implementar todas as funcionalidades do projeto</w:t>
      </w:r>
      <w:r w:rsidRPr="006476E3">
        <w:rPr>
          <w:iCs/>
          <w:lang w:eastAsia="en-US"/>
        </w:rPr>
        <w:t xml:space="preserve"> </w:t>
      </w:r>
      <w:r w:rsidR="006476E3" w:rsidRPr="006476E3">
        <w:rPr>
          <w:iCs/>
          <w:lang w:eastAsia="en-US"/>
        </w:rPr>
        <w:t>tornou-se</w:t>
      </w:r>
      <w:r w:rsidRPr="006476E3">
        <w:rPr>
          <w:iCs/>
          <w:lang w:eastAsia="en-US"/>
        </w:rPr>
        <w:t xml:space="preserve"> uma grande barreira.</w:t>
      </w:r>
    </w:p>
    <w:p w14:paraId="01D90E31" w14:textId="02E8928C" w:rsidR="004A1FE0" w:rsidRPr="006476E3" w:rsidRDefault="004A1FE0" w:rsidP="004A1FE0">
      <w:pPr>
        <w:pStyle w:val="ThesisBodyText"/>
        <w:rPr>
          <w:iCs/>
          <w:lang w:eastAsia="en-US"/>
        </w:rPr>
      </w:pPr>
      <w:r w:rsidRPr="006476E3">
        <w:rPr>
          <w:iCs/>
          <w:lang w:eastAsia="en-US"/>
        </w:rPr>
        <w:lastRenderedPageBreak/>
        <w:t xml:space="preserve">Tivemos que estudar e aprender a utilização de </w:t>
      </w:r>
      <w:r w:rsidR="006476E3" w:rsidRPr="006476E3">
        <w:rPr>
          <w:iCs/>
          <w:lang w:eastAsia="en-US"/>
        </w:rPr>
        <w:t>tecnologias</w:t>
      </w:r>
      <w:r w:rsidR="006476E3">
        <w:rPr>
          <w:iCs/>
          <w:lang w:eastAsia="en-US"/>
        </w:rPr>
        <w:t xml:space="preserve"> e arquiteturas de protocolos de comunicação,</w:t>
      </w:r>
      <w:r w:rsidR="006476E3" w:rsidRPr="006476E3">
        <w:rPr>
          <w:iCs/>
          <w:lang w:eastAsia="en-US"/>
        </w:rPr>
        <w:t xml:space="preserve"> que até à data não tinha</w:t>
      </w:r>
      <w:r w:rsidR="006476E3">
        <w:rPr>
          <w:iCs/>
          <w:lang w:eastAsia="en-US"/>
        </w:rPr>
        <w:t>m</w:t>
      </w:r>
      <w:r w:rsidR="006476E3" w:rsidRPr="006476E3">
        <w:rPr>
          <w:iCs/>
          <w:lang w:eastAsia="en-US"/>
        </w:rPr>
        <w:t xml:space="preserve"> sido lecionada</w:t>
      </w:r>
      <w:r w:rsidR="006476E3">
        <w:rPr>
          <w:iCs/>
          <w:lang w:eastAsia="en-US"/>
        </w:rPr>
        <w:t>s</w:t>
      </w:r>
      <w:r w:rsidR="006476E3" w:rsidRPr="006476E3">
        <w:rPr>
          <w:iCs/>
          <w:lang w:eastAsia="en-US"/>
        </w:rPr>
        <w:t xml:space="preserve"> no curso, </w:t>
      </w:r>
      <w:r w:rsidR="006476E3">
        <w:rPr>
          <w:iCs/>
          <w:lang w:eastAsia="en-US"/>
        </w:rPr>
        <w:t>tivemos de lidar com a dificuldade em encontrar os equipamentos necessários de forma a estarem disponíveis para utilização a tempo,</w:t>
      </w:r>
      <w:r w:rsidR="004333E7">
        <w:rPr>
          <w:iCs/>
          <w:lang w:eastAsia="en-US"/>
        </w:rPr>
        <w:t xml:space="preserve"> mas que com bastante esforço e dedicação fomos ultrapassando da melhor forma.</w:t>
      </w:r>
    </w:p>
    <w:p w14:paraId="77BF962F" w14:textId="03311B84" w:rsidR="004A1FE0" w:rsidRPr="004333E7" w:rsidRDefault="004A1FE0" w:rsidP="004A1FE0">
      <w:pPr>
        <w:pStyle w:val="ThesisBodyText"/>
        <w:rPr>
          <w:iCs/>
          <w:lang w:eastAsia="en-US"/>
        </w:rPr>
      </w:pPr>
      <w:r w:rsidRPr="004333E7">
        <w:rPr>
          <w:iCs/>
          <w:lang w:eastAsia="en-US"/>
        </w:rPr>
        <w:t xml:space="preserve">Assim, </w:t>
      </w:r>
      <w:r w:rsidR="004333E7" w:rsidRPr="004333E7">
        <w:rPr>
          <w:iCs/>
          <w:lang w:eastAsia="en-US"/>
        </w:rPr>
        <w:t xml:space="preserve">e atendendo a tudo o que foi desenvolvido, </w:t>
      </w:r>
      <w:r w:rsidRPr="004333E7">
        <w:rPr>
          <w:iCs/>
          <w:lang w:eastAsia="en-US"/>
        </w:rPr>
        <w:t>consideramo-nos</w:t>
      </w:r>
      <w:r w:rsidR="004333E7" w:rsidRPr="004333E7">
        <w:rPr>
          <w:iCs/>
          <w:lang w:eastAsia="en-US"/>
        </w:rPr>
        <w:t xml:space="preserve"> muito</w:t>
      </w:r>
      <w:r w:rsidRPr="004333E7">
        <w:rPr>
          <w:iCs/>
          <w:lang w:eastAsia="en-US"/>
        </w:rPr>
        <w:t xml:space="preserve"> satisfeitos com </w:t>
      </w:r>
      <w:r w:rsidR="004333E7" w:rsidRPr="004333E7">
        <w:rPr>
          <w:iCs/>
          <w:lang w:eastAsia="en-US"/>
        </w:rPr>
        <w:t>a nossa dedicação</w:t>
      </w:r>
      <w:r w:rsidRPr="004333E7">
        <w:rPr>
          <w:iCs/>
          <w:lang w:eastAsia="en-US"/>
        </w:rPr>
        <w:t xml:space="preserve"> e desempenho neste trabalho</w:t>
      </w:r>
      <w:r w:rsidR="004333E7">
        <w:rPr>
          <w:iCs/>
          <w:lang w:eastAsia="en-US"/>
        </w:rPr>
        <w:t>.</w:t>
      </w:r>
      <w:r w:rsidRPr="004A1FE0">
        <w:rPr>
          <w:color w:val="00B050"/>
          <w:lang w:eastAsia="en-US"/>
        </w:rPr>
        <w:t xml:space="preserve"> </w:t>
      </w:r>
      <w:r w:rsidR="004333E7" w:rsidRPr="004333E7">
        <w:rPr>
          <w:iCs/>
          <w:lang w:eastAsia="en-US"/>
        </w:rPr>
        <w:t>Inclusive a elaboração deste projeto deu origem a uma publicação realizada por nós numa conceituada revista da especialidade o que dos enche de muito</w:t>
      </w:r>
      <w:r w:rsidRPr="004333E7">
        <w:rPr>
          <w:iCs/>
          <w:lang w:eastAsia="en-US"/>
        </w:rPr>
        <w:t xml:space="preserve"> orgulho.</w:t>
      </w:r>
      <w:r w:rsidR="004333E7">
        <w:rPr>
          <w:iCs/>
          <w:lang w:eastAsia="en-US"/>
        </w:rPr>
        <w:fldChar w:fldCharType="begin" w:fldLock="1"/>
      </w:r>
      <w:r w:rsidR="00D95269">
        <w:rPr>
          <w:iCs/>
          <w:lang w:eastAsia="en-US"/>
        </w:rPr>
        <w:instrText>ADDIN CSL_CITATION { "citationItems" : [ { "id" : "ITEM-1", "itemData" : { "author" : [ { "dropping-particle" : "", "family" : "Ferreira", "given" : "Gabriel", "non-dropping-particle" : "", "parse-names" : false, "suffix" : "" }, { "dropping-particle" : "", "family" : "Penicheiro", "given" : "Paulo", "non-dropping-particle" : "", "parse-names" : false, "suffix" : "" }, { "dropping-particle" : "", "family" : "Bernardo", "given" : "Ruben", "non-dropping-particle" : "", "parse-names" : false, "suffix" : "" }, { "dropping-particle" : "", "family" : "Mendes", "given" : "Lu\u00eds", "non-dropping-particle" : "", "parse-names" : false, "suffix" : "" }, { "dropping-particle" : "", "family" : "Barroso", "given" : "Jo\u00e3o", "non-dropping-particle" : "", "parse-names" : false, "suffix" : "" }, { "dropping-particle" : "", "family" : "Pereira", "given" : "Ant\u00f3nio", "non-dropping-particle" : "", "parse-names" : false, "suffix" : "" } ], "id" : "ITEM-1", "issued" : { "date-parts" : [ [ "0" ] ] }, "title" : "Low Cost Smart Homes for Elders", "type" : "paper-conference" }, "uris" : [ "http://www.mendeley.com/documents/?uuid=8c9a33d1-96b8-4331-8099-b285f7ca2c5b" ] } ], "mendeley" : { "formattedCitation" : "[4]", "plainTextFormattedCitation" : "[4]", "previouslyFormattedCitation" : "[4]" }, "properties" : { "noteIndex" : 0 }, "schema" : "https://github.com/citation-style-language/schema/raw/master/csl-citation.json" }</w:instrText>
      </w:r>
      <w:r w:rsidR="004333E7">
        <w:rPr>
          <w:iCs/>
          <w:lang w:eastAsia="en-US"/>
        </w:rPr>
        <w:fldChar w:fldCharType="separate"/>
      </w:r>
      <w:r w:rsidR="004333E7" w:rsidRPr="004333E7">
        <w:rPr>
          <w:iCs/>
          <w:noProof/>
          <w:lang w:eastAsia="en-US"/>
        </w:rPr>
        <w:t>[4]</w:t>
      </w:r>
      <w:r w:rsidR="004333E7">
        <w:rPr>
          <w:iCs/>
          <w:lang w:eastAsia="en-US"/>
        </w:rPr>
        <w:fldChar w:fldCharType="end"/>
      </w:r>
    </w:p>
    <w:p w14:paraId="1ED2BD54" w14:textId="0034E82F" w:rsidR="004A1FE0" w:rsidRPr="004333E7" w:rsidRDefault="004A1FE0" w:rsidP="004A1FE0">
      <w:pPr>
        <w:pStyle w:val="ThesisBodyText"/>
        <w:rPr>
          <w:iCs/>
          <w:lang w:eastAsia="en-US"/>
        </w:rPr>
      </w:pPr>
      <w:r w:rsidRPr="004333E7">
        <w:rPr>
          <w:iCs/>
          <w:lang w:eastAsia="en-US"/>
        </w:rPr>
        <w:t xml:space="preserve">Aproveitamos para referir </w:t>
      </w:r>
      <w:r w:rsidR="004333E7" w:rsidRPr="004333E7">
        <w:rPr>
          <w:iCs/>
          <w:lang w:eastAsia="en-US"/>
        </w:rPr>
        <w:t>que temos aplicado a maioria do nosso tempo livre a este projeto, estando a ser desenvolvido ao longo de 5 meses</w:t>
      </w:r>
      <w:r w:rsidRPr="004333E7">
        <w:rPr>
          <w:iCs/>
          <w:lang w:eastAsia="en-US"/>
        </w:rPr>
        <w:t xml:space="preserve">. </w:t>
      </w:r>
    </w:p>
    <w:p w14:paraId="087A6E83" w14:textId="77777777" w:rsidR="00500FE1" w:rsidRPr="00DC3023" w:rsidRDefault="00484C45" w:rsidP="00484C45">
      <w:pPr>
        <w:pStyle w:val="ThesisHeading2numbered"/>
      </w:pPr>
      <w:bookmarkStart w:id="95" w:name="_Toc485720585"/>
      <w:r>
        <w:t>De</w:t>
      </w:r>
      <w:r w:rsidR="00B100FB">
        <w:t>senvolvimento Futuro</w:t>
      </w:r>
      <w:bookmarkEnd w:id="95"/>
    </w:p>
    <w:p w14:paraId="760A26E5" w14:textId="4CFF22B5" w:rsidR="00471A78" w:rsidRDefault="00471A78" w:rsidP="00471A78">
      <w:pPr>
        <w:pStyle w:val="ThesisBodyText"/>
        <w:rPr>
          <w:iCs/>
          <w:lang w:eastAsia="en-US"/>
        </w:rPr>
      </w:pPr>
      <w:r>
        <w:rPr>
          <w:iCs/>
          <w:lang w:eastAsia="en-US"/>
        </w:rPr>
        <w:t xml:space="preserve">Embora </w:t>
      </w:r>
      <w:r w:rsidRPr="00471A78">
        <w:rPr>
          <w:iCs/>
          <w:lang w:eastAsia="en-US"/>
        </w:rPr>
        <w:t xml:space="preserve">este projeto </w:t>
      </w:r>
      <w:r>
        <w:rPr>
          <w:iCs/>
          <w:lang w:eastAsia="en-US"/>
        </w:rPr>
        <w:t>tenha</w:t>
      </w:r>
      <w:r w:rsidRPr="00471A78">
        <w:rPr>
          <w:iCs/>
          <w:lang w:eastAsia="en-US"/>
        </w:rPr>
        <w:t xml:space="preserve"> implementando todas as principais funcionalidades</w:t>
      </w:r>
      <w:r>
        <w:rPr>
          <w:iCs/>
          <w:lang w:eastAsia="en-US"/>
        </w:rPr>
        <w:t xml:space="preserve"> </w:t>
      </w:r>
      <w:r w:rsidRPr="00471A78">
        <w:rPr>
          <w:iCs/>
          <w:lang w:eastAsia="en-US"/>
        </w:rPr>
        <w:t xml:space="preserve">pretendidas, </w:t>
      </w:r>
      <w:r>
        <w:rPr>
          <w:iCs/>
          <w:lang w:eastAsia="en-US"/>
        </w:rPr>
        <w:t>pretendemos desenvolver mais as valências dos idosos dotando a solução de algoritmos que previnam acidentes mais comuns assim</w:t>
      </w:r>
      <w:r w:rsidRPr="00471A78">
        <w:rPr>
          <w:iCs/>
          <w:lang w:eastAsia="en-US"/>
        </w:rPr>
        <w:t xml:space="preserve">. </w:t>
      </w:r>
    </w:p>
    <w:p w14:paraId="72E34B59" w14:textId="33C37D9E" w:rsidR="00471A78" w:rsidRDefault="00471A78" w:rsidP="00471A78">
      <w:pPr>
        <w:pStyle w:val="ThesisBodyText"/>
        <w:rPr>
          <w:iCs/>
          <w:lang w:eastAsia="en-US"/>
        </w:rPr>
      </w:pPr>
      <w:r>
        <w:rPr>
          <w:iCs/>
          <w:lang w:eastAsia="en-US"/>
        </w:rPr>
        <w:t>Das funções já implementadas podem ser sempre alvo de atualizações e melhoramentos de forma a solução estar sempre atualizada de forma otimizada.</w:t>
      </w:r>
    </w:p>
    <w:p w14:paraId="432CF6EF" w14:textId="09E24331" w:rsidR="00500FE1" w:rsidRDefault="00471A78" w:rsidP="00471A78">
      <w:pPr>
        <w:pStyle w:val="ThesisBodyText"/>
        <w:rPr>
          <w:iCs/>
          <w:lang w:eastAsia="en-US"/>
        </w:rPr>
      </w:pPr>
      <w:r w:rsidRPr="00471A78">
        <w:rPr>
          <w:iCs/>
          <w:lang w:eastAsia="en-US"/>
        </w:rPr>
        <w:t>De seguida destacamos quais os desenvolvimentos futuros que</w:t>
      </w:r>
      <w:r>
        <w:rPr>
          <w:iCs/>
          <w:lang w:eastAsia="en-US"/>
        </w:rPr>
        <w:t xml:space="preserve"> </w:t>
      </w:r>
      <w:r w:rsidRPr="00471A78">
        <w:rPr>
          <w:iCs/>
          <w:lang w:eastAsia="en-US"/>
        </w:rPr>
        <w:t>consideramos mais relevantes.</w:t>
      </w:r>
    </w:p>
    <w:p w14:paraId="4838638D" w14:textId="6D95ED72" w:rsidR="00471A78" w:rsidRDefault="00471A78" w:rsidP="00471A78">
      <w:pPr>
        <w:pStyle w:val="ThesisBodyText"/>
        <w:numPr>
          <w:ilvl w:val="0"/>
          <w:numId w:val="47"/>
        </w:numPr>
        <w:rPr>
          <w:iCs/>
          <w:lang w:eastAsia="en-US"/>
        </w:rPr>
      </w:pPr>
      <w:r>
        <w:rPr>
          <w:iCs/>
          <w:lang w:eastAsia="en-US"/>
        </w:rPr>
        <w:t>Elaboração de um algoritmo capaz de detetar quedas dos idosos e ao mesmo tempo gerar um alerta para o cuidador(es) definido(s) na solução;</w:t>
      </w:r>
    </w:p>
    <w:p w14:paraId="3AB17782" w14:textId="26FFBEE2" w:rsidR="00471A78" w:rsidRPr="00471A78" w:rsidRDefault="00471A78" w:rsidP="00471A78">
      <w:pPr>
        <w:pStyle w:val="ThesisBodyText"/>
        <w:numPr>
          <w:ilvl w:val="0"/>
          <w:numId w:val="47"/>
        </w:numPr>
        <w:rPr>
          <w:iCs/>
          <w:lang w:eastAsia="en-US"/>
        </w:rPr>
      </w:pPr>
      <w:r>
        <w:rPr>
          <w:iCs/>
          <w:lang w:eastAsia="en-US"/>
        </w:rPr>
        <w:t>Dotar a arquitetura com modularidade de baixo consumo energético recorrendo ás comunicações via Bluetooth 4.2.</w:t>
      </w:r>
    </w:p>
    <w:p w14:paraId="436F0DA8" w14:textId="77777777" w:rsidR="00310311" w:rsidRDefault="00310311" w:rsidP="006C52B8"/>
    <w:p w14:paraId="166BB30F" w14:textId="77777777" w:rsidR="00310311" w:rsidRDefault="00310311" w:rsidP="006C52B8"/>
    <w:p w14:paraId="3CC115CC" w14:textId="77777777" w:rsidR="00500FE1" w:rsidRDefault="00500FE1" w:rsidP="006C52B8">
      <w:pPr>
        <w:sectPr w:rsidR="00500FE1" w:rsidSect="007C18A0">
          <w:type w:val="oddPage"/>
          <w:pgSz w:w="11906" w:h="16838"/>
          <w:pgMar w:top="1440" w:right="1440" w:bottom="1440" w:left="1800" w:header="709" w:footer="709" w:gutter="567"/>
          <w:cols w:space="708"/>
          <w:titlePg/>
          <w:docGrid w:linePitch="360"/>
        </w:sectPr>
      </w:pPr>
    </w:p>
    <w:bookmarkStart w:id="96" w:name="_Toc485720586" w:displacedByCustomXml="next"/>
    <w:sdt>
      <w:sdtPr>
        <w:rPr>
          <w:rFonts w:asciiTheme="minorHAnsi" w:eastAsiaTheme="minorEastAsia" w:hAnsiTheme="minorHAnsi" w:cstheme="minorBidi"/>
          <w:b w:val="0"/>
          <w:bCs w:val="0"/>
          <w:color w:val="auto"/>
          <w:sz w:val="22"/>
          <w:szCs w:val="22"/>
        </w:rPr>
        <w:id w:val="1582917343"/>
        <w:docPartObj>
          <w:docPartGallery w:val="Bibliographies"/>
          <w:docPartUnique/>
        </w:docPartObj>
      </w:sdtPr>
      <w:sdtContent>
        <w:p w14:paraId="566E1AA9" w14:textId="77777777" w:rsidR="00D20F66" w:rsidRDefault="00D20F66">
          <w:pPr>
            <w:pStyle w:val="Heading1"/>
          </w:pPr>
          <w:r w:rsidRPr="00310311">
            <w:rPr>
              <w:rFonts w:ascii="Times New Roman" w:hAnsi="Times New Roman"/>
              <w:color w:val="auto"/>
              <w:sz w:val="45"/>
            </w:rPr>
            <w:t>Bibliografia</w:t>
          </w:r>
          <w:bookmarkEnd w:id="96"/>
        </w:p>
        <w:sdt>
          <w:sdtPr>
            <w:id w:val="111145805"/>
            <w:bibliography/>
          </w:sdtPr>
          <w:sdtContent>
            <w:p w14:paraId="5901A048" w14:textId="71F3E53E" w:rsidR="00D20F66" w:rsidRPr="004F0E42" w:rsidRDefault="00874BEE" w:rsidP="00D20F66">
              <w:pPr>
                <w:pStyle w:val="Bibliography"/>
                <w:rPr>
                  <w:noProof/>
                  <w:vanish/>
                </w:rPr>
              </w:pPr>
              <w:r>
                <w:fldChar w:fldCharType="begin"/>
              </w:r>
              <w:r w:rsidR="00D20F66" w:rsidRPr="004F0E42">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7856"/>
              </w:tblGrid>
              <w:tr w:rsidR="00D20F66" w:rsidRPr="004F0E42" w14:paraId="25299CD9" w14:textId="77777777" w:rsidTr="00D20F66">
                <w:trPr>
                  <w:tblCellSpacing w:w="15" w:type="dxa"/>
                </w:trPr>
                <w:tc>
                  <w:tcPr>
                    <w:tcW w:w="0" w:type="auto"/>
                    <w:hideMark/>
                  </w:tcPr>
                  <w:p w14:paraId="2E6ED0A9" w14:textId="77777777" w:rsidR="00D20F66" w:rsidRPr="004F0E42" w:rsidRDefault="00D20F66">
                    <w:pPr>
                      <w:pStyle w:val="Bibliography"/>
                      <w:jc w:val="right"/>
                      <w:rPr>
                        <w:noProof/>
                      </w:rPr>
                    </w:pPr>
                    <w:r w:rsidRPr="004F0E42">
                      <w:rPr>
                        <w:noProof/>
                      </w:rPr>
                      <w:t>1.</w:t>
                    </w:r>
                  </w:p>
                </w:tc>
                <w:tc>
                  <w:tcPr>
                    <w:tcW w:w="0" w:type="auto"/>
                    <w:hideMark/>
                  </w:tcPr>
                  <w:p w14:paraId="5C96A963" w14:textId="66A0731D" w:rsidR="004F0E42" w:rsidRPr="004F0E42" w:rsidRDefault="00AB01DF" w:rsidP="004F0E42">
                    <w:pPr>
                      <w:widowControl w:val="0"/>
                      <w:autoSpaceDE w:val="0"/>
                      <w:autoSpaceDN w:val="0"/>
                      <w:adjustRightInd w:val="0"/>
                      <w:spacing w:line="240" w:lineRule="auto"/>
                      <w:ind w:left="640" w:hanging="640"/>
                      <w:rPr>
                        <w:rFonts w:ascii="Calibri" w:hAnsi="Calibri" w:cs="Calibri"/>
                        <w:noProof/>
                        <w:szCs w:val="24"/>
                      </w:rPr>
                    </w:pPr>
                    <w:r w:rsidRPr="004F0E42">
                      <w:rPr>
                        <w:noProof/>
                      </w:rPr>
                      <w:fldChar w:fldCharType="begin" w:fldLock="1"/>
                    </w:r>
                    <w:r w:rsidRPr="004F0E42">
                      <w:rPr>
                        <w:noProof/>
                      </w:rPr>
                      <w:instrText xml:space="preserve">ADDIN Mendeley Bibliography CSL_BIBLIOGRAPHY </w:instrText>
                    </w:r>
                    <w:r w:rsidRPr="004F0E42">
                      <w:rPr>
                        <w:noProof/>
                      </w:rPr>
                      <w:fldChar w:fldCharType="separate"/>
                    </w:r>
                    <w:r w:rsidR="004F0E42" w:rsidRPr="004F0E42">
                      <w:rPr>
                        <w:rFonts w:ascii="Calibri" w:hAnsi="Calibri" w:cs="Calibri"/>
                        <w:noProof/>
                        <w:szCs w:val="24"/>
                      </w:rPr>
                      <w:t>[1]</w:t>
                    </w:r>
                    <w:r w:rsidR="004F0E42" w:rsidRPr="004F0E42">
                      <w:rPr>
                        <w:rFonts w:ascii="Calibri" w:hAnsi="Calibri" w:cs="Calibri"/>
                        <w:noProof/>
                        <w:szCs w:val="24"/>
                      </w:rPr>
                      <w:tab/>
                      <w:t xml:space="preserve">I. Lee and K. Lee, “The Internet of Things (IoT): Applications, investments, and challenges for enterprises,” </w:t>
                    </w:r>
                    <w:r w:rsidR="004F0E42" w:rsidRPr="004F0E42">
                      <w:rPr>
                        <w:rFonts w:ascii="Calibri" w:hAnsi="Calibri" w:cs="Calibri"/>
                        <w:i/>
                        <w:iCs/>
                        <w:noProof/>
                        <w:szCs w:val="24"/>
                      </w:rPr>
                      <w:t>Bus. Horiz.</w:t>
                    </w:r>
                    <w:r w:rsidR="004F0E42" w:rsidRPr="004F0E42">
                      <w:rPr>
                        <w:rFonts w:ascii="Calibri" w:hAnsi="Calibri" w:cs="Calibri"/>
                        <w:noProof/>
                        <w:szCs w:val="24"/>
                      </w:rPr>
                      <w:t>, vol. 58, no. 4, pp. 431–440, 2015.</w:t>
                    </w:r>
                  </w:p>
                  <w:p w14:paraId="1AED1661" w14:textId="77777777" w:rsidR="004F0E42" w:rsidRPr="004F0E42" w:rsidRDefault="004F0E42" w:rsidP="004F0E42">
                    <w:pPr>
                      <w:widowControl w:val="0"/>
                      <w:autoSpaceDE w:val="0"/>
                      <w:autoSpaceDN w:val="0"/>
                      <w:adjustRightInd w:val="0"/>
                      <w:spacing w:line="240" w:lineRule="auto"/>
                      <w:ind w:left="640" w:hanging="640"/>
                      <w:rPr>
                        <w:rFonts w:ascii="Calibri" w:hAnsi="Calibri" w:cs="Calibri"/>
                        <w:noProof/>
                        <w:szCs w:val="24"/>
                      </w:rPr>
                    </w:pPr>
                    <w:r w:rsidRPr="004F0E42">
                      <w:rPr>
                        <w:rFonts w:ascii="Calibri" w:hAnsi="Calibri" w:cs="Calibri"/>
                        <w:noProof/>
                        <w:szCs w:val="24"/>
                      </w:rPr>
                      <w:t>[2]</w:t>
                    </w:r>
                    <w:r w:rsidRPr="004F0E42">
                      <w:rPr>
                        <w:rFonts w:ascii="Calibri" w:hAnsi="Calibri" w:cs="Calibri"/>
                        <w:noProof/>
                        <w:szCs w:val="24"/>
                      </w:rPr>
                      <w:tab/>
                      <w:t xml:space="preserve">A. Gilchrist, “IIoT Reference Architecture,” in </w:t>
                    </w:r>
                    <w:r w:rsidRPr="004F0E42">
                      <w:rPr>
                        <w:rFonts w:ascii="Calibri" w:hAnsi="Calibri" w:cs="Calibri"/>
                        <w:i/>
                        <w:iCs/>
                        <w:noProof/>
                        <w:szCs w:val="24"/>
                      </w:rPr>
                      <w:t>Industry 4.0</w:t>
                    </w:r>
                    <w:r w:rsidRPr="004F0E42">
                      <w:rPr>
                        <w:rFonts w:ascii="Calibri" w:hAnsi="Calibri" w:cs="Calibri"/>
                        <w:noProof/>
                        <w:szCs w:val="24"/>
                      </w:rPr>
                      <w:t>, 2016, pp. 65–86.</w:t>
                    </w:r>
                  </w:p>
                  <w:p w14:paraId="148051CB" w14:textId="77777777" w:rsidR="004F0E42" w:rsidRPr="004F0E42" w:rsidRDefault="004F0E42" w:rsidP="004F0E42">
                    <w:pPr>
                      <w:widowControl w:val="0"/>
                      <w:autoSpaceDE w:val="0"/>
                      <w:autoSpaceDN w:val="0"/>
                      <w:adjustRightInd w:val="0"/>
                      <w:spacing w:line="240" w:lineRule="auto"/>
                      <w:ind w:left="640" w:hanging="640"/>
                      <w:rPr>
                        <w:rFonts w:ascii="Calibri" w:hAnsi="Calibri" w:cs="Calibri"/>
                        <w:noProof/>
                        <w:szCs w:val="24"/>
                      </w:rPr>
                    </w:pPr>
                    <w:r w:rsidRPr="004F0E42">
                      <w:rPr>
                        <w:rFonts w:ascii="Calibri" w:hAnsi="Calibri" w:cs="Calibri"/>
                        <w:noProof/>
                        <w:szCs w:val="24"/>
                      </w:rPr>
                      <w:t>[3]</w:t>
                    </w:r>
                    <w:r w:rsidRPr="004F0E42">
                      <w:rPr>
                        <w:rFonts w:ascii="Calibri" w:hAnsi="Calibri" w:cs="Calibri"/>
                        <w:noProof/>
                        <w:szCs w:val="24"/>
                      </w:rPr>
                      <w:tab/>
                      <w:t xml:space="preserve">J. Barlow and T. Venables, “Will technological innovation create the true lifetime home?,” </w:t>
                    </w:r>
                    <w:r w:rsidRPr="004F0E42">
                      <w:rPr>
                        <w:rFonts w:ascii="Calibri" w:hAnsi="Calibri" w:cs="Calibri"/>
                        <w:i/>
                        <w:iCs/>
                        <w:noProof/>
                        <w:szCs w:val="24"/>
                      </w:rPr>
                      <w:t>Hous. Stud.</w:t>
                    </w:r>
                    <w:r w:rsidRPr="004F0E42">
                      <w:rPr>
                        <w:rFonts w:ascii="Calibri" w:hAnsi="Calibri" w:cs="Calibri"/>
                        <w:noProof/>
                        <w:szCs w:val="24"/>
                      </w:rPr>
                      <w:t>, vol. 19, no. 5, pp. 795–810, 2004.</w:t>
                    </w:r>
                  </w:p>
                  <w:p w14:paraId="19CEA853" w14:textId="77777777" w:rsidR="004F0E42" w:rsidRPr="004F0E42" w:rsidRDefault="004F0E42" w:rsidP="004F0E42">
                    <w:pPr>
                      <w:widowControl w:val="0"/>
                      <w:autoSpaceDE w:val="0"/>
                      <w:autoSpaceDN w:val="0"/>
                      <w:adjustRightInd w:val="0"/>
                      <w:spacing w:line="240" w:lineRule="auto"/>
                      <w:ind w:left="640" w:hanging="640"/>
                      <w:rPr>
                        <w:rFonts w:ascii="Calibri" w:hAnsi="Calibri" w:cs="Calibri"/>
                        <w:noProof/>
                        <w:szCs w:val="24"/>
                      </w:rPr>
                    </w:pPr>
                    <w:r w:rsidRPr="004F0E42">
                      <w:rPr>
                        <w:rFonts w:ascii="Calibri" w:hAnsi="Calibri" w:cs="Calibri"/>
                        <w:noProof/>
                        <w:szCs w:val="24"/>
                      </w:rPr>
                      <w:t>[4]</w:t>
                    </w:r>
                    <w:r w:rsidRPr="004F0E42">
                      <w:rPr>
                        <w:rFonts w:ascii="Calibri" w:hAnsi="Calibri" w:cs="Calibri"/>
                        <w:noProof/>
                        <w:szCs w:val="24"/>
                      </w:rPr>
                      <w:tab/>
                      <w:t>G. Ferreira, P. Penicheiro, R. Bernardo, L. Mendes, J. Barroso, and A. Pereira, “Low Cost Smart Homes for Elders.”</w:t>
                    </w:r>
                  </w:p>
                  <w:p w14:paraId="281C27E2" w14:textId="77777777" w:rsidR="004F0E42" w:rsidRPr="004F0E42" w:rsidRDefault="004F0E42" w:rsidP="004F0E42">
                    <w:pPr>
                      <w:widowControl w:val="0"/>
                      <w:autoSpaceDE w:val="0"/>
                      <w:autoSpaceDN w:val="0"/>
                      <w:adjustRightInd w:val="0"/>
                      <w:spacing w:line="240" w:lineRule="auto"/>
                      <w:ind w:left="640" w:hanging="640"/>
                      <w:rPr>
                        <w:rFonts w:ascii="Calibri" w:hAnsi="Calibri" w:cs="Calibri"/>
                        <w:noProof/>
                        <w:szCs w:val="24"/>
                      </w:rPr>
                    </w:pPr>
                    <w:r w:rsidRPr="004F0E42">
                      <w:rPr>
                        <w:rFonts w:ascii="Calibri" w:hAnsi="Calibri" w:cs="Calibri"/>
                        <w:noProof/>
                        <w:szCs w:val="24"/>
                      </w:rPr>
                      <w:t>[5]</w:t>
                    </w:r>
                    <w:r w:rsidRPr="004F0E42">
                      <w:rPr>
                        <w:rFonts w:ascii="Calibri" w:hAnsi="Calibri" w:cs="Calibri"/>
                        <w:noProof/>
                        <w:szCs w:val="24"/>
                      </w:rPr>
                      <w:tab/>
                      <w:t>D. Ricardo, “A Internet das Coisas (IoT) nas nossas vidas,” 2017. [Online]. Available: https://hojemacau.com.mo/2017/02/16/a-internet-das-coisas-iot-nas-nossas-vidas/.</w:t>
                    </w:r>
                  </w:p>
                  <w:p w14:paraId="5B32D7A0" w14:textId="77777777" w:rsidR="004F0E42" w:rsidRPr="004F0E42" w:rsidRDefault="004F0E42" w:rsidP="004F0E42">
                    <w:pPr>
                      <w:widowControl w:val="0"/>
                      <w:autoSpaceDE w:val="0"/>
                      <w:autoSpaceDN w:val="0"/>
                      <w:adjustRightInd w:val="0"/>
                      <w:spacing w:line="240" w:lineRule="auto"/>
                      <w:ind w:left="640" w:hanging="640"/>
                      <w:rPr>
                        <w:rFonts w:ascii="Calibri" w:hAnsi="Calibri" w:cs="Calibri"/>
                        <w:noProof/>
                        <w:szCs w:val="24"/>
                      </w:rPr>
                    </w:pPr>
                    <w:r w:rsidRPr="004F0E42">
                      <w:rPr>
                        <w:rFonts w:ascii="Calibri" w:hAnsi="Calibri" w:cs="Calibri"/>
                        <w:noProof/>
                        <w:szCs w:val="24"/>
                      </w:rPr>
                      <w:t>[6]</w:t>
                    </w:r>
                    <w:r w:rsidRPr="004F0E42">
                      <w:rPr>
                        <w:rFonts w:ascii="Calibri" w:hAnsi="Calibri" w:cs="Calibri"/>
                        <w:noProof/>
                        <w:szCs w:val="24"/>
                      </w:rPr>
                      <w:tab/>
                      <w:t>FilipeFlop, “DHT22.” [Online]. Available: http://www.filipeflop.com/pd-137442-sensor-de-umidade-e-temperatura-am2302-dht22.html.</w:t>
                    </w:r>
                  </w:p>
                  <w:p w14:paraId="4886FCC0" w14:textId="77777777" w:rsidR="004F0E42" w:rsidRPr="004F0E42" w:rsidRDefault="004F0E42" w:rsidP="004F0E42">
                    <w:pPr>
                      <w:widowControl w:val="0"/>
                      <w:autoSpaceDE w:val="0"/>
                      <w:autoSpaceDN w:val="0"/>
                      <w:adjustRightInd w:val="0"/>
                      <w:spacing w:line="240" w:lineRule="auto"/>
                      <w:ind w:left="640" w:hanging="640"/>
                      <w:rPr>
                        <w:rFonts w:ascii="Calibri" w:hAnsi="Calibri" w:cs="Calibri"/>
                        <w:noProof/>
                        <w:szCs w:val="24"/>
                      </w:rPr>
                    </w:pPr>
                    <w:r w:rsidRPr="004F0E42">
                      <w:rPr>
                        <w:rFonts w:ascii="Calibri" w:hAnsi="Calibri" w:cs="Calibri"/>
                        <w:noProof/>
                        <w:szCs w:val="24"/>
                      </w:rPr>
                      <w:t>[7]</w:t>
                    </w:r>
                    <w:r w:rsidRPr="004F0E42">
                      <w:rPr>
                        <w:rFonts w:ascii="Calibri" w:hAnsi="Calibri" w:cs="Calibri"/>
                        <w:noProof/>
                        <w:szCs w:val="24"/>
                      </w:rPr>
                      <w:tab/>
                      <w:t>FilipeFlop, “Sensor Chanas.” [Online]. Available: http://www.filipeflop.com/pd-bcb5c-sensor-de-chama-fogo.html?ct=41d97&amp;p=4&amp;s=1.</w:t>
                    </w:r>
                  </w:p>
                  <w:p w14:paraId="7D9B339A" w14:textId="77777777" w:rsidR="004F0E42" w:rsidRPr="004F0E42" w:rsidRDefault="004F0E42" w:rsidP="004F0E42">
                    <w:pPr>
                      <w:widowControl w:val="0"/>
                      <w:autoSpaceDE w:val="0"/>
                      <w:autoSpaceDN w:val="0"/>
                      <w:adjustRightInd w:val="0"/>
                      <w:spacing w:line="240" w:lineRule="auto"/>
                      <w:ind w:left="640" w:hanging="640"/>
                      <w:rPr>
                        <w:rFonts w:ascii="Calibri" w:hAnsi="Calibri" w:cs="Calibri"/>
                        <w:noProof/>
                        <w:szCs w:val="24"/>
                      </w:rPr>
                    </w:pPr>
                    <w:r w:rsidRPr="004F0E42">
                      <w:rPr>
                        <w:rFonts w:ascii="Calibri" w:hAnsi="Calibri" w:cs="Calibri"/>
                        <w:noProof/>
                        <w:szCs w:val="24"/>
                      </w:rPr>
                      <w:t>[8]</w:t>
                    </w:r>
                    <w:r w:rsidRPr="004F0E42">
                      <w:rPr>
                        <w:rFonts w:ascii="Calibri" w:hAnsi="Calibri" w:cs="Calibri"/>
                        <w:noProof/>
                        <w:szCs w:val="24"/>
                      </w:rPr>
                      <w:tab/>
                      <w:t>FilipeFlop, “Sensor de Luz.” [Online]. Available: http://www.filipeflop.com/pd-10fd75-sensor-de-luz-ldr.html?ct=41d97&amp;p=2&amp;s=1.</w:t>
                    </w:r>
                  </w:p>
                  <w:p w14:paraId="4617A3B0" w14:textId="77777777" w:rsidR="004F0E42" w:rsidRPr="004F0E42" w:rsidRDefault="004F0E42" w:rsidP="004F0E42">
                    <w:pPr>
                      <w:widowControl w:val="0"/>
                      <w:autoSpaceDE w:val="0"/>
                      <w:autoSpaceDN w:val="0"/>
                      <w:adjustRightInd w:val="0"/>
                      <w:spacing w:line="240" w:lineRule="auto"/>
                      <w:ind w:left="640" w:hanging="640"/>
                      <w:rPr>
                        <w:rFonts w:ascii="Calibri" w:hAnsi="Calibri" w:cs="Calibri"/>
                        <w:noProof/>
                        <w:szCs w:val="24"/>
                      </w:rPr>
                    </w:pPr>
                    <w:r w:rsidRPr="004F0E42">
                      <w:rPr>
                        <w:rFonts w:ascii="Calibri" w:hAnsi="Calibri" w:cs="Calibri"/>
                        <w:noProof/>
                        <w:szCs w:val="24"/>
                      </w:rPr>
                      <w:t>[9]</w:t>
                    </w:r>
                    <w:r w:rsidRPr="004F0E42">
                      <w:rPr>
                        <w:rFonts w:ascii="Calibri" w:hAnsi="Calibri" w:cs="Calibri"/>
                        <w:noProof/>
                        <w:szCs w:val="24"/>
                      </w:rPr>
                      <w:tab/>
                      <w:t xml:space="preserve">Microsoft, “Visual Studio Enterprise 2017,” </w:t>
                    </w:r>
                    <w:r w:rsidRPr="004F0E42">
                      <w:rPr>
                        <w:rFonts w:ascii="Calibri" w:hAnsi="Calibri" w:cs="Calibri"/>
                        <w:i/>
                        <w:iCs/>
                        <w:noProof/>
                        <w:szCs w:val="24"/>
                      </w:rPr>
                      <w:t>www.microsoft.com</w:t>
                    </w:r>
                    <w:r w:rsidRPr="004F0E42">
                      <w:rPr>
                        <w:rFonts w:ascii="Calibri" w:hAnsi="Calibri" w:cs="Calibri"/>
                        <w:noProof/>
                        <w:szCs w:val="24"/>
                      </w:rPr>
                      <w:t>, 2017. [Online]. Available: https://www.visualstudio.com/vs/.</w:t>
                    </w:r>
                  </w:p>
                  <w:p w14:paraId="13EF83D0" w14:textId="77777777" w:rsidR="004F0E42" w:rsidRPr="004F0E42" w:rsidRDefault="004F0E42" w:rsidP="004F0E42">
                    <w:pPr>
                      <w:widowControl w:val="0"/>
                      <w:autoSpaceDE w:val="0"/>
                      <w:autoSpaceDN w:val="0"/>
                      <w:adjustRightInd w:val="0"/>
                      <w:spacing w:line="240" w:lineRule="auto"/>
                      <w:ind w:left="640" w:hanging="640"/>
                      <w:rPr>
                        <w:rFonts w:ascii="Calibri" w:hAnsi="Calibri" w:cs="Calibri"/>
                        <w:noProof/>
                      </w:rPr>
                    </w:pPr>
                    <w:r w:rsidRPr="004F0E42">
                      <w:rPr>
                        <w:rFonts w:ascii="Calibri" w:hAnsi="Calibri" w:cs="Calibri"/>
                        <w:noProof/>
                        <w:szCs w:val="24"/>
                      </w:rPr>
                      <w:t>[10]</w:t>
                    </w:r>
                    <w:r w:rsidRPr="004F0E42">
                      <w:rPr>
                        <w:rFonts w:ascii="Calibri" w:hAnsi="Calibri" w:cs="Calibri"/>
                        <w:noProof/>
                        <w:szCs w:val="24"/>
                      </w:rPr>
                      <w:tab/>
                      <w:t>Www.arduino.cc, “Arduino IDE,” 2017. [Online]. Available: https://www.arduino.cc/en/main/software.</w:t>
                    </w:r>
                  </w:p>
                  <w:p w14:paraId="02AF9667" w14:textId="77777777" w:rsidR="00D20F66" w:rsidRPr="004F0E42" w:rsidRDefault="00AB01DF" w:rsidP="00AB01DF">
                    <w:pPr>
                      <w:pStyle w:val="Bibliography"/>
                      <w:rPr>
                        <w:noProof/>
                      </w:rPr>
                    </w:pPr>
                    <w:r w:rsidRPr="004F0E42">
                      <w:rPr>
                        <w:noProof/>
                      </w:rPr>
                      <w:fldChar w:fldCharType="end"/>
                    </w:r>
                  </w:p>
                </w:tc>
              </w:tr>
            </w:tbl>
            <w:p w14:paraId="487309D9" w14:textId="77777777" w:rsidR="00D20F66" w:rsidRPr="004F0E42" w:rsidRDefault="00D20F66" w:rsidP="00D20F66">
              <w:pPr>
                <w:pStyle w:val="Bibliography"/>
                <w:rPr>
                  <w:noProof/>
                  <w:vanish/>
                </w:rPr>
              </w:pPr>
            </w:p>
            <w:p w14:paraId="004DB296" w14:textId="77777777" w:rsidR="00D20F66" w:rsidRDefault="00874BEE" w:rsidP="00D20F66">
              <w:r>
                <w:fldChar w:fldCharType="end"/>
              </w:r>
            </w:p>
          </w:sdtContent>
        </w:sdt>
      </w:sdtContent>
    </w:sdt>
    <w:p w14:paraId="3FC8D56C" w14:textId="77777777" w:rsidR="00B100FB" w:rsidRDefault="00B100FB" w:rsidP="006C52B8">
      <w:pPr>
        <w:sectPr w:rsidR="00B100FB" w:rsidSect="007C18A0">
          <w:footerReference w:type="even" r:id="rId54"/>
          <w:type w:val="oddPage"/>
          <w:pgSz w:w="11906" w:h="16838"/>
          <w:pgMar w:top="1440" w:right="1440" w:bottom="1440" w:left="1800" w:header="709" w:footer="709" w:gutter="567"/>
          <w:cols w:space="708"/>
          <w:titlePg/>
          <w:docGrid w:linePitch="360"/>
        </w:sectPr>
      </w:pPr>
    </w:p>
    <w:p w14:paraId="16B05B2B" w14:textId="77777777" w:rsidR="006C52B8" w:rsidRDefault="00B100FB" w:rsidP="00B100FB">
      <w:pPr>
        <w:pStyle w:val="ThesisHeading1numberedchapterheading"/>
      </w:pPr>
      <w:bookmarkStart w:id="97" w:name="_Toc485720587"/>
      <w:r>
        <w:lastRenderedPageBreak/>
        <w:t>ANEXOS</w:t>
      </w:r>
      <w:bookmarkEnd w:id="97"/>
    </w:p>
    <w:p w14:paraId="06A634B3" w14:textId="77777777" w:rsidR="00FB765F" w:rsidRPr="00FB765F" w:rsidRDefault="00FB765F" w:rsidP="00FB765F">
      <w:pPr>
        <w:pStyle w:val="ThesisBodyText"/>
      </w:pPr>
    </w:p>
    <w:sectPr w:rsidR="00FB765F" w:rsidRPr="00FB765F" w:rsidSect="007C18A0">
      <w:type w:val="oddPage"/>
      <w:pgSz w:w="11906" w:h="16838"/>
      <w:pgMar w:top="1440" w:right="1440" w:bottom="1440" w:left="1800"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Paulo Penicheiro" w:date="2017-06-17T15:30:00Z" w:initials="PP">
    <w:p w14:paraId="021ABAE5" w14:textId="77777777" w:rsidR="00983D52" w:rsidRPr="003B5DCC" w:rsidRDefault="00983D52">
      <w:pPr>
        <w:pStyle w:val="CommentText"/>
      </w:pPr>
      <w:r>
        <w:rPr>
          <w:rStyle w:val="CommentReference"/>
        </w:rPr>
        <w:annotationRef/>
      </w:r>
      <w:r w:rsidRPr="003B5DCC">
        <w:t>Falta texto de enquadramento</w:t>
      </w:r>
    </w:p>
    <w:p w14:paraId="56809BB0" w14:textId="77777777" w:rsidR="00983D52" w:rsidRPr="003B5DCC" w:rsidRDefault="00983D52">
      <w:pPr>
        <w:pStyle w:val="CommentText"/>
      </w:pPr>
      <w:r w:rsidRPr="003B5DCC">
        <w:t>Falta alin</w:t>
      </w:r>
      <w:r>
        <w:t>havar os termos técnicos</w:t>
      </w:r>
    </w:p>
  </w:comment>
  <w:comment w:id="28" w:author="Paulo Penicheiro" w:date="2017-06-17T16:30:00Z" w:initials="PP">
    <w:p w14:paraId="5F95D9E9" w14:textId="56AF7AF6" w:rsidR="00983D52" w:rsidRDefault="00983D52">
      <w:pPr>
        <w:pStyle w:val="CommentText"/>
      </w:pPr>
      <w:r>
        <w:rPr>
          <w:rStyle w:val="CommentReference"/>
        </w:rPr>
        <w:annotationRef/>
      </w:r>
      <w:r>
        <w:t>Melhorar este texto</w:t>
      </w:r>
    </w:p>
  </w:comment>
  <w:comment w:id="29" w:author="Paulo Penicheiro" w:date="2017-06-17T16:31:00Z" w:initials="PP">
    <w:p w14:paraId="57A952BA" w14:textId="6C0B0924" w:rsidR="00983D52" w:rsidRPr="00D97FFA" w:rsidRDefault="00983D52">
      <w:pPr>
        <w:pStyle w:val="CommentText"/>
      </w:pPr>
      <w:r>
        <w:rPr>
          <w:rStyle w:val="CommentReference"/>
        </w:rPr>
        <w:annotationRef/>
      </w:r>
      <w:r w:rsidRPr="00D97FFA">
        <w:t>Procurar estes dados nas font</w:t>
      </w:r>
      <w:r>
        <w:t>e</w:t>
      </w:r>
      <w:r w:rsidRPr="00D97FFA">
        <w:t>s menciona</w:t>
      </w:r>
      <w:r>
        <w:t>das e referenciar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809BB0" w15:done="0"/>
  <w15:commentEx w15:paraId="5F95D9E9" w15:done="0"/>
  <w15:commentEx w15:paraId="57A952B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E4D93" w14:textId="77777777" w:rsidR="00A65595" w:rsidRDefault="00A65595">
      <w:r>
        <w:separator/>
      </w:r>
    </w:p>
  </w:endnote>
  <w:endnote w:type="continuationSeparator" w:id="0">
    <w:p w14:paraId="0EDE6A22" w14:textId="77777777" w:rsidR="00A65595" w:rsidRDefault="00A6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985073"/>
      <w:docPartObj>
        <w:docPartGallery w:val="Page Numbers (Bottom of Page)"/>
        <w:docPartUnique/>
      </w:docPartObj>
    </w:sdtPr>
    <w:sdtContent>
      <w:p w14:paraId="5B8722F9" w14:textId="585B52CC" w:rsidR="00983D52" w:rsidRDefault="00983D52" w:rsidP="009F4F95">
        <w:pPr>
          <w:pStyle w:val="Footer"/>
          <w:jc w:val="center"/>
        </w:pPr>
        <w:r>
          <w:fldChar w:fldCharType="begin"/>
        </w:r>
        <w:r>
          <w:instrText xml:space="preserve"> PAGE   \* MERGEFORMAT </w:instrText>
        </w:r>
        <w:r>
          <w:fldChar w:fldCharType="separate"/>
        </w:r>
        <w:r w:rsidR="004F0E42">
          <w:rPr>
            <w:noProof/>
          </w:rPr>
          <w:t>i</w:t>
        </w:r>
        <w:r>
          <w:rPr>
            <w:noProof/>
          </w:rPr>
          <w:fldChar w:fldCharType="end"/>
        </w:r>
      </w:p>
    </w:sdtContent>
  </w:sdt>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21"/>
      <w:docPartObj>
        <w:docPartGallery w:val="Page Numbers (Bottom of Page)"/>
        <w:docPartUnique/>
      </w:docPartObj>
    </w:sdtPr>
    <w:sdtContent>
      <w:p w14:paraId="4808E432" w14:textId="7E515CA7" w:rsidR="00983D52" w:rsidRDefault="00983D52">
        <w:pPr>
          <w:pStyle w:val="Footer"/>
          <w:jc w:val="center"/>
        </w:pPr>
        <w:r>
          <w:fldChar w:fldCharType="begin"/>
        </w:r>
        <w:r>
          <w:instrText xml:space="preserve"> PAGE   \* MERGEFORMAT </w:instrText>
        </w:r>
        <w:r>
          <w:fldChar w:fldCharType="separate"/>
        </w:r>
        <w:r w:rsidR="004F0E42">
          <w:rPr>
            <w:noProof/>
          </w:rPr>
          <w:t>xi</w:t>
        </w:r>
        <w:r>
          <w:rPr>
            <w:noProof/>
          </w:rPr>
          <w:fldChar w:fldCharType="end"/>
        </w:r>
      </w:p>
    </w:sdtContent>
  </w:sdt>
  <w:p w14:paraId="18272BC8" w14:textId="77777777" w:rsidR="00983D52" w:rsidRPr="00C3472B" w:rsidRDefault="00983D52" w:rsidP="00C3472B">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E98FD" w14:textId="77777777"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3FEF03" w14:textId="77777777" w:rsidR="00983D52" w:rsidRDefault="00983D52">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25"/>
      <w:docPartObj>
        <w:docPartGallery w:val="Page Numbers (Bottom of Page)"/>
        <w:docPartUnique/>
      </w:docPartObj>
    </w:sdtPr>
    <w:sdtContent>
      <w:p w14:paraId="4E6BA536" w14:textId="471130A5" w:rsidR="00983D52" w:rsidRDefault="00983D52">
        <w:pPr>
          <w:pStyle w:val="Footer"/>
          <w:jc w:val="center"/>
        </w:pPr>
        <w:r>
          <w:fldChar w:fldCharType="begin"/>
        </w:r>
        <w:r>
          <w:instrText xml:space="preserve"> PAGE   \* MERGEFORMAT </w:instrText>
        </w:r>
        <w:r>
          <w:fldChar w:fldCharType="separate"/>
        </w:r>
        <w:r w:rsidR="004F0E42">
          <w:rPr>
            <w:noProof/>
          </w:rPr>
          <w:t>xv</w:t>
        </w:r>
        <w:r>
          <w:rPr>
            <w:noProof/>
          </w:rPr>
          <w:fldChar w:fldCharType="end"/>
        </w:r>
      </w:p>
    </w:sdtContent>
  </w:sdt>
  <w:p w14:paraId="12ADE3E2" w14:textId="77777777" w:rsidR="00983D52" w:rsidRPr="00C3472B" w:rsidRDefault="00983D52" w:rsidP="00C3472B">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097A9" w14:textId="77777777"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703BC" w14:textId="77777777" w:rsidR="00983D52" w:rsidRDefault="00983D52">
    <w:pPr>
      <w:pStyle w:val="Foote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29"/>
      <w:docPartObj>
        <w:docPartGallery w:val="Page Numbers (Bottom of Page)"/>
        <w:docPartUnique/>
      </w:docPartObj>
    </w:sdtPr>
    <w:sdtContent>
      <w:p w14:paraId="5AC17EB1" w14:textId="35D3364D" w:rsidR="00983D52" w:rsidRDefault="00983D52">
        <w:pPr>
          <w:pStyle w:val="Footer"/>
          <w:jc w:val="center"/>
        </w:pPr>
        <w:r>
          <w:fldChar w:fldCharType="begin"/>
        </w:r>
        <w:r>
          <w:instrText xml:space="preserve"> PAGE   \* MERGEFORMAT </w:instrText>
        </w:r>
        <w:r>
          <w:fldChar w:fldCharType="separate"/>
        </w:r>
        <w:r w:rsidR="004F0E42">
          <w:rPr>
            <w:noProof/>
          </w:rPr>
          <w:t>xvii</w:t>
        </w:r>
        <w:r>
          <w:rPr>
            <w:noProof/>
          </w:rPr>
          <w:fldChar w:fldCharType="end"/>
        </w:r>
      </w:p>
    </w:sdtContent>
  </w:sdt>
  <w:p w14:paraId="4C263859" w14:textId="77777777" w:rsidR="00983D52" w:rsidRPr="00C3472B" w:rsidRDefault="00983D52" w:rsidP="00C3472B">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39693" w14:textId="77777777"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D43B93" w14:textId="77777777" w:rsidR="00983D52" w:rsidRDefault="00983D52">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34"/>
      <w:docPartObj>
        <w:docPartGallery w:val="Page Numbers (Bottom of Page)"/>
        <w:docPartUnique/>
      </w:docPartObj>
    </w:sdtPr>
    <w:sdtContent>
      <w:p w14:paraId="2A393699" w14:textId="021083AD" w:rsidR="00983D52" w:rsidRDefault="00983D52">
        <w:pPr>
          <w:pStyle w:val="Footer"/>
          <w:jc w:val="center"/>
        </w:pPr>
        <w:r>
          <w:fldChar w:fldCharType="begin"/>
        </w:r>
        <w:r>
          <w:instrText xml:space="preserve"> PAGE   \* MERGEFORMAT </w:instrText>
        </w:r>
        <w:r>
          <w:fldChar w:fldCharType="separate"/>
        </w:r>
        <w:r w:rsidR="004F0E42">
          <w:rPr>
            <w:noProof/>
          </w:rPr>
          <w:t>xix</w:t>
        </w:r>
        <w:r>
          <w:rPr>
            <w:noProof/>
          </w:rPr>
          <w:fldChar w:fldCharType="end"/>
        </w:r>
      </w:p>
    </w:sdtContent>
  </w:sdt>
  <w:p w14:paraId="6FF0674B" w14:textId="77777777" w:rsidR="00983D52" w:rsidRPr="00C3472B" w:rsidRDefault="00983D52" w:rsidP="00C3472B">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9B3A" w14:textId="31770C4C"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374D">
      <w:rPr>
        <w:rStyle w:val="PageNumber"/>
        <w:noProof/>
      </w:rPr>
      <w:t>4</w:t>
    </w:r>
    <w:r>
      <w:rPr>
        <w:rStyle w:val="PageNumber"/>
      </w:rPr>
      <w:fldChar w:fldCharType="end"/>
    </w:r>
  </w:p>
  <w:p w14:paraId="5D83D09E" w14:textId="77777777" w:rsidR="00983D52" w:rsidRDefault="00983D52">
    <w:pPr>
      <w:pStyle w:val="Foote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38"/>
      <w:docPartObj>
        <w:docPartGallery w:val="Page Numbers (Bottom of Page)"/>
        <w:docPartUnique/>
      </w:docPartObj>
    </w:sdtPr>
    <w:sdtContent>
      <w:p w14:paraId="595DA32A" w14:textId="2A2F4C6C" w:rsidR="00983D52" w:rsidRDefault="00983D52">
        <w:pPr>
          <w:pStyle w:val="Footer"/>
          <w:jc w:val="center"/>
        </w:pPr>
        <w:r>
          <w:fldChar w:fldCharType="begin"/>
        </w:r>
        <w:r>
          <w:instrText xml:space="preserve"> PAGE   \* MERGEFORMAT </w:instrText>
        </w:r>
        <w:r>
          <w:fldChar w:fldCharType="separate"/>
        </w:r>
        <w:r w:rsidR="0015374D">
          <w:rPr>
            <w:noProof/>
          </w:rPr>
          <w:t>23</w:t>
        </w:r>
        <w:r>
          <w:rPr>
            <w:noProof/>
          </w:rPr>
          <w:fldChar w:fldCharType="end"/>
        </w:r>
      </w:p>
    </w:sdtContent>
  </w:sdt>
  <w:p w14:paraId="7849654F" w14:textId="77777777" w:rsidR="00983D52" w:rsidRPr="00C3472B" w:rsidRDefault="00983D52" w:rsidP="00C3472B">
    <w:pPr>
      <w:pStyle w:val="Foote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47262" w14:textId="1536E276"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3A9D">
      <w:rPr>
        <w:rStyle w:val="PageNumber"/>
        <w:noProof/>
      </w:rPr>
      <w:t>6</w:t>
    </w:r>
    <w:r>
      <w:rPr>
        <w:rStyle w:val="PageNumber"/>
      </w:rPr>
      <w:fldChar w:fldCharType="end"/>
    </w:r>
  </w:p>
  <w:p w14:paraId="575509D8" w14:textId="77777777" w:rsidR="00983D52" w:rsidRDefault="00983D5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02"/>
      <w:docPartObj>
        <w:docPartGallery w:val="Page Numbers (Bottom of Page)"/>
        <w:docPartUnique/>
      </w:docPartObj>
    </w:sdtPr>
    <w:sdtContent>
      <w:p w14:paraId="5DE39F2E" w14:textId="457B926A" w:rsidR="00983D52" w:rsidRDefault="00983D52">
        <w:pPr>
          <w:pStyle w:val="Footer"/>
          <w:jc w:val="center"/>
        </w:pPr>
        <w:r>
          <w:fldChar w:fldCharType="begin"/>
        </w:r>
        <w:r>
          <w:instrText xml:space="preserve"> PAGE   \* MERGEFORMAT </w:instrText>
        </w:r>
        <w:r>
          <w:fldChar w:fldCharType="separate"/>
        </w:r>
        <w:r w:rsidR="004F0E42">
          <w:rPr>
            <w:noProof/>
          </w:rPr>
          <w:t>iii</w:t>
        </w:r>
        <w:r>
          <w:rPr>
            <w:noProof/>
          </w:rPr>
          <w:fldChar w:fldCharType="end"/>
        </w:r>
      </w:p>
    </w:sdtContent>
  </w:sdt>
  <w:p w14:paraId="005E7E42" w14:textId="77777777" w:rsidR="00983D52" w:rsidRPr="00C3472B" w:rsidRDefault="00983D52" w:rsidP="00C3472B">
    <w:pPr>
      <w:pStyle w:val="Foote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D1049" w14:textId="77777777"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510675A5" w14:textId="77777777" w:rsidR="00983D52" w:rsidRDefault="00983D52">
    <w:pPr>
      <w:pStyle w:val="Foote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9FCDE" w14:textId="7F287E7D"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374D">
      <w:rPr>
        <w:rStyle w:val="PageNumber"/>
        <w:noProof/>
      </w:rPr>
      <w:t>12</w:t>
    </w:r>
    <w:r>
      <w:rPr>
        <w:rStyle w:val="PageNumber"/>
      </w:rPr>
      <w:fldChar w:fldCharType="end"/>
    </w:r>
  </w:p>
  <w:p w14:paraId="5AE6C5E9" w14:textId="77777777" w:rsidR="00983D52" w:rsidRDefault="00983D52">
    <w:pPr>
      <w:pStyle w:val="Foote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1B2CD" w14:textId="2B08EBD1"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3A9D">
      <w:rPr>
        <w:rStyle w:val="PageNumber"/>
        <w:noProof/>
      </w:rPr>
      <w:t>18</w:t>
    </w:r>
    <w:r>
      <w:rPr>
        <w:rStyle w:val="PageNumber"/>
      </w:rPr>
      <w:fldChar w:fldCharType="end"/>
    </w:r>
  </w:p>
  <w:p w14:paraId="0A453E7D" w14:textId="77777777" w:rsidR="00983D52" w:rsidRDefault="00983D52">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721B6" w14:textId="29F412FA"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3A9D">
      <w:rPr>
        <w:rStyle w:val="PageNumber"/>
        <w:noProof/>
      </w:rPr>
      <w:t>24</w:t>
    </w:r>
    <w:r>
      <w:rPr>
        <w:rStyle w:val="PageNumber"/>
      </w:rPr>
      <w:fldChar w:fldCharType="end"/>
    </w:r>
  </w:p>
  <w:p w14:paraId="39B51F5B" w14:textId="77777777" w:rsidR="00983D52" w:rsidRDefault="00983D52">
    <w:pPr>
      <w:pStyle w:val="Footer"/>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166BE" w14:textId="77777777"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38CF3AF3" w14:textId="77777777" w:rsidR="00983D52" w:rsidRDefault="00983D5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62A64" w14:textId="37F09263"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0E42">
      <w:rPr>
        <w:rStyle w:val="PageNumber"/>
        <w:noProof/>
      </w:rPr>
      <w:t>vi</w:t>
    </w:r>
    <w:r>
      <w:rPr>
        <w:rStyle w:val="PageNumber"/>
      </w:rPr>
      <w:fldChar w:fldCharType="end"/>
    </w:r>
  </w:p>
  <w:p w14:paraId="7F5530D1" w14:textId="77777777" w:rsidR="00983D52" w:rsidRDefault="00983D52">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06"/>
      <w:docPartObj>
        <w:docPartGallery w:val="Page Numbers (Bottom of Page)"/>
        <w:docPartUnique/>
      </w:docPartObj>
    </w:sdtPr>
    <w:sdtContent>
      <w:p w14:paraId="3A0F5BBD" w14:textId="073ED4C7" w:rsidR="00983D52" w:rsidRDefault="00983D52">
        <w:pPr>
          <w:pStyle w:val="Footer"/>
          <w:jc w:val="center"/>
        </w:pPr>
        <w:r>
          <w:fldChar w:fldCharType="begin"/>
        </w:r>
        <w:r>
          <w:instrText xml:space="preserve"> PAGE   \* MERGEFORMAT </w:instrText>
        </w:r>
        <w:r>
          <w:fldChar w:fldCharType="separate"/>
        </w:r>
        <w:r w:rsidR="004F0E42">
          <w:rPr>
            <w:noProof/>
          </w:rPr>
          <w:t>v</w:t>
        </w:r>
        <w:r>
          <w:rPr>
            <w:noProof/>
          </w:rPr>
          <w:fldChar w:fldCharType="end"/>
        </w:r>
      </w:p>
    </w:sdtContent>
  </w:sdt>
  <w:p w14:paraId="7A3F3F05" w14:textId="77777777" w:rsidR="00983D52" w:rsidRPr="00C3472B" w:rsidRDefault="00983D52" w:rsidP="00C3472B">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7AD89" w14:textId="77777777"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03D91B11" w14:textId="77777777" w:rsidR="00983D52" w:rsidRDefault="00983D52">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10"/>
      <w:docPartObj>
        <w:docPartGallery w:val="Page Numbers (Bottom of Page)"/>
        <w:docPartUnique/>
      </w:docPartObj>
    </w:sdtPr>
    <w:sdtContent>
      <w:p w14:paraId="28409964" w14:textId="5166ADDC" w:rsidR="00983D52" w:rsidRDefault="00983D52">
        <w:pPr>
          <w:pStyle w:val="Footer"/>
          <w:jc w:val="center"/>
        </w:pPr>
        <w:r>
          <w:fldChar w:fldCharType="begin"/>
        </w:r>
        <w:r>
          <w:instrText xml:space="preserve"> PAGE   \* MERGEFORMAT </w:instrText>
        </w:r>
        <w:r>
          <w:fldChar w:fldCharType="separate"/>
        </w:r>
        <w:r w:rsidR="004F0E42">
          <w:rPr>
            <w:noProof/>
          </w:rPr>
          <w:t>vii</w:t>
        </w:r>
        <w:r>
          <w:rPr>
            <w:noProof/>
          </w:rPr>
          <w:fldChar w:fldCharType="end"/>
        </w:r>
      </w:p>
    </w:sdtContent>
  </w:sdt>
  <w:p w14:paraId="51495B48" w14:textId="77777777" w:rsidR="00983D52" w:rsidRPr="00C3472B" w:rsidRDefault="00983D52" w:rsidP="00C3472B">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DBFD0" w14:textId="77777777"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948074" w14:textId="77777777" w:rsidR="00983D52" w:rsidRDefault="00983D52">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2917317"/>
      <w:docPartObj>
        <w:docPartGallery w:val="Page Numbers (Bottom of Page)"/>
        <w:docPartUnique/>
      </w:docPartObj>
    </w:sdtPr>
    <w:sdtContent>
      <w:p w14:paraId="569257A6" w14:textId="0C92E9F3" w:rsidR="00983D52" w:rsidRDefault="00983D52">
        <w:pPr>
          <w:pStyle w:val="Footer"/>
          <w:jc w:val="center"/>
        </w:pPr>
        <w:r>
          <w:fldChar w:fldCharType="begin"/>
        </w:r>
        <w:r>
          <w:instrText xml:space="preserve"> PAGE   \* MERGEFORMAT </w:instrText>
        </w:r>
        <w:r>
          <w:fldChar w:fldCharType="separate"/>
        </w:r>
        <w:r w:rsidR="004F0E42">
          <w:rPr>
            <w:noProof/>
          </w:rPr>
          <w:t>ix</w:t>
        </w:r>
        <w:r>
          <w:rPr>
            <w:noProof/>
          </w:rPr>
          <w:fldChar w:fldCharType="end"/>
        </w:r>
      </w:p>
    </w:sdtContent>
  </w:sdt>
  <w:p w14:paraId="47394EB3" w14:textId="77777777" w:rsidR="00983D52" w:rsidRPr="00C3472B" w:rsidRDefault="00983D52" w:rsidP="00C3472B">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82554" w14:textId="0B504E83" w:rsidR="00983D52" w:rsidRDefault="00983D52" w:rsidP="000447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0E42">
      <w:rPr>
        <w:rStyle w:val="PageNumber"/>
        <w:noProof/>
      </w:rPr>
      <w:t>xii</w:t>
    </w:r>
    <w:r>
      <w:rPr>
        <w:rStyle w:val="PageNumber"/>
      </w:rPr>
      <w:fldChar w:fldCharType="end"/>
    </w:r>
  </w:p>
  <w:p w14:paraId="52ACDBF6" w14:textId="77777777" w:rsidR="00983D52" w:rsidRDefault="00983D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482DD" w14:textId="77777777" w:rsidR="00A65595" w:rsidRDefault="00A65595">
      <w:r>
        <w:separator/>
      </w:r>
    </w:p>
  </w:footnote>
  <w:footnote w:type="continuationSeparator" w:id="0">
    <w:p w14:paraId="7512D5F7" w14:textId="77777777" w:rsidR="00A65595" w:rsidRDefault="00A655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54752" w14:textId="77777777" w:rsidR="00983D52" w:rsidRPr="00756E33" w:rsidRDefault="00983D52" w:rsidP="00756E33">
    <w:pPr>
      <w:pStyle w:val="ThesisBodyText"/>
      <w:pBdr>
        <w:bottom w:val="single" w:sz="4" w:space="1" w:color="auto"/>
      </w:pBdr>
      <w:rPr>
        <w:smallCaps/>
      </w:rPr>
    </w:pPr>
    <w:r w:rsidRPr="00756E33">
      <w:rPr>
        <w:smallCaps/>
      </w:rPr>
      <w:t xml:space="preserve">Lista de </w:t>
    </w:r>
    <w:r>
      <w:rPr>
        <w:smallCaps/>
      </w:rPr>
      <w:t>acrónimos</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ECAE8" w14:textId="77777777" w:rsidR="00983D52" w:rsidRPr="001B2181" w:rsidRDefault="00983D52" w:rsidP="001B2181">
    <w:pPr>
      <w:pStyle w:val="ThesisBodyText"/>
      <w:pBdr>
        <w:bottom w:val="single" w:sz="4" w:space="1" w:color="auto"/>
      </w:pBdr>
      <w:rPr>
        <w:smallCaps/>
      </w:rPr>
    </w:pPr>
    <w:r>
      <w:rPr>
        <w:smallCaps/>
      </w:rPr>
      <w:t>&lt;Nome do capítulo&gt;</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6FCAF" w14:textId="40BC2206" w:rsidR="00983D52" w:rsidRPr="001B2181" w:rsidRDefault="00983D52" w:rsidP="001B2181">
    <w:pPr>
      <w:pStyle w:val="ThesisBodyText"/>
      <w:pBdr>
        <w:bottom w:val="single" w:sz="4" w:space="1" w:color="auto"/>
      </w:pBdr>
      <w:rPr>
        <w:smallCaps/>
      </w:rPr>
    </w:pPr>
    <w:r>
      <w:rPr>
        <w:smallCaps/>
      </w:rPr>
      <w:t>Tecnologias</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D1600" w14:textId="77777777" w:rsidR="00983D52" w:rsidRPr="001B2181" w:rsidRDefault="00983D52" w:rsidP="001B2181">
    <w:pPr>
      <w:pStyle w:val="ThesisBodyText"/>
      <w:pBdr>
        <w:bottom w:val="single" w:sz="4" w:space="1" w:color="auto"/>
      </w:pBdr>
      <w:rPr>
        <w:smallCaps/>
      </w:rPr>
    </w:pPr>
    <w:r>
      <w:rPr>
        <w:smallCaps/>
      </w:rPr>
      <w:t>&lt;Nome do capítulo&gt;</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F685" w14:textId="4C597E73" w:rsidR="00983D52" w:rsidRPr="001B2181" w:rsidRDefault="00983D52" w:rsidP="001B2181">
    <w:pPr>
      <w:pStyle w:val="ThesisBodyText"/>
      <w:pBdr>
        <w:bottom w:val="single" w:sz="4" w:space="1" w:color="auto"/>
      </w:pBdr>
      <w:rPr>
        <w:smallCaps/>
      </w:rPr>
    </w:pPr>
    <w:r>
      <w:rPr>
        <w:smallCaps/>
      </w:rPr>
      <w:t>Conclusão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52D06" w14:textId="77777777" w:rsidR="00983D52" w:rsidRPr="00756E33" w:rsidRDefault="00983D52" w:rsidP="00FB43AD">
    <w:pPr>
      <w:pStyle w:val="ThesisBodyText"/>
      <w:pBdr>
        <w:bottom w:val="single" w:sz="4" w:space="1" w:color="auto"/>
      </w:pBdr>
      <w:jc w:val="right"/>
      <w:rPr>
        <w:smallCaps/>
      </w:rPr>
    </w:pPr>
    <w:r>
      <w:rPr>
        <w:smallCaps/>
      </w:rPr>
      <w:t>Lista de acrónimos</w:t>
    </w:r>
  </w:p>
  <w:p w14:paraId="23ECE372" w14:textId="77777777" w:rsidR="00983D52" w:rsidRPr="006A5A15" w:rsidRDefault="00983D52" w:rsidP="00AA5CBF">
    <w:pPr>
      <w:pStyle w:val="ThesisBodyText"/>
      <w:spacing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D39F2" w14:textId="77777777" w:rsidR="00983D52" w:rsidRPr="00DE6C4E" w:rsidRDefault="00983D52" w:rsidP="00395B89">
    <w:pPr>
      <w:pStyle w:val="ThesisBodyText"/>
      <w:pBdr>
        <w:bottom w:val="single" w:sz="4" w:space="1" w:color="auto"/>
      </w:pBdr>
      <w:rPr>
        <w:smallCaps/>
      </w:rPr>
    </w:pPr>
    <w:r w:rsidRPr="00DE6C4E">
      <w:rPr>
        <w:smallCaps/>
      </w:rPr>
      <w:t>Referências</w:t>
    </w:r>
  </w:p>
  <w:p w14:paraId="4F04EC87" w14:textId="77777777" w:rsidR="00983D52" w:rsidRPr="00C262FF" w:rsidRDefault="00983D52" w:rsidP="00C360A0">
    <w:pPr>
      <w:pStyle w:val="ThesisBodyText"/>
      <w:spacing w:after="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6ADAC" w14:textId="77777777" w:rsidR="00983D52" w:rsidRPr="00DE6C4E" w:rsidRDefault="00983D52" w:rsidP="006B78F8">
    <w:pPr>
      <w:pStyle w:val="ThesisBodyText"/>
      <w:pBdr>
        <w:bottom w:val="single" w:sz="4" w:space="1" w:color="auto"/>
      </w:pBdr>
      <w:jc w:val="right"/>
      <w:rPr>
        <w:smallCaps/>
      </w:rPr>
    </w:pPr>
    <w:r w:rsidRPr="00DE6C4E">
      <w:rPr>
        <w:smallCaps/>
      </w:rPr>
      <w:t>Referências</w:t>
    </w:r>
  </w:p>
  <w:p w14:paraId="43D15103" w14:textId="77777777" w:rsidR="00983D52" w:rsidRPr="00BF4530" w:rsidRDefault="00983D52" w:rsidP="00C360A0">
    <w:pPr>
      <w:pStyle w:val="ThesisBodyText"/>
      <w:spacing w:after="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18CDE" w14:textId="77777777" w:rsidR="00983D52" w:rsidRDefault="00983D52" w:rsidP="00395B89">
    <w:pPr>
      <w:pStyle w:val="ThesisBodyText"/>
    </w:pPr>
  </w:p>
  <w:p w14:paraId="4515E522" w14:textId="77777777" w:rsidR="00983D52" w:rsidRPr="003376C2" w:rsidRDefault="00983D52" w:rsidP="00C360A0">
    <w:pPr>
      <w:pStyle w:val="ThesisBodyText"/>
      <w:spacing w:after="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4203" w14:textId="77777777" w:rsidR="00983D52" w:rsidRPr="001B2181" w:rsidRDefault="00983D52" w:rsidP="001B2181">
    <w:pPr>
      <w:pStyle w:val="ThesisBodyText"/>
      <w:pBdr>
        <w:bottom w:val="single" w:sz="4" w:space="1" w:color="auto"/>
      </w:pBdr>
      <w:rPr>
        <w:smallCaps/>
      </w:rPr>
    </w:pPr>
    <w:r>
      <w:rPr>
        <w:smallCaps/>
      </w:rPr>
      <w:t>&lt;Nome do capítulo&gt;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3E1DB" w14:textId="77777777" w:rsidR="00983D52" w:rsidRPr="00BF4530" w:rsidRDefault="00983D52" w:rsidP="00C360A0">
    <w:pPr>
      <w:pStyle w:val="ThesisBodyText"/>
      <w:spacing w:after="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75F5F" w14:textId="77777777" w:rsidR="00983D52" w:rsidRPr="003376C2" w:rsidRDefault="00983D52" w:rsidP="00C360A0">
    <w:pPr>
      <w:pStyle w:val="ThesisBodyText"/>
      <w:spacing w:after="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83222" w14:textId="77777777" w:rsidR="00983D52" w:rsidRPr="001B2181" w:rsidRDefault="00983D52" w:rsidP="001B2181">
    <w:pPr>
      <w:pStyle w:val="ThesisBodyText"/>
      <w:pBdr>
        <w:bottom w:val="single" w:sz="4" w:space="1" w:color="auto"/>
      </w:pBdr>
      <w:rPr>
        <w:smallCaps/>
      </w:rPr>
    </w:pPr>
    <w:r>
      <w:rPr>
        <w:smallCaps/>
      </w:rPr>
      <w:t>&lt;Nome do capítulo&gt;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2743BA7"/>
    <w:multiLevelType w:val="hybridMultilevel"/>
    <w:tmpl w:val="D068B520"/>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50258A4"/>
    <w:multiLevelType w:val="multilevel"/>
    <w:tmpl w:val="852C48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CB17C3"/>
    <w:multiLevelType w:val="hybridMultilevel"/>
    <w:tmpl w:val="B6848D80"/>
    <w:lvl w:ilvl="0" w:tplc="251AAB02">
      <w:start w:val="1"/>
      <w:numFmt w:val="decimal"/>
      <w:lvlText w:val="Capítulo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C362A3D"/>
    <w:multiLevelType w:val="hybridMultilevel"/>
    <w:tmpl w:val="1AE4E8B0"/>
    <w:lvl w:ilvl="0" w:tplc="196485AE">
      <w:start w:val="1"/>
      <w:numFmt w:val="decimal"/>
      <w:lvlText w:val="%1."/>
      <w:lvlJc w:val="left"/>
      <w:pPr>
        <w:ind w:left="360" w:hanging="360"/>
      </w:pPr>
    </w:lvl>
    <w:lvl w:ilvl="1" w:tplc="EFE47D58" w:tentative="1">
      <w:start w:val="1"/>
      <w:numFmt w:val="lowerLetter"/>
      <w:lvlText w:val="%2."/>
      <w:lvlJc w:val="left"/>
      <w:pPr>
        <w:ind w:left="1080" w:hanging="360"/>
      </w:pPr>
    </w:lvl>
    <w:lvl w:ilvl="2" w:tplc="1E5E510A" w:tentative="1">
      <w:start w:val="1"/>
      <w:numFmt w:val="lowerRoman"/>
      <w:lvlText w:val="%3."/>
      <w:lvlJc w:val="right"/>
      <w:pPr>
        <w:ind w:left="1800" w:hanging="180"/>
      </w:pPr>
    </w:lvl>
    <w:lvl w:ilvl="3" w:tplc="3B1C1408" w:tentative="1">
      <w:start w:val="1"/>
      <w:numFmt w:val="decimal"/>
      <w:lvlText w:val="%4."/>
      <w:lvlJc w:val="left"/>
      <w:pPr>
        <w:ind w:left="2520" w:hanging="360"/>
      </w:pPr>
    </w:lvl>
    <w:lvl w:ilvl="4" w:tplc="B7CC8A84" w:tentative="1">
      <w:start w:val="1"/>
      <w:numFmt w:val="lowerLetter"/>
      <w:lvlText w:val="%5."/>
      <w:lvlJc w:val="left"/>
      <w:pPr>
        <w:ind w:left="3240" w:hanging="360"/>
      </w:pPr>
    </w:lvl>
    <w:lvl w:ilvl="5" w:tplc="78FCD12A" w:tentative="1">
      <w:start w:val="1"/>
      <w:numFmt w:val="lowerRoman"/>
      <w:lvlText w:val="%6."/>
      <w:lvlJc w:val="right"/>
      <w:pPr>
        <w:ind w:left="3960" w:hanging="180"/>
      </w:pPr>
    </w:lvl>
    <w:lvl w:ilvl="6" w:tplc="EF2E60BA" w:tentative="1">
      <w:start w:val="1"/>
      <w:numFmt w:val="decimal"/>
      <w:lvlText w:val="%7."/>
      <w:lvlJc w:val="left"/>
      <w:pPr>
        <w:ind w:left="4680" w:hanging="360"/>
      </w:pPr>
    </w:lvl>
    <w:lvl w:ilvl="7" w:tplc="5C8CC3F8" w:tentative="1">
      <w:start w:val="1"/>
      <w:numFmt w:val="lowerLetter"/>
      <w:lvlText w:val="%8."/>
      <w:lvlJc w:val="left"/>
      <w:pPr>
        <w:ind w:left="5400" w:hanging="360"/>
      </w:pPr>
    </w:lvl>
    <w:lvl w:ilvl="8" w:tplc="76CA9F7E" w:tentative="1">
      <w:start w:val="1"/>
      <w:numFmt w:val="lowerRoman"/>
      <w:lvlText w:val="%9."/>
      <w:lvlJc w:val="right"/>
      <w:pPr>
        <w:ind w:left="6120" w:hanging="180"/>
      </w:pPr>
    </w:lvl>
  </w:abstractNum>
  <w:abstractNum w:abstractNumId="5" w15:restartNumberingAfterBreak="0">
    <w:nsid w:val="11312725"/>
    <w:multiLevelType w:val="multilevel"/>
    <w:tmpl w:val="05DE967A"/>
    <w:lvl w:ilvl="0">
      <w:start w:val="1"/>
      <w:numFmt w:val="decimal"/>
      <w:lvlText w:val="%1."/>
      <w:lvlJc w:val="left"/>
      <w:pPr>
        <w:ind w:left="720" w:hanging="360"/>
      </w:pPr>
      <w:rPr>
        <w:rFonts w:hint="default"/>
      </w:rPr>
    </w:lvl>
    <w:lvl w:ilvl="1">
      <w:start w:val="1"/>
      <w:numFmt w:val="decimal"/>
      <w:suff w:val="space"/>
      <w:lvlText w:val="%1.%2."/>
      <w:lvlJc w:val="left"/>
      <w:pPr>
        <w:ind w:left="144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4617DE"/>
    <w:multiLevelType w:val="hybridMultilevel"/>
    <w:tmpl w:val="A9DAB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A7D6F9A"/>
    <w:multiLevelType w:val="hybridMultilevel"/>
    <w:tmpl w:val="AAFAB9E4"/>
    <w:lvl w:ilvl="0" w:tplc="3662A7BE">
      <w:start w:val="1"/>
      <w:numFmt w:val="bullet"/>
      <w:lvlText w:val=""/>
      <w:lvlJc w:val="left"/>
      <w:pPr>
        <w:ind w:left="720" w:hanging="360"/>
      </w:pPr>
      <w:rPr>
        <w:rFonts w:ascii="Symbol" w:hAnsi="Symbol" w:hint="default"/>
      </w:rPr>
    </w:lvl>
    <w:lvl w:ilvl="1" w:tplc="8F368F84" w:tentative="1">
      <w:start w:val="1"/>
      <w:numFmt w:val="bullet"/>
      <w:lvlText w:val="o"/>
      <w:lvlJc w:val="left"/>
      <w:pPr>
        <w:ind w:left="1440" w:hanging="360"/>
      </w:pPr>
      <w:rPr>
        <w:rFonts w:ascii="Courier New" w:hAnsi="Courier New" w:cs="Courier New" w:hint="default"/>
      </w:rPr>
    </w:lvl>
    <w:lvl w:ilvl="2" w:tplc="60727F62" w:tentative="1">
      <w:start w:val="1"/>
      <w:numFmt w:val="bullet"/>
      <w:lvlText w:val=""/>
      <w:lvlJc w:val="left"/>
      <w:pPr>
        <w:ind w:left="2160" w:hanging="360"/>
      </w:pPr>
      <w:rPr>
        <w:rFonts w:ascii="Wingdings" w:hAnsi="Wingdings" w:hint="default"/>
      </w:rPr>
    </w:lvl>
    <w:lvl w:ilvl="3" w:tplc="54440F80" w:tentative="1">
      <w:start w:val="1"/>
      <w:numFmt w:val="bullet"/>
      <w:lvlText w:val=""/>
      <w:lvlJc w:val="left"/>
      <w:pPr>
        <w:ind w:left="2880" w:hanging="360"/>
      </w:pPr>
      <w:rPr>
        <w:rFonts w:ascii="Symbol" w:hAnsi="Symbol" w:hint="default"/>
      </w:rPr>
    </w:lvl>
    <w:lvl w:ilvl="4" w:tplc="E7C289D4" w:tentative="1">
      <w:start w:val="1"/>
      <w:numFmt w:val="bullet"/>
      <w:lvlText w:val="o"/>
      <w:lvlJc w:val="left"/>
      <w:pPr>
        <w:ind w:left="3600" w:hanging="360"/>
      </w:pPr>
      <w:rPr>
        <w:rFonts w:ascii="Courier New" w:hAnsi="Courier New" w:cs="Courier New" w:hint="default"/>
      </w:rPr>
    </w:lvl>
    <w:lvl w:ilvl="5" w:tplc="24F08CA0" w:tentative="1">
      <w:start w:val="1"/>
      <w:numFmt w:val="bullet"/>
      <w:lvlText w:val=""/>
      <w:lvlJc w:val="left"/>
      <w:pPr>
        <w:ind w:left="4320" w:hanging="360"/>
      </w:pPr>
      <w:rPr>
        <w:rFonts w:ascii="Wingdings" w:hAnsi="Wingdings" w:hint="default"/>
      </w:rPr>
    </w:lvl>
    <w:lvl w:ilvl="6" w:tplc="7B58857A" w:tentative="1">
      <w:start w:val="1"/>
      <w:numFmt w:val="bullet"/>
      <w:lvlText w:val=""/>
      <w:lvlJc w:val="left"/>
      <w:pPr>
        <w:ind w:left="5040" w:hanging="360"/>
      </w:pPr>
      <w:rPr>
        <w:rFonts w:ascii="Symbol" w:hAnsi="Symbol" w:hint="default"/>
      </w:rPr>
    </w:lvl>
    <w:lvl w:ilvl="7" w:tplc="42B68B38" w:tentative="1">
      <w:start w:val="1"/>
      <w:numFmt w:val="bullet"/>
      <w:lvlText w:val="o"/>
      <w:lvlJc w:val="left"/>
      <w:pPr>
        <w:ind w:left="5760" w:hanging="360"/>
      </w:pPr>
      <w:rPr>
        <w:rFonts w:ascii="Courier New" w:hAnsi="Courier New" w:cs="Courier New" w:hint="default"/>
      </w:rPr>
    </w:lvl>
    <w:lvl w:ilvl="8" w:tplc="499669B8" w:tentative="1">
      <w:start w:val="1"/>
      <w:numFmt w:val="bullet"/>
      <w:lvlText w:val=""/>
      <w:lvlJc w:val="left"/>
      <w:pPr>
        <w:ind w:left="6480" w:hanging="360"/>
      </w:pPr>
      <w:rPr>
        <w:rFonts w:ascii="Wingdings" w:hAnsi="Wingdings" w:hint="default"/>
      </w:rPr>
    </w:lvl>
  </w:abstractNum>
  <w:abstractNum w:abstractNumId="8" w15:restartNumberingAfterBreak="0">
    <w:nsid w:val="1DD53A33"/>
    <w:multiLevelType w:val="multilevel"/>
    <w:tmpl w:val="8A94D140"/>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30C10CAE"/>
    <w:multiLevelType w:val="hybridMultilevel"/>
    <w:tmpl w:val="3126F32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37C49A1"/>
    <w:multiLevelType w:val="hybridMultilevel"/>
    <w:tmpl w:val="B16897C2"/>
    <w:lvl w:ilvl="0" w:tplc="18BE90B2">
      <w:start w:val="1"/>
      <w:numFmt w:val="bullet"/>
      <w:lvlText w:val=""/>
      <w:lvlJc w:val="left"/>
      <w:pPr>
        <w:ind w:left="720" w:hanging="360"/>
      </w:pPr>
      <w:rPr>
        <w:rFonts w:ascii="Symbol" w:hAnsi="Symbol" w:hint="default"/>
      </w:rPr>
    </w:lvl>
    <w:lvl w:ilvl="1" w:tplc="7C266272" w:tentative="1">
      <w:start w:val="1"/>
      <w:numFmt w:val="bullet"/>
      <w:lvlText w:val="o"/>
      <w:lvlJc w:val="left"/>
      <w:pPr>
        <w:ind w:left="1440" w:hanging="360"/>
      </w:pPr>
      <w:rPr>
        <w:rFonts w:ascii="Courier New" w:hAnsi="Courier New" w:cs="Courier New" w:hint="default"/>
      </w:rPr>
    </w:lvl>
    <w:lvl w:ilvl="2" w:tplc="307A406A" w:tentative="1">
      <w:start w:val="1"/>
      <w:numFmt w:val="bullet"/>
      <w:lvlText w:val=""/>
      <w:lvlJc w:val="left"/>
      <w:pPr>
        <w:ind w:left="2160" w:hanging="360"/>
      </w:pPr>
      <w:rPr>
        <w:rFonts w:ascii="Wingdings" w:hAnsi="Wingdings" w:hint="default"/>
      </w:rPr>
    </w:lvl>
    <w:lvl w:ilvl="3" w:tplc="8FB6BFF4" w:tentative="1">
      <w:start w:val="1"/>
      <w:numFmt w:val="bullet"/>
      <w:lvlText w:val=""/>
      <w:lvlJc w:val="left"/>
      <w:pPr>
        <w:ind w:left="2880" w:hanging="360"/>
      </w:pPr>
      <w:rPr>
        <w:rFonts w:ascii="Symbol" w:hAnsi="Symbol" w:hint="default"/>
      </w:rPr>
    </w:lvl>
    <w:lvl w:ilvl="4" w:tplc="74AA3320" w:tentative="1">
      <w:start w:val="1"/>
      <w:numFmt w:val="bullet"/>
      <w:lvlText w:val="o"/>
      <w:lvlJc w:val="left"/>
      <w:pPr>
        <w:ind w:left="3600" w:hanging="360"/>
      </w:pPr>
      <w:rPr>
        <w:rFonts w:ascii="Courier New" w:hAnsi="Courier New" w:cs="Courier New" w:hint="default"/>
      </w:rPr>
    </w:lvl>
    <w:lvl w:ilvl="5" w:tplc="B2E47498" w:tentative="1">
      <w:start w:val="1"/>
      <w:numFmt w:val="bullet"/>
      <w:lvlText w:val=""/>
      <w:lvlJc w:val="left"/>
      <w:pPr>
        <w:ind w:left="4320" w:hanging="360"/>
      </w:pPr>
      <w:rPr>
        <w:rFonts w:ascii="Wingdings" w:hAnsi="Wingdings" w:hint="default"/>
      </w:rPr>
    </w:lvl>
    <w:lvl w:ilvl="6" w:tplc="7AA0BD14" w:tentative="1">
      <w:start w:val="1"/>
      <w:numFmt w:val="bullet"/>
      <w:lvlText w:val=""/>
      <w:lvlJc w:val="left"/>
      <w:pPr>
        <w:ind w:left="5040" w:hanging="360"/>
      </w:pPr>
      <w:rPr>
        <w:rFonts w:ascii="Symbol" w:hAnsi="Symbol" w:hint="default"/>
      </w:rPr>
    </w:lvl>
    <w:lvl w:ilvl="7" w:tplc="42FAC7AA" w:tentative="1">
      <w:start w:val="1"/>
      <w:numFmt w:val="bullet"/>
      <w:lvlText w:val="o"/>
      <w:lvlJc w:val="left"/>
      <w:pPr>
        <w:ind w:left="5760" w:hanging="360"/>
      </w:pPr>
      <w:rPr>
        <w:rFonts w:ascii="Courier New" w:hAnsi="Courier New" w:cs="Courier New" w:hint="default"/>
      </w:rPr>
    </w:lvl>
    <w:lvl w:ilvl="8" w:tplc="51D255B6" w:tentative="1">
      <w:start w:val="1"/>
      <w:numFmt w:val="bullet"/>
      <w:lvlText w:val=""/>
      <w:lvlJc w:val="left"/>
      <w:pPr>
        <w:ind w:left="6480" w:hanging="360"/>
      </w:pPr>
      <w:rPr>
        <w:rFonts w:ascii="Wingdings" w:hAnsi="Wingdings" w:hint="default"/>
      </w:rPr>
    </w:lvl>
  </w:abstractNum>
  <w:abstractNum w:abstractNumId="11" w15:restartNumberingAfterBreak="0">
    <w:nsid w:val="38C067DF"/>
    <w:multiLevelType w:val="hybridMultilevel"/>
    <w:tmpl w:val="E2709E6E"/>
    <w:lvl w:ilvl="0" w:tplc="D9AAE596">
      <w:start w:val="1"/>
      <w:numFmt w:val="decimal"/>
      <w:lvlText w:val="%1."/>
      <w:lvlJc w:val="left"/>
      <w:pPr>
        <w:ind w:left="720" w:hanging="360"/>
      </w:pPr>
    </w:lvl>
    <w:lvl w:ilvl="1" w:tplc="2F4E41B8" w:tentative="1">
      <w:start w:val="1"/>
      <w:numFmt w:val="lowerLetter"/>
      <w:lvlText w:val="%2."/>
      <w:lvlJc w:val="left"/>
      <w:pPr>
        <w:ind w:left="1440" w:hanging="360"/>
      </w:pPr>
    </w:lvl>
    <w:lvl w:ilvl="2" w:tplc="B38ECE32" w:tentative="1">
      <w:start w:val="1"/>
      <w:numFmt w:val="lowerRoman"/>
      <w:lvlText w:val="%3."/>
      <w:lvlJc w:val="right"/>
      <w:pPr>
        <w:ind w:left="2160" w:hanging="180"/>
      </w:pPr>
    </w:lvl>
    <w:lvl w:ilvl="3" w:tplc="00ECD17C" w:tentative="1">
      <w:start w:val="1"/>
      <w:numFmt w:val="decimal"/>
      <w:lvlText w:val="%4."/>
      <w:lvlJc w:val="left"/>
      <w:pPr>
        <w:ind w:left="2880" w:hanging="360"/>
      </w:pPr>
    </w:lvl>
    <w:lvl w:ilvl="4" w:tplc="12FEE2CC" w:tentative="1">
      <w:start w:val="1"/>
      <w:numFmt w:val="lowerLetter"/>
      <w:lvlText w:val="%5."/>
      <w:lvlJc w:val="left"/>
      <w:pPr>
        <w:ind w:left="3600" w:hanging="360"/>
      </w:pPr>
    </w:lvl>
    <w:lvl w:ilvl="5" w:tplc="54DE5F88" w:tentative="1">
      <w:start w:val="1"/>
      <w:numFmt w:val="lowerRoman"/>
      <w:lvlText w:val="%6."/>
      <w:lvlJc w:val="right"/>
      <w:pPr>
        <w:ind w:left="4320" w:hanging="180"/>
      </w:pPr>
    </w:lvl>
    <w:lvl w:ilvl="6" w:tplc="6596B1AC" w:tentative="1">
      <w:start w:val="1"/>
      <w:numFmt w:val="decimal"/>
      <w:lvlText w:val="%7."/>
      <w:lvlJc w:val="left"/>
      <w:pPr>
        <w:ind w:left="5040" w:hanging="360"/>
      </w:pPr>
    </w:lvl>
    <w:lvl w:ilvl="7" w:tplc="B2CA88C4" w:tentative="1">
      <w:start w:val="1"/>
      <w:numFmt w:val="lowerLetter"/>
      <w:lvlText w:val="%8."/>
      <w:lvlJc w:val="left"/>
      <w:pPr>
        <w:ind w:left="5760" w:hanging="360"/>
      </w:pPr>
    </w:lvl>
    <w:lvl w:ilvl="8" w:tplc="5D50360E" w:tentative="1">
      <w:start w:val="1"/>
      <w:numFmt w:val="lowerRoman"/>
      <w:lvlText w:val="%9."/>
      <w:lvlJc w:val="right"/>
      <w:pPr>
        <w:ind w:left="6480" w:hanging="180"/>
      </w:p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3D12254E"/>
    <w:multiLevelType w:val="hybridMultilevel"/>
    <w:tmpl w:val="AB7407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43E2ED8"/>
    <w:multiLevelType w:val="hybridMultilevel"/>
    <w:tmpl w:val="BB08AE3A"/>
    <w:lvl w:ilvl="0" w:tplc="30024638">
      <w:start w:val="1"/>
      <w:numFmt w:val="bullet"/>
      <w:lvlText w:val=""/>
      <w:lvlJc w:val="left"/>
      <w:pPr>
        <w:ind w:left="720" w:hanging="360"/>
      </w:pPr>
      <w:rPr>
        <w:rFonts w:ascii="Symbol" w:hAnsi="Symbol" w:hint="default"/>
      </w:rPr>
    </w:lvl>
    <w:lvl w:ilvl="1" w:tplc="2794BFD8" w:tentative="1">
      <w:start w:val="1"/>
      <w:numFmt w:val="bullet"/>
      <w:lvlText w:val="o"/>
      <w:lvlJc w:val="left"/>
      <w:pPr>
        <w:ind w:left="1440" w:hanging="360"/>
      </w:pPr>
      <w:rPr>
        <w:rFonts w:ascii="Courier New" w:hAnsi="Courier New" w:cs="Courier New" w:hint="default"/>
      </w:rPr>
    </w:lvl>
    <w:lvl w:ilvl="2" w:tplc="47B8AA96" w:tentative="1">
      <w:start w:val="1"/>
      <w:numFmt w:val="bullet"/>
      <w:lvlText w:val=""/>
      <w:lvlJc w:val="left"/>
      <w:pPr>
        <w:ind w:left="2160" w:hanging="360"/>
      </w:pPr>
      <w:rPr>
        <w:rFonts w:ascii="Wingdings" w:hAnsi="Wingdings" w:hint="default"/>
      </w:rPr>
    </w:lvl>
    <w:lvl w:ilvl="3" w:tplc="E5162E0E" w:tentative="1">
      <w:start w:val="1"/>
      <w:numFmt w:val="bullet"/>
      <w:lvlText w:val=""/>
      <w:lvlJc w:val="left"/>
      <w:pPr>
        <w:ind w:left="2880" w:hanging="360"/>
      </w:pPr>
      <w:rPr>
        <w:rFonts w:ascii="Symbol" w:hAnsi="Symbol" w:hint="default"/>
      </w:rPr>
    </w:lvl>
    <w:lvl w:ilvl="4" w:tplc="2C588BA6" w:tentative="1">
      <w:start w:val="1"/>
      <w:numFmt w:val="bullet"/>
      <w:lvlText w:val="o"/>
      <w:lvlJc w:val="left"/>
      <w:pPr>
        <w:ind w:left="3600" w:hanging="360"/>
      </w:pPr>
      <w:rPr>
        <w:rFonts w:ascii="Courier New" w:hAnsi="Courier New" w:cs="Courier New" w:hint="default"/>
      </w:rPr>
    </w:lvl>
    <w:lvl w:ilvl="5" w:tplc="CE18EEE2" w:tentative="1">
      <w:start w:val="1"/>
      <w:numFmt w:val="bullet"/>
      <w:lvlText w:val=""/>
      <w:lvlJc w:val="left"/>
      <w:pPr>
        <w:ind w:left="4320" w:hanging="360"/>
      </w:pPr>
      <w:rPr>
        <w:rFonts w:ascii="Wingdings" w:hAnsi="Wingdings" w:hint="default"/>
      </w:rPr>
    </w:lvl>
    <w:lvl w:ilvl="6" w:tplc="06D8E8CC" w:tentative="1">
      <w:start w:val="1"/>
      <w:numFmt w:val="bullet"/>
      <w:lvlText w:val=""/>
      <w:lvlJc w:val="left"/>
      <w:pPr>
        <w:ind w:left="5040" w:hanging="360"/>
      </w:pPr>
      <w:rPr>
        <w:rFonts w:ascii="Symbol" w:hAnsi="Symbol" w:hint="default"/>
      </w:rPr>
    </w:lvl>
    <w:lvl w:ilvl="7" w:tplc="81480578" w:tentative="1">
      <w:start w:val="1"/>
      <w:numFmt w:val="bullet"/>
      <w:lvlText w:val="o"/>
      <w:lvlJc w:val="left"/>
      <w:pPr>
        <w:ind w:left="5760" w:hanging="360"/>
      </w:pPr>
      <w:rPr>
        <w:rFonts w:ascii="Courier New" w:hAnsi="Courier New" w:cs="Courier New" w:hint="default"/>
      </w:rPr>
    </w:lvl>
    <w:lvl w:ilvl="8" w:tplc="3C76068A" w:tentative="1">
      <w:start w:val="1"/>
      <w:numFmt w:val="bullet"/>
      <w:lvlText w:val=""/>
      <w:lvlJc w:val="left"/>
      <w:pPr>
        <w:ind w:left="6480" w:hanging="360"/>
      </w:pPr>
      <w:rPr>
        <w:rFonts w:ascii="Wingdings" w:hAnsi="Wingdings" w:hint="default"/>
      </w:rPr>
    </w:lvl>
  </w:abstractNum>
  <w:abstractNum w:abstractNumId="15" w15:restartNumberingAfterBreak="0">
    <w:nsid w:val="4CAA5069"/>
    <w:multiLevelType w:val="multilevel"/>
    <w:tmpl w:val="7540BD9C"/>
    <w:lvl w:ilvl="0">
      <w:start w:val="1"/>
      <w:numFmt w:val="decimal"/>
      <w:lvlText w:val="%1"/>
      <w:lvlJc w:val="left"/>
      <w:pPr>
        <w:tabs>
          <w:tab w:val="num" w:pos="4272"/>
        </w:tabs>
        <w:ind w:left="4272" w:hanging="432"/>
      </w:pPr>
      <w:rPr>
        <w:rFonts w:hint="default"/>
      </w:rPr>
    </w:lvl>
    <w:lvl w:ilvl="1">
      <w:start w:val="1"/>
      <w:numFmt w:val="decimal"/>
      <w:lvlText w:val="%1.%2"/>
      <w:lvlJc w:val="left"/>
      <w:pPr>
        <w:tabs>
          <w:tab w:val="num" w:pos="4416"/>
        </w:tabs>
        <w:ind w:left="4416" w:hanging="576"/>
      </w:pPr>
      <w:rPr>
        <w:rFonts w:hint="default"/>
      </w:rPr>
    </w:lvl>
    <w:lvl w:ilvl="2">
      <w:start w:val="1"/>
      <w:numFmt w:val="decimal"/>
      <w:lvlText w:val="%1.%2.%3"/>
      <w:lvlJc w:val="left"/>
      <w:pPr>
        <w:tabs>
          <w:tab w:val="num" w:pos="4560"/>
        </w:tabs>
        <w:ind w:left="4560" w:hanging="720"/>
      </w:pPr>
      <w:rPr>
        <w:rFonts w:hint="default"/>
      </w:rPr>
    </w:lvl>
    <w:lvl w:ilvl="3">
      <w:start w:val="1"/>
      <w:numFmt w:val="decimal"/>
      <w:lvlText w:val="%1.%2.%3.%4"/>
      <w:lvlJc w:val="left"/>
      <w:pPr>
        <w:tabs>
          <w:tab w:val="num" w:pos="4704"/>
        </w:tabs>
        <w:ind w:left="4704" w:hanging="864"/>
      </w:pPr>
      <w:rPr>
        <w:rFonts w:hint="default"/>
      </w:rPr>
    </w:lvl>
    <w:lvl w:ilvl="4">
      <w:start w:val="1"/>
      <w:numFmt w:val="decimal"/>
      <w:lvlText w:val="%1.%2.%3.%4.%5"/>
      <w:lvlJc w:val="left"/>
      <w:pPr>
        <w:tabs>
          <w:tab w:val="num" w:pos="4848"/>
        </w:tabs>
        <w:ind w:left="4848" w:hanging="1008"/>
      </w:pPr>
      <w:rPr>
        <w:rFonts w:hint="default"/>
      </w:rPr>
    </w:lvl>
    <w:lvl w:ilvl="5">
      <w:start w:val="1"/>
      <w:numFmt w:val="decimal"/>
      <w:lvlText w:val="%1.%2.%3.%4.%5.%6"/>
      <w:lvlJc w:val="left"/>
      <w:pPr>
        <w:tabs>
          <w:tab w:val="num" w:pos="4992"/>
        </w:tabs>
        <w:ind w:left="4992" w:hanging="1152"/>
      </w:pPr>
      <w:rPr>
        <w:rFonts w:hint="default"/>
      </w:rPr>
    </w:lvl>
    <w:lvl w:ilvl="6">
      <w:start w:val="1"/>
      <w:numFmt w:val="decimal"/>
      <w:lvlText w:val="%1.%2.%3.%4.%5.%6.%7"/>
      <w:lvlJc w:val="left"/>
      <w:pPr>
        <w:tabs>
          <w:tab w:val="num" w:pos="5136"/>
        </w:tabs>
        <w:ind w:left="5136" w:hanging="1296"/>
      </w:pPr>
      <w:rPr>
        <w:rFonts w:hint="default"/>
      </w:rPr>
    </w:lvl>
    <w:lvl w:ilvl="7">
      <w:start w:val="1"/>
      <w:numFmt w:val="decimal"/>
      <w:lvlText w:val="%1.%2.%3.%4.%5.%6.%7.%8"/>
      <w:lvlJc w:val="left"/>
      <w:pPr>
        <w:tabs>
          <w:tab w:val="num" w:pos="5280"/>
        </w:tabs>
        <w:ind w:left="5280" w:hanging="1440"/>
      </w:pPr>
      <w:rPr>
        <w:rFonts w:hint="default"/>
      </w:rPr>
    </w:lvl>
    <w:lvl w:ilvl="8">
      <w:start w:val="1"/>
      <w:numFmt w:val="decimal"/>
      <w:lvlText w:val="%1.%2.%3.%4.%5.%6.%7.%8.%9"/>
      <w:lvlJc w:val="left"/>
      <w:pPr>
        <w:tabs>
          <w:tab w:val="num" w:pos="5424"/>
        </w:tabs>
        <w:ind w:left="5424" w:hanging="1584"/>
      </w:pPr>
      <w:rPr>
        <w:rFonts w:hint="default"/>
      </w:rPr>
    </w:lvl>
  </w:abstractNum>
  <w:abstractNum w:abstractNumId="16" w15:restartNumberingAfterBreak="0">
    <w:nsid w:val="4CFA6509"/>
    <w:multiLevelType w:val="hybridMultilevel"/>
    <w:tmpl w:val="5620895E"/>
    <w:lvl w:ilvl="0" w:tplc="AD146260">
      <w:start w:val="1"/>
      <w:numFmt w:val="bullet"/>
      <w:lvlText w:val=""/>
      <w:lvlJc w:val="left"/>
      <w:pPr>
        <w:ind w:left="720" w:hanging="360"/>
      </w:pPr>
      <w:rPr>
        <w:rFonts w:ascii="Symbol" w:hAnsi="Symbol" w:hint="default"/>
      </w:rPr>
    </w:lvl>
    <w:lvl w:ilvl="1" w:tplc="92F419B6">
      <w:start w:val="1"/>
      <w:numFmt w:val="bullet"/>
      <w:lvlText w:val="o"/>
      <w:lvlJc w:val="left"/>
      <w:pPr>
        <w:ind w:left="1440" w:hanging="360"/>
      </w:pPr>
      <w:rPr>
        <w:rFonts w:ascii="Courier New" w:hAnsi="Courier New" w:cs="Courier New" w:hint="default"/>
      </w:rPr>
    </w:lvl>
    <w:lvl w:ilvl="2" w:tplc="AD8427FE">
      <w:start w:val="1"/>
      <w:numFmt w:val="bullet"/>
      <w:lvlText w:val=""/>
      <w:lvlJc w:val="left"/>
      <w:pPr>
        <w:ind w:left="2160" w:hanging="360"/>
      </w:pPr>
      <w:rPr>
        <w:rFonts w:ascii="Wingdings" w:hAnsi="Wingdings" w:hint="default"/>
      </w:rPr>
    </w:lvl>
    <w:lvl w:ilvl="3" w:tplc="83908916" w:tentative="1">
      <w:start w:val="1"/>
      <w:numFmt w:val="bullet"/>
      <w:lvlText w:val=""/>
      <w:lvlJc w:val="left"/>
      <w:pPr>
        <w:ind w:left="2880" w:hanging="360"/>
      </w:pPr>
      <w:rPr>
        <w:rFonts w:ascii="Symbol" w:hAnsi="Symbol" w:hint="default"/>
      </w:rPr>
    </w:lvl>
    <w:lvl w:ilvl="4" w:tplc="AEE880CC" w:tentative="1">
      <w:start w:val="1"/>
      <w:numFmt w:val="bullet"/>
      <w:lvlText w:val="o"/>
      <w:lvlJc w:val="left"/>
      <w:pPr>
        <w:ind w:left="3600" w:hanging="360"/>
      </w:pPr>
      <w:rPr>
        <w:rFonts w:ascii="Courier New" w:hAnsi="Courier New" w:cs="Courier New" w:hint="default"/>
      </w:rPr>
    </w:lvl>
    <w:lvl w:ilvl="5" w:tplc="AA421E3E" w:tentative="1">
      <w:start w:val="1"/>
      <w:numFmt w:val="bullet"/>
      <w:lvlText w:val=""/>
      <w:lvlJc w:val="left"/>
      <w:pPr>
        <w:ind w:left="4320" w:hanging="360"/>
      </w:pPr>
      <w:rPr>
        <w:rFonts w:ascii="Wingdings" w:hAnsi="Wingdings" w:hint="default"/>
      </w:rPr>
    </w:lvl>
    <w:lvl w:ilvl="6" w:tplc="70D88238" w:tentative="1">
      <w:start w:val="1"/>
      <w:numFmt w:val="bullet"/>
      <w:lvlText w:val=""/>
      <w:lvlJc w:val="left"/>
      <w:pPr>
        <w:ind w:left="5040" w:hanging="360"/>
      </w:pPr>
      <w:rPr>
        <w:rFonts w:ascii="Symbol" w:hAnsi="Symbol" w:hint="default"/>
      </w:rPr>
    </w:lvl>
    <w:lvl w:ilvl="7" w:tplc="04545A0E" w:tentative="1">
      <w:start w:val="1"/>
      <w:numFmt w:val="bullet"/>
      <w:lvlText w:val="o"/>
      <w:lvlJc w:val="left"/>
      <w:pPr>
        <w:ind w:left="5760" w:hanging="360"/>
      </w:pPr>
      <w:rPr>
        <w:rFonts w:ascii="Courier New" w:hAnsi="Courier New" w:cs="Courier New" w:hint="default"/>
      </w:rPr>
    </w:lvl>
    <w:lvl w:ilvl="8" w:tplc="5A946D06" w:tentative="1">
      <w:start w:val="1"/>
      <w:numFmt w:val="bullet"/>
      <w:lvlText w:val=""/>
      <w:lvlJc w:val="left"/>
      <w:pPr>
        <w:ind w:left="6480" w:hanging="360"/>
      </w:pPr>
      <w:rPr>
        <w:rFonts w:ascii="Wingdings" w:hAnsi="Wingdings" w:hint="default"/>
      </w:rPr>
    </w:lvl>
  </w:abstractNum>
  <w:abstractNum w:abstractNumId="17" w15:restartNumberingAfterBreak="0">
    <w:nsid w:val="4DD36773"/>
    <w:multiLevelType w:val="multilevel"/>
    <w:tmpl w:val="D388CA30"/>
    <w:lvl w:ilvl="0">
      <w:start w:val="1"/>
      <w:numFmt w:val="decimal"/>
      <w:suff w:val="space"/>
      <w:lvlText w:val="%1."/>
      <w:lvlJc w:val="left"/>
      <w:pPr>
        <w:ind w:left="720" w:hanging="360"/>
      </w:pPr>
      <w:rPr>
        <w:rFonts w:hint="default"/>
      </w:rPr>
    </w:lvl>
    <w:lvl w:ilvl="1">
      <w:start w:val="1"/>
      <w:numFmt w:val="decimal"/>
      <w:suff w:val="space"/>
      <w:lvlText w:val="%1.%2."/>
      <w:lvlJc w:val="left"/>
      <w:pPr>
        <w:ind w:left="360" w:hanging="36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2.%1.%3."/>
      <w:lvlJc w:val="left"/>
      <w:pPr>
        <w:ind w:left="180" w:hanging="18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F0A6819"/>
    <w:multiLevelType w:val="multilevel"/>
    <w:tmpl w:val="8A94D140"/>
    <w:numStyleLink w:val="Estilo1"/>
  </w:abstractNum>
  <w:abstractNum w:abstractNumId="19" w15:restartNumberingAfterBreak="0">
    <w:nsid w:val="4FAE7CD5"/>
    <w:multiLevelType w:val="hybridMultilevel"/>
    <w:tmpl w:val="9E2C8EE8"/>
    <w:lvl w:ilvl="0" w:tplc="9E9C61AC">
      <w:start w:val="1"/>
      <w:numFmt w:val="decimal"/>
      <w:lvlText w:val="Capítulo %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063296E"/>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488215A"/>
    <w:multiLevelType w:val="hybridMultilevel"/>
    <w:tmpl w:val="315AB45A"/>
    <w:lvl w:ilvl="0" w:tplc="0792B426">
      <w:start w:val="1"/>
      <w:numFmt w:val="decimal"/>
      <w:lvlText w:val="%1."/>
      <w:lvlJc w:val="left"/>
      <w:pPr>
        <w:ind w:left="720" w:hanging="360"/>
      </w:pPr>
      <w:rPr>
        <w:rFonts w:hint="default"/>
        <w:i w:val="0"/>
      </w:rPr>
    </w:lvl>
    <w:lvl w:ilvl="1" w:tplc="AD728DF4">
      <w:start w:val="1"/>
      <w:numFmt w:val="lowerLetter"/>
      <w:lvlText w:val="%2."/>
      <w:lvlJc w:val="left"/>
      <w:pPr>
        <w:ind w:left="1440" w:hanging="360"/>
      </w:pPr>
    </w:lvl>
    <w:lvl w:ilvl="2" w:tplc="34A2887A" w:tentative="1">
      <w:start w:val="1"/>
      <w:numFmt w:val="lowerRoman"/>
      <w:lvlText w:val="%3."/>
      <w:lvlJc w:val="right"/>
      <w:pPr>
        <w:ind w:left="2160" w:hanging="180"/>
      </w:pPr>
    </w:lvl>
    <w:lvl w:ilvl="3" w:tplc="32044480" w:tentative="1">
      <w:start w:val="1"/>
      <w:numFmt w:val="decimal"/>
      <w:lvlText w:val="%4."/>
      <w:lvlJc w:val="left"/>
      <w:pPr>
        <w:ind w:left="2880" w:hanging="360"/>
      </w:pPr>
    </w:lvl>
    <w:lvl w:ilvl="4" w:tplc="745EA5FA" w:tentative="1">
      <w:start w:val="1"/>
      <w:numFmt w:val="lowerLetter"/>
      <w:lvlText w:val="%5."/>
      <w:lvlJc w:val="left"/>
      <w:pPr>
        <w:ind w:left="3600" w:hanging="360"/>
      </w:pPr>
    </w:lvl>
    <w:lvl w:ilvl="5" w:tplc="19AE8748" w:tentative="1">
      <w:start w:val="1"/>
      <w:numFmt w:val="lowerRoman"/>
      <w:lvlText w:val="%6."/>
      <w:lvlJc w:val="right"/>
      <w:pPr>
        <w:ind w:left="4320" w:hanging="180"/>
      </w:pPr>
    </w:lvl>
    <w:lvl w:ilvl="6" w:tplc="40EAA6AA" w:tentative="1">
      <w:start w:val="1"/>
      <w:numFmt w:val="decimal"/>
      <w:lvlText w:val="%7."/>
      <w:lvlJc w:val="left"/>
      <w:pPr>
        <w:ind w:left="5040" w:hanging="360"/>
      </w:pPr>
    </w:lvl>
    <w:lvl w:ilvl="7" w:tplc="4BE4C17A" w:tentative="1">
      <w:start w:val="1"/>
      <w:numFmt w:val="lowerLetter"/>
      <w:lvlText w:val="%8."/>
      <w:lvlJc w:val="left"/>
      <w:pPr>
        <w:ind w:left="5760" w:hanging="360"/>
      </w:pPr>
    </w:lvl>
    <w:lvl w:ilvl="8" w:tplc="17768E7E" w:tentative="1">
      <w:start w:val="1"/>
      <w:numFmt w:val="lowerRoman"/>
      <w:lvlText w:val="%9."/>
      <w:lvlJc w:val="right"/>
      <w:pPr>
        <w:ind w:left="6480" w:hanging="180"/>
      </w:pPr>
    </w:lvl>
  </w:abstractNum>
  <w:abstractNum w:abstractNumId="22" w15:restartNumberingAfterBreak="0">
    <w:nsid w:val="556418DE"/>
    <w:multiLevelType w:val="hybridMultilevel"/>
    <w:tmpl w:val="44ACEC82"/>
    <w:lvl w:ilvl="0" w:tplc="08160001">
      <w:start w:val="1"/>
      <w:numFmt w:val="bullet"/>
      <w:lvlText w:val=""/>
      <w:lvlJc w:val="left"/>
      <w:pPr>
        <w:ind w:left="783" w:hanging="360"/>
      </w:pPr>
      <w:rPr>
        <w:rFonts w:ascii="Symbol" w:hAnsi="Symbol" w:hint="default"/>
      </w:rPr>
    </w:lvl>
    <w:lvl w:ilvl="1" w:tplc="08160003" w:tentative="1">
      <w:start w:val="1"/>
      <w:numFmt w:val="bullet"/>
      <w:lvlText w:val="o"/>
      <w:lvlJc w:val="left"/>
      <w:pPr>
        <w:ind w:left="1503" w:hanging="360"/>
      </w:pPr>
      <w:rPr>
        <w:rFonts w:ascii="Courier New" w:hAnsi="Courier New" w:cs="Courier New" w:hint="default"/>
      </w:rPr>
    </w:lvl>
    <w:lvl w:ilvl="2" w:tplc="08160005" w:tentative="1">
      <w:start w:val="1"/>
      <w:numFmt w:val="bullet"/>
      <w:lvlText w:val=""/>
      <w:lvlJc w:val="left"/>
      <w:pPr>
        <w:ind w:left="2223" w:hanging="360"/>
      </w:pPr>
      <w:rPr>
        <w:rFonts w:ascii="Wingdings" w:hAnsi="Wingdings" w:hint="default"/>
      </w:rPr>
    </w:lvl>
    <w:lvl w:ilvl="3" w:tplc="08160001" w:tentative="1">
      <w:start w:val="1"/>
      <w:numFmt w:val="bullet"/>
      <w:lvlText w:val=""/>
      <w:lvlJc w:val="left"/>
      <w:pPr>
        <w:ind w:left="2943" w:hanging="360"/>
      </w:pPr>
      <w:rPr>
        <w:rFonts w:ascii="Symbol" w:hAnsi="Symbol" w:hint="default"/>
      </w:rPr>
    </w:lvl>
    <w:lvl w:ilvl="4" w:tplc="08160003" w:tentative="1">
      <w:start w:val="1"/>
      <w:numFmt w:val="bullet"/>
      <w:lvlText w:val="o"/>
      <w:lvlJc w:val="left"/>
      <w:pPr>
        <w:ind w:left="3663" w:hanging="360"/>
      </w:pPr>
      <w:rPr>
        <w:rFonts w:ascii="Courier New" w:hAnsi="Courier New" w:cs="Courier New" w:hint="default"/>
      </w:rPr>
    </w:lvl>
    <w:lvl w:ilvl="5" w:tplc="08160005" w:tentative="1">
      <w:start w:val="1"/>
      <w:numFmt w:val="bullet"/>
      <w:lvlText w:val=""/>
      <w:lvlJc w:val="left"/>
      <w:pPr>
        <w:ind w:left="4383" w:hanging="360"/>
      </w:pPr>
      <w:rPr>
        <w:rFonts w:ascii="Wingdings" w:hAnsi="Wingdings" w:hint="default"/>
      </w:rPr>
    </w:lvl>
    <w:lvl w:ilvl="6" w:tplc="08160001" w:tentative="1">
      <w:start w:val="1"/>
      <w:numFmt w:val="bullet"/>
      <w:lvlText w:val=""/>
      <w:lvlJc w:val="left"/>
      <w:pPr>
        <w:ind w:left="5103" w:hanging="360"/>
      </w:pPr>
      <w:rPr>
        <w:rFonts w:ascii="Symbol" w:hAnsi="Symbol" w:hint="default"/>
      </w:rPr>
    </w:lvl>
    <w:lvl w:ilvl="7" w:tplc="08160003" w:tentative="1">
      <w:start w:val="1"/>
      <w:numFmt w:val="bullet"/>
      <w:lvlText w:val="o"/>
      <w:lvlJc w:val="left"/>
      <w:pPr>
        <w:ind w:left="5823" w:hanging="360"/>
      </w:pPr>
      <w:rPr>
        <w:rFonts w:ascii="Courier New" w:hAnsi="Courier New" w:cs="Courier New" w:hint="default"/>
      </w:rPr>
    </w:lvl>
    <w:lvl w:ilvl="8" w:tplc="08160005" w:tentative="1">
      <w:start w:val="1"/>
      <w:numFmt w:val="bullet"/>
      <w:lvlText w:val=""/>
      <w:lvlJc w:val="left"/>
      <w:pPr>
        <w:ind w:left="6543" w:hanging="360"/>
      </w:pPr>
      <w:rPr>
        <w:rFonts w:ascii="Wingdings" w:hAnsi="Wingdings" w:hint="default"/>
      </w:rPr>
    </w:lvl>
  </w:abstractNum>
  <w:abstractNum w:abstractNumId="23" w15:restartNumberingAfterBreak="0">
    <w:nsid w:val="59F30CF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02E112A"/>
    <w:multiLevelType w:val="multilevel"/>
    <w:tmpl w:val="8A94D140"/>
    <w:numStyleLink w:val="Estilo1"/>
  </w:abstractNum>
  <w:abstractNum w:abstractNumId="25" w15:restartNumberingAfterBreak="0">
    <w:nsid w:val="63DB1264"/>
    <w:multiLevelType w:val="singleLevel"/>
    <w:tmpl w:val="8B40B698"/>
    <w:lvl w:ilvl="0">
      <w:start w:val="1"/>
      <w:numFmt w:val="decimal"/>
      <w:lvlText w:val="[%1]"/>
      <w:lvlJc w:val="left"/>
      <w:pPr>
        <w:tabs>
          <w:tab w:val="num" w:pos="502"/>
        </w:tabs>
        <w:ind w:left="502" w:hanging="360"/>
      </w:pPr>
      <w:rPr>
        <w:rFonts w:ascii="Times New Roman" w:hAnsi="Times New Roman" w:cs="Times New Roman" w:hint="default"/>
        <w:i w:val="0"/>
        <w:sz w:val="16"/>
        <w:szCs w:val="16"/>
      </w:rPr>
    </w:lvl>
  </w:abstractNum>
  <w:abstractNum w:abstractNumId="26"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27"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28" w15:restartNumberingAfterBreak="0">
    <w:nsid w:val="6A092F28"/>
    <w:multiLevelType w:val="hybridMultilevel"/>
    <w:tmpl w:val="BDD893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08C0612"/>
    <w:multiLevelType w:val="multilevel"/>
    <w:tmpl w:val="65CEFB2E"/>
    <w:lvl w:ilvl="0">
      <w:start w:val="1"/>
      <w:numFmt w:val="decimal"/>
      <w:suff w:val="space"/>
      <w:lvlText w:val="Chapter %1."/>
      <w:lvlJc w:val="left"/>
      <w:pPr>
        <w:ind w:left="360" w:hanging="36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73960082"/>
    <w:multiLevelType w:val="hybridMultilevel"/>
    <w:tmpl w:val="88B02B10"/>
    <w:lvl w:ilvl="0" w:tplc="C5088090">
      <w:start w:val="1"/>
      <w:numFmt w:val="decimal"/>
      <w:lvlText w:val="Capítulo %1"/>
      <w:lvlJc w:val="left"/>
      <w:pPr>
        <w:ind w:left="720" w:hanging="360"/>
      </w:pPr>
      <w:rPr>
        <w:rFonts w:hint="default"/>
      </w:rPr>
    </w:lvl>
    <w:lvl w:ilvl="1" w:tplc="A88686D4" w:tentative="1">
      <w:start w:val="1"/>
      <w:numFmt w:val="lowerLetter"/>
      <w:lvlText w:val="%2."/>
      <w:lvlJc w:val="left"/>
      <w:pPr>
        <w:ind w:left="1440" w:hanging="360"/>
      </w:pPr>
    </w:lvl>
    <w:lvl w:ilvl="2" w:tplc="E0EA1C3E" w:tentative="1">
      <w:start w:val="1"/>
      <w:numFmt w:val="lowerRoman"/>
      <w:lvlText w:val="%3."/>
      <w:lvlJc w:val="right"/>
      <w:pPr>
        <w:ind w:left="2160" w:hanging="180"/>
      </w:pPr>
    </w:lvl>
    <w:lvl w:ilvl="3" w:tplc="C332121A" w:tentative="1">
      <w:start w:val="1"/>
      <w:numFmt w:val="decimal"/>
      <w:lvlText w:val="%4."/>
      <w:lvlJc w:val="left"/>
      <w:pPr>
        <w:ind w:left="2880" w:hanging="360"/>
      </w:pPr>
    </w:lvl>
    <w:lvl w:ilvl="4" w:tplc="B34A9ED2" w:tentative="1">
      <w:start w:val="1"/>
      <w:numFmt w:val="lowerLetter"/>
      <w:lvlText w:val="%5."/>
      <w:lvlJc w:val="left"/>
      <w:pPr>
        <w:ind w:left="3600" w:hanging="360"/>
      </w:pPr>
    </w:lvl>
    <w:lvl w:ilvl="5" w:tplc="46882FC2" w:tentative="1">
      <w:start w:val="1"/>
      <w:numFmt w:val="lowerRoman"/>
      <w:lvlText w:val="%6."/>
      <w:lvlJc w:val="right"/>
      <w:pPr>
        <w:ind w:left="4320" w:hanging="180"/>
      </w:pPr>
    </w:lvl>
    <w:lvl w:ilvl="6" w:tplc="9326B304" w:tentative="1">
      <w:start w:val="1"/>
      <w:numFmt w:val="decimal"/>
      <w:lvlText w:val="%7."/>
      <w:lvlJc w:val="left"/>
      <w:pPr>
        <w:ind w:left="5040" w:hanging="360"/>
      </w:pPr>
    </w:lvl>
    <w:lvl w:ilvl="7" w:tplc="51C4409C" w:tentative="1">
      <w:start w:val="1"/>
      <w:numFmt w:val="lowerLetter"/>
      <w:lvlText w:val="%8."/>
      <w:lvlJc w:val="left"/>
      <w:pPr>
        <w:ind w:left="5760" w:hanging="360"/>
      </w:pPr>
    </w:lvl>
    <w:lvl w:ilvl="8" w:tplc="00227468" w:tentative="1">
      <w:start w:val="1"/>
      <w:numFmt w:val="lowerRoman"/>
      <w:lvlText w:val="%9."/>
      <w:lvlJc w:val="right"/>
      <w:pPr>
        <w:ind w:left="6480" w:hanging="180"/>
      </w:pPr>
    </w:lvl>
  </w:abstractNum>
  <w:abstractNum w:abstractNumId="31"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2" w15:restartNumberingAfterBreak="0">
    <w:nsid w:val="75A47198"/>
    <w:multiLevelType w:val="hybridMultilevel"/>
    <w:tmpl w:val="303E4840"/>
    <w:lvl w:ilvl="0" w:tplc="08160005">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3" w15:restartNumberingAfterBreak="0">
    <w:nsid w:val="761979A0"/>
    <w:multiLevelType w:val="multilevel"/>
    <w:tmpl w:val="731ED016"/>
    <w:lvl w:ilvl="0">
      <w:start w:val="1"/>
      <w:numFmt w:val="decimal"/>
      <w:suff w:val="nothing"/>
      <w:lvlText w:val="Capítulo %1"/>
      <w:lvlJc w:val="left"/>
      <w:pPr>
        <w:ind w:left="0" w:firstLine="0"/>
      </w:pPr>
      <w:rPr>
        <w:rFonts w:ascii="Times New Roman" w:hAnsi="Times New Roman" w:hint="default"/>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4" w15:restartNumberingAfterBreak="0">
    <w:nsid w:val="78AC41C7"/>
    <w:multiLevelType w:val="multilevel"/>
    <w:tmpl w:val="8A94D140"/>
    <w:numStyleLink w:val="Estilo1"/>
  </w:abstractNum>
  <w:abstractNum w:abstractNumId="35" w15:restartNumberingAfterBreak="0">
    <w:nsid w:val="7E167721"/>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26"/>
  </w:num>
  <w:num w:numId="4">
    <w:abstractNumId w:val="0"/>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7"/>
  </w:num>
  <w:num w:numId="8">
    <w:abstractNumId w:val="12"/>
  </w:num>
  <w:num w:numId="9">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284" w:firstLine="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0">
    <w:abstractNumId w:val="14"/>
  </w:num>
  <w:num w:numId="11">
    <w:abstractNumId w:val="7"/>
  </w:num>
  <w:num w:numId="12">
    <w:abstractNumId w:val="10"/>
  </w:num>
  <w:num w:numId="13">
    <w:abstractNumId w:val="16"/>
  </w:num>
  <w:num w:numId="14">
    <w:abstractNumId w:val="2"/>
  </w:num>
  <w:num w:numId="15">
    <w:abstractNumId w:val="15"/>
  </w:num>
  <w:num w:numId="16">
    <w:abstractNumId w:val="4"/>
  </w:num>
  <w:num w:numId="17">
    <w:abstractNumId w:val="31"/>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lvl w:ilvl="0">
        <w:start w:val="1"/>
        <w:numFmt w:val="decimal"/>
        <w:suff w:val="nothing"/>
        <w:lvlText w:val="Capítulo %1"/>
        <w:lvlJc w:val="left"/>
        <w:pPr>
          <w:ind w:left="0" w:firstLine="0"/>
        </w:pPr>
        <w:rPr>
          <w:rFonts w:ascii="Times New Roman" w:hAnsi="Times New Roman" w:hint="default"/>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5">
    <w:abstractNumId w:val="8"/>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26">
    <w:abstractNumId w:val="30"/>
  </w:num>
  <w:num w:numId="27">
    <w:abstractNumId w:val="35"/>
  </w:num>
  <w:num w:numId="28">
    <w:abstractNumId w:val="8"/>
    <w:lvlOverride w:ilvl="0">
      <w:lvl w:ilvl="0">
        <w:numFmt w:val="decimal"/>
        <w:pStyle w:val="ThesisHeading1numberedchapterheading"/>
        <w:lvlText w:val=""/>
        <w:lvlJc w:val="left"/>
      </w:lvl>
    </w:lvlOverride>
    <w:lvlOverride w:ilvl="1">
      <w:lvl w:ilvl="1">
        <w:numFmt w:val="decimal"/>
        <w:pStyle w:val="ThesisHeading2numbered"/>
        <w:lvlText w:val=""/>
        <w:lvlJc w:val="left"/>
      </w:lvl>
    </w:lvlOverride>
    <w:lvlOverride w:ilvl="2">
      <w:lvl w:ilvl="2">
        <w:start w:val="1"/>
        <w:numFmt w:val="decimal"/>
        <w:pStyle w:val="ThesisHeading3numbered"/>
        <w:suff w:val="space"/>
        <w:lvlText w:val="%1.%2.%3"/>
        <w:lvlJc w:val="left"/>
        <w:pPr>
          <w:ind w:left="0" w:firstLine="0"/>
        </w:pPr>
        <w:rPr>
          <w:rFonts w:hint="default"/>
          <w:lang w:val="pt-PT"/>
        </w:rPr>
      </w:lvl>
    </w:lvlOverride>
  </w:num>
  <w:num w:numId="29">
    <w:abstractNumId w:val="23"/>
  </w:num>
  <w:num w:numId="30">
    <w:abstractNumId w:val="20"/>
  </w:num>
  <w:num w:numId="31">
    <w:abstractNumId w:val="34"/>
    <w:lvlOverride w:ilvl="0">
      <w:lvl w:ilvl="0">
        <w:numFmt w:val="decimal"/>
        <w:lvlText w:val=""/>
        <w:lvlJc w:val="left"/>
      </w:lvl>
    </w:lvlOverride>
    <w:lvlOverride w:ilvl="1">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32">
    <w:abstractNumId w:val="24"/>
  </w:num>
  <w:num w:numId="33">
    <w:abstractNumId w:val="1"/>
  </w:num>
  <w:num w:numId="34">
    <w:abstractNumId w:val="8"/>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ThesisHeading3numbered"/>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35">
    <w:abstractNumId w:val="33"/>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5"/>
  </w:num>
  <w:num w:numId="39">
    <w:abstractNumId w:val="3"/>
  </w:num>
  <w:num w:numId="40">
    <w:abstractNumId w:val="19"/>
  </w:num>
  <w:num w:numId="41">
    <w:abstractNumId w:val="8"/>
  </w:num>
  <w:num w:numId="42">
    <w:abstractNumId w:val="8"/>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43">
    <w:abstractNumId w:val="22"/>
  </w:num>
  <w:num w:numId="44">
    <w:abstractNumId w:val="6"/>
  </w:num>
  <w:num w:numId="45">
    <w:abstractNumId w:val="0"/>
  </w:num>
  <w:num w:numId="46">
    <w:abstractNumId w:val="0"/>
  </w:num>
  <w:num w:numId="47">
    <w:abstractNumId w:val="28"/>
  </w:num>
  <w:num w:numId="48">
    <w:abstractNumId w:val="13"/>
  </w:num>
  <w:num w:numId="49">
    <w:abstractNumId w:val="32"/>
  </w:num>
  <w:num w:numId="50">
    <w:abstractNumId w:val="9"/>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o Penicheiro">
    <w15:presenceInfo w15:providerId="Windows Live" w15:userId="8dce23d81bec07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5071"/>
    <w:rsid w:val="00011B39"/>
    <w:rsid w:val="000127CA"/>
    <w:rsid w:val="0001377B"/>
    <w:rsid w:val="00013D3F"/>
    <w:rsid w:val="00014C11"/>
    <w:rsid w:val="00020AC8"/>
    <w:rsid w:val="00021BC9"/>
    <w:rsid w:val="00023C6A"/>
    <w:rsid w:val="00024427"/>
    <w:rsid w:val="000244AB"/>
    <w:rsid w:val="00025D51"/>
    <w:rsid w:val="00031A06"/>
    <w:rsid w:val="00034406"/>
    <w:rsid w:val="00034BBF"/>
    <w:rsid w:val="000377D0"/>
    <w:rsid w:val="0004140D"/>
    <w:rsid w:val="00041C4A"/>
    <w:rsid w:val="0004477D"/>
    <w:rsid w:val="00045A97"/>
    <w:rsid w:val="00047784"/>
    <w:rsid w:val="000516B1"/>
    <w:rsid w:val="00052706"/>
    <w:rsid w:val="000547C2"/>
    <w:rsid w:val="00057190"/>
    <w:rsid w:val="00061EA6"/>
    <w:rsid w:val="00062EEE"/>
    <w:rsid w:val="00073413"/>
    <w:rsid w:val="00076205"/>
    <w:rsid w:val="0007697F"/>
    <w:rsid w:val="000769E2"/>
    <w:rsid w:val="00077FE4"/>
    <w:rsid w:val="0008088A"/>
    <w:rsid w:val="00080D95"/>
    <w:rsid w:val="00081979"/>
    <w:rsid w:val="00087D7B"/>
    <w:rsid w:val="0009039B"/>
    <w:rsid w:val="000A32BD"/>
    <w:rsid w:val="000A35C7"/>
    <w:rsid w:val="000A6F39"/>
    <w:rsid w:val="000A6F4B"/>
    <w:rsid w:val="000A7817"/>
    <w:rsid w:val="000B012E"/>
    <w:rsid w:val="000B1246"/>
    <w:rsid w:val="000B192C"/>
    <w:rsid w:val="000B3A45"/>
    <w:rsid w:val="000B3BAC"/>
    <w:rsid w:val="000B563C"/>
    <w:rsid w:val="000B61DF"/>
    <w:rsid w:val="000B6491"/>
    <w:rsid w:val="000C2998"/>
    <w:rsid w:val="000C3C97"/>
    <w:rsid w:val="000C612B"/>
    <w:rsid w:val="000D2C75"/>
    <w:rsid w:val="000D331E"/>
    <w:rsid w:val="000D4DC7"/>
    <w:rsid w:val="000E06E7"/>
    <w:rsid w:val="000E39CF"/>
    <w:rsid w:val="000E5645"/>
    <w:rsid w:val="000F0289"/>
    <w:rsid w:val="000F05E9"/>
    <w:rsid w:val="000F443F"/>
    <w:rsid w:val="000F592C"/>
    <w:rsid w:val="00101D4C"/>
    <w:rsid w:val="00104881"/>
    <w:rsid w:val="001060C3"/>
    <w:rsid w:val="00123248"/>
    <w:rsid w:val="001336D4"/>
    <w:rsid w:val="0013778E"/>
    <w:rsid w:val="00137E73"/>
    <w:rsid w:val="001409ED"/>
    <w:rsid w:val="00141D06"/>
    <w:rsid w:val="00143B82"/>
    <w:rsid w:val="00144418"/>
    <w:rsid w:val="00145C81"/>
    <w:rsid w:val="00150881"/>
    <w:rsid w:val="00151169"/>
    <w:rsid w:val="001534E4"/>
    <w:rsid w:val="0015374D"/>
    <w:rsid w:val="001609E3"/>
    <w:rsid w:val="00160F07"/>
    <w:rsid w:val="001627CB"/>
    <w:rsid w:val="00163989"/>
    <w:rsid w:val="00167406"/>
    <w:rsid w:val="0016799E"/>
    <w:rsid w:val="00171BA3"/>
    <w:rsid w:val="001841BD"/>
    <w:rsid w:val="00187C16"/>
    <w:rsid w:val="001A0072"/>
    <w:rsid w:val="001A07EA"/>
    <w:rsid w:val="001A0F92"/>
    <w:rsid w:val="001A1A47"/>
    <w:rsid w:val="001A1F1A"/>
    <w:rsid w:val="001A6640"/>
    <w:rsid w:val="001A7894"/>
    <w:rsid w:val="001A7CDE"/>
    <w:rsid w:val="001B041F"/>
    <w:rsid w:val="001B1E9A"/>
    <w:rsid w:val="001B20C7"/>
    <w:rsid w:val="001B2181"/>
    <w:rsid w:val="001B2A5D"/>
    <w:rsid w:val="001B4609"/>
    <w:rsid w:val="001B5689"/>
    <w:rsid w:val="001B5B52"/>
    <w:rsid w:val="001B6749"/>
    <w:rsid w:val="001B6A17"/>
    <w:rsid w:val="001B741E"/>
    <w:rsid w:val="001C24C9"/>
    <w:rsid w:val="001C333B"/>
    <w:rsid w:val="001C3DD1"/>
    <w:rsid w:val="001C7EBF"/>
    <w:rsid w:val="001C7EEC"/>
    <w:rsid w:val="001D0494"/>
    <w:rsid w:val="001D47AC"/>
    <w:rsid w:val="001D7C94"/>
    <w:rsid w:val="001E0769"/>
    <w:rsid w:val="001E65A4"/>
    <w:rsid w:val="001E7F39"/>
    <w:rsid w:val="001F4F1A"/>
    <w:rsid w:val="002162CC"/>
    <w:rsid w:val="002216C2"/>
    <w:rsid w:val="00224B52"/>
    <w:rsid w:val="002313B0"/>
    <w:rsid w:val="002325B2"/>
    <w:rsid w:val="00232776"/>
    <w:rsid w:val="002332A7"/>
    <w:rsid w:val="0023519C"/>
    <w:rsid w:val="00241586"/>
    <w:rsid w:val="0024400E"/>
    <w:rsid w:val="0024489C"/>
    <w:rsid w:val="00254C4F"/>
    <w:rsid w:val="00255CED"/>
    <w:rsid w:val="0025645C"/>
    <w:rsid w:val="00260FFA"/>
    <w:rsid w:val="00264419"/>
    <w:rsid w:val="00267191"/>
    <w:rsid w:val="0027274A"/>
    <w:rsid w:val="00272DC1"/>
    <w:rsid w:val="00276153"/>
    <w:rsid w:val="002765F3"/>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97D3B"/>
    <w:rsid w:val="002A4AFA"/>
    <w:rsid w:val="002A6BF2"/>
    <w:rsid w:val="002B3EAA"/>
    <w:rsid w:val="002C1447"/>
    <w:rsid w:val="002C3ED6"/>
    <w:rsid w:val="002C4C3D"/>
    <w:rsid w:val="002C5BA5"/>
    <w:rsid w:val="002D1CBD"/>
    <w:rsid w:val="002D2F60"/>
    <w:rsid w:val="002D42D5"/>
    <w:rsid w:val="002E0004"/>
    <w:rsid w:val="002F3927"/>
    <w:rsid w:val="002F64FC"/>
    <w:rsid w:val="003001B4"/>
    <w:rsid w:val="003067AA"/>
    <w:rsid w:val="0030699F"/>
    <w:rsid w:val="00310311"/>
    <w:rsid w:val="003129CE"/>
    <w:rsid w:val="00314C43"/>
    <w:rsid w:val="00317589"/>
    <w:rsid w:val="00321462"/>
    <w:rsid w:val="00324705"/>
    <w:rsid w:val="00325B47"/>
    <w:rsid w:val="00326B23"/>
    <w:rsid w:val="00327863"/>
    <w:rsid w:val="00330049"/>
    <w:rsid w:val="003376C2"/>
    <w:rsid w:val="00340674"/>
    <w:rsid w:val="003417FA"/>
    <w:rsid w:val="00342B36"/>
    <w:rsid w:val="003451E7"/>
    <w:rsid w:val="00346A00"/>
    <w:rsid w:val="00352146"/>
    <w:rsid w:val="0035231A"/>
    <w:rsid w:val="003534F3"/>
    <w:rsid w:val="00355AF1"/>
    <w:rsid w:val="0035600B"/>
    <w:rsid w:val="00356AAB"/>
    <w:rsid w:val="003616A6"/>
    <w:rsid w:val="00361C25"/>
    <w:rsid w:val="00362A47"/>
    <w:rsid w:val="00365E51"/>
    <w:rsid w:val="0036611F"/>
    <w:rsid w:val="0036630F"/>
    <w:rsid w:val="00371C13"/>
    <w:rsid w:val="003720A8"/>
    <w:rsid w:val="0037406F"/>
    <w:rsid w:val="00376205"/>
    <w:rsid w:val="00376CEB"/>
    <w:rsid w:val="00380E1B"/>
    <w:rsid w:val="0039086A"/>
    <w:rsid w:val="003909B2"/>
    <w:rsid w:val="0039162D"/>
    <w:rsid w:val="00391DE8"/>
    <w:rsid w:val="00392F73"/>
    <w:rsid w:val="00395B89"/>
    <w:rsid w:val="003A6369"/>
    <w:rsid w:val="003B0CD7"/>
    <w:rsid w:val="003B4B52"/>
    <w:rsid w:val="003B5DCC"/>
    <w:rsid w:val="003B7E03"/>
    <w:rsid w:val="003C1AF4"/>
    <w:rsid w:val="003C5F93"/>
    <w:rsid w:val="003D108F"/>
    <w:rsid w:val="003D40F9"/>
    <w:rsid w:val="003E2060"/>
    <w:rsid w:val="003E4E0A"/>
    <w:rsid w:val="003F1561"/>
    <w:rsid w:val="003F1C43"/>
    <w:rsid w:val="003F1E03"/>
    <w:rsid w:val="003F645F"/>
    <w:rsid w:val="003F6D2F"/>
    <w:rsid w:val="00401491"/>
    <w:rsid w:val="004031E2"/>
    <w:rsid w:val="004033DF"/>
    <w:rsid w:val="004040B0"/>
    <w:rsid w:val="004053A2"/>
    <w:rsid w:val="004058E1"/>
    <w:rsid w:val="00407046"/>
    <w:rsid w:val="00410B7A"/>
    <w:rsid w:val="00411AD9"/>
    <w:rsid w:val="00417F4F"/>
    <w:rsid w:val="00425AC0"/>
    <w:rsid w:val="00425FCC"/>
    <w:rsid w:val="0042653A"/>
    <w:rsid w:val="0043036C"/>
    <w:rsid w:val="00431CAC"/>
    <w:rsid w:val="004333E7"/>
    <w:rsid w:val="0043588E"/>
    <w:rsid w:val="00435F29"/>
    <w:rsid w:val="00436089"/>
    <w:rsid w:val="00445F7C"/>
    <w:rsid w:val="00447D97"/>
    <w:rsid w:val="00450005"/>
    <w:rsid w:val="00450F11"/>
    <w:rsid w:val="00451164"/>
    <w:rsid w:val="00452F8D"/>
    <w:rsid w:val="00464E5D"/>
    <w:rsid w:val="00471A78"/>
    <w:rsid w:val="004754B4"/>
    <w:rsid w:val="00476D31"/>
    <w:rsid w:val="00480BEA"/>
    <w:rsid w:val="00484C45"/>
    <w:rsid w:val="0048503C"/>
    <w:rsid w:val="00493702"/>
    <w:rsid w:val="00494FD5"/>
    <w:rsid w:val="004950F6"/>
    <w:rsid w:val="004A0FB9"/>
    <w:rsid w:val="004A1FE0"/>
    <w:rsid w:val="004A3D84"/>
    <w:rsid w:val="004B0444"/>
    <w:rsid w:val="004B4CC2"/>
    <w:rsid w:val="004B7593"/>
    <w:rsid w:val="004C06C9"/>
    <w:rsid w:val="004C501E"/>
    <w:rsid w:val="004D4228"/>
    <w:rsid w:val="004E0324"/>
    <w:rsid w:val="004E040A"/>
    <w:rsid w:val="004E2E26"/>
    <w:rsid w:val="004E3FC6"/>
    <w:rsid w:val="004E4F68"/>
    <w:rsid w:val="004E5112"/>
    <w:rsid w:val="004F0761"/>
    <w:rsid w:val="004F0E42"/>
    <w:rsid w:val="004F0FED"/>
    <w:rsid w:val="004F220F"/>
    <w:rsid w:val="00500FE1"/>
    <w:rsid w:val="0050151E"/>
    <w:rsid w:val="005021DB"/>
    <w:rsid w:val="005106CB"/>
    <w:rsid w:val="00511A67"/>
    <w:rsid w:val="0051330A"/>
    <w:rsid w:val="0051386E"/>
    <w:rsid w:val="00514E27"/>
    <w:rsid w:val="00524680"/>
    <w:rsid w:val="00531DAB"/>
    <w:rsid w:val="00534283"/>
    <w:rsid w:val="00536FB9"/>
    <w:rsid w:val="005400AF"/>
    <w:rsid w:val="0054571D"/>
    <w:rsid w:val="005510FB"/>
    <w:rsid w:val="00551E7D"/>
    <w:rsid w:val="00554D33"/>
    <w:rsid w:val="00563250"/>
    <w:rsid w:val="00566B85"/>
    <w:rsid w:val="00570913"/>
    <w:rsid w:val="005710DA"/>
    <w:rsid w:val="005724D7"/>
    <w:rsid w:val="005748E6"/>
    <w:rsid w:val="00574C02"/>
    <w:rsid w:val="00587414"/>
    <w:rsid w:val="00590129"/>
    <w:rsid w:val="005908F8"/>
    <w:rsid w:val="00593E30"/>
    <w:rsid w:val="0059533F"/>
    <w:rsid w:val="00596F70"/>
    <w:rsid w:val="00597889"/>
    <w:rsid w:val="005A213F"/>
    <w:rsid w:val="005A2EA0"/>
    <w:rsid w:val="005A3495"/>
    <w:rsid w:val="005A3A1C"/>
    <w:rsid w:val="005A7C28"/>
    <w:rsid w:val="005B1346"/>
    <w:rsid w:val="005B2A65"/>
    <w:rsid w:val="005B66CA"/>
    <w:rsid w:val="005B696C"/>
    <w:rsid w:val="005C1706"/>
    <w:rsid w:val="005C2C79"/>
    <w:rsid w:val="005C3929"/>
    <w:rsid w:val="005C76DA"/>
    <w:rsid w:val="005D3EFD"/>
    <w:rsid w:val="005D7CF6"/>
    <w:rsid w:val="005E103B"/>
    <w:rsid w:val="005E437E"/>
    <w:rsid w:val="005F1B4A"/>
    <w:rsid w:val="005F7A1A"/>
    <w:rsid w:val="005F7DD4"/>
    <w:rsid w:val="0060410E"/>
    <w:rsid w:val="006071F3"/>
    <w:rsid w:val="00607D69"/>
    <w:rsid w:val="00607E88"/>
    <w:rsid w:val="006116EF"/>
    <w:rsid w:val="00613D2A"/>
    <w:rsid w:val="00614B98"/>
    <w:rsid w:val="00616C8E"/>
    <w:rsid w:val="0061775A"/>
    <w:rsid w:val="0062015F"/>
    <w:rsid w:val="00621A5C"/>
    <w:rsid w:val="00622188"/>
    <w:rsid w:val="006261AB"/>
    <w:rsid w:val="006272BF"/>
    <w:rsid w:val="00630CBF"/>
    <w:rsid w:val="00633D14"/>
    <w:rsid w:val="0063470D"/>
    <w:rsid w:val="006347AE"/>
    <w:rsid w:val="0064145F"/>
    <w:rsid w:val="00643E48"/>
    <w:rsid w:val="00645155"/>
    <w:rsid w:val="006476E3"/>
    <w:rsid w:val="00647C3C"/>
    <w:rsid w:val="006525F6"/>
    <w:rsid w:val="006532E4"/>
    <w:rsid w:val="00654753"/>
    <w:rsid w:val="00654978"/>
    <w:rsid w:val="006577BC"/>
    <w:rsid w:val="00663D97"/>
    <w:rsid w:val="006674E0"/>
    <w:rsid w:val="00673364"/>
    <w:rsid w:val="0068303E"/>
    <w:rsid w:val="00684667"/>
    <w:rsid w:val="00687AF0"/>
    <w:rsid w:val="006946FD"/>
    <w:rsid w:val="00695F71"/>
    <w:rsid w:val="006A3781"/>
    <w:rsid w:val="006A585B"/>
    <w:rsid w:val="006A5A15"/>
    <w:rsid w:val="006A72D3"/>
    <w:rsid w:val="006B1EA3"/>
    <w:rsid w:val="006B3C7D"/>
    <w:rsid w:val="006B3C90"/>
    <w:rsid w:val="006B44C7"/>
    <w:rsid w:val="006B6B6A"/>
    <w:rsid w:val="006B78F8"/>
    <w:rsid w:val="006B78FE"/>
    <w:rsid w:val="006C36D0"/>
    <w:rsid w:val="006C52B8"/>
    <w:rsid w:val="006C6508"/>
    <w:rsid w:val="006D0776"/>
    <w:rsid w:val="006D1C43"/>
    <w:rsid w:val="006D5620"/>
    <w:rsid w:val="006E70DA"/>
    <w:rsid w:val="006F01AB"/>
    <w:rsid w:val="006F0E1A"/>
    <w:rsid w:val="006F3B1F"/>
    <w:rsid w:val="00700C5D"/>
    <w:rsid w:val="0070628A"/>
    <w:rsid w:val="007066BA"/>
    <w:rsid w:val="00706CE3"/>
    <w:rsid w:val="00711D8E"/>
    <w:rsid w:val="00714956"/>
    <w:rsid w:val="00715911"/>
    <w:rsid w:val="00721F2F"/>
    <w:rsid w:val="00723C76"/>
    <w:rsid w:val="00726C82"/>
    <w:rsid w:val="007305B2"/>
    <w:rsid w:val="00740A7F"/>
    <w:rsid w:val="00740ECC"/>
    <w:rsid w:val="00740F04"/>
    <w:rsid w:val="00743072"/>
    <w:rsid w:val="00744DCB"/>
    <w:rsid w:val="007453B1"/>
    <w:rsid w:val="00745BE5"/>
    <w:rsid w:val="00745CB7"/>
    <w:rsid w:val="00750B9C"/>
    <w:rsid w:val="0075243E"/>
    <w:rsid w:val="007526A2"/>
    <w:rsid w:val="007554FA"/>
    <w:rsid w:val="00755583"/>
    <w:rsid w:val="007555BC"/>
    <w:rsid w:val="00756E33"/>
    <w:rsid w:val="007615CC"/>
    <w:rsid w:val="00762A38"/>
    <w:rsid w:val="007634DF"/>
    <w:rsid w:val="00767ADF"/>
    <w:rsid w:val="00774387"/>
    <w:rsid w:val="0077787B"/>
    <w:rsid w:val="007856DA"/>
    <w:rsid w:val="007901C7"/>
    <w:rsid w:val="0079021F"/>
    <w:rsid w:val="00793337"/>
    <w:rsid w:val="00794E51"/>
    <w:rsid w:val="00794F9D"/>
    <w:rsid w:val="00796994"/>
    <w:rsid w:val="007A1952"/>
    <w:rsid w:val="007A2168"/>
    <w:rsid w:val="007A4B41"/>
    <w:rsid w:val="007A56A7"/>
    <w:rsid w:val="007B49C8"/>
    <w:rsid w:val="007B591D"/>
    <w:rsid w:val="007C0081"/>
    <w:rsid w:val="007C0D46"/>
    <w:rsid w:val="007C0F5F"/>
    <w:rsid w:val="007C18A0"/>
    <w:rsid w:val="007C208E"/>
    <w:rsid w:val="007C5F15"/>
    <w:rsid w:val="007D111B"/>
    <w:rsid w:val="007D14AD"/>
    <w:rsid w:val="007D220D"/>
    <w:rsid w:val="007D28FA"/>
    <w:rsid w:val="007D2AD1"/>
    <w:rsid w:val="007D36DA"/>
    <w:rsid w:val="007D413F"/>
    <w:rsid w:val="007D5F18"/>
    <w:rsid w:val="007D6CFC"/>
    <w:rsid w:val="007E06F7"/>
    <w:rsid w:val="007E0BE1"/>
    <w:rsid w:val="007E2606"/>
    <w:rsid w:val="007E39C3"/>
    <w:rsid w:val="007E66AB"/>
    <w:rsid w:val="007E6942"/>
    <w:rsid w:val="007F272E"/>
    <w:rsid w:val="007F5581"/>
    <w:rsid w:val="00801902"/>
    <w:rsid w:val="00805EAF"/>
    <w:rsid w:val="00812113"/>
    <w:rsid w:val="0081414C"/>
    <w:rsid w:val="00814507"/>
    <w:rsid w:val="008155BE"/>
    <w:rsid w:val="008156C9"/>
    <w:rsid w:val="00815B58"/>
    <w:rsid w:val="00817CEE"/>
    <w:rsid w:val="0082194D"/>
    <w:rsid w:val="008234B2"/>
    <w:rsid w:val="00824834"/>
    <w:rsid w:val="008254AE"/>
    <w:rsid w:val="00827B8F"/>
    <w:rsid w:val="00827F93"/>
    <w:rsid w:val="0083108F"/>
    <w:rsid w:val="00832C23"/>
    <w:rsid w:val="00832E90"/>
    <w:rsid w:val="00834950"/>
    <w:rsid w:val="00841B07"/>
    <w:rsid w:val="008500C7"/>
    <w:rsid w:val="008533B3"/>
    <w:rsid w:val="00853473"/>
    <w:rsid w:val="008538B5"/>
    <w:rsid w:val="00855E37"/>
    <w:rsid w:val="00857F96"/>
    <w:rsid w:val="00860E1C"/>
    <w:rsid w:val="008705D2"/>
    <w:rsid w:val="00874BEE"/>
    <w:rsid w:val="008753E8"/>
    <w:rsid w:val="008804CE"/>
    <w:rsid w:val="0088206C"/>
    <w:rsid w:val="00882E92"/>
    <w:rsid w:val="00885B70"/>
    <w:rsid w:val="00886116"/>
    <w:rsid w:val="008869D3"/>
    <w:rsid w:val="00894547"/>
    <w:rsid w:val="008945DA"/>
    <w:rsid w:val="0089539E"/>
    <w:rsid w:val="008B11B8"/>
    <w:rsid w:val="008B51B5"/>
    <w:rsid w:val="008B56EE"/>
    <w:rsid w:val="008C1837"/>
    <w:rsid w:val="008C1DB4"/>
    <w:rsid w:val="008C3C8A"/>
    <w:rsid w:val="008C5C3D"/>
    <w:rsid w:val="008D0C95"/>
    <w:rsid w:val="008D3B88"/>
    <w:rsid w:val="008D4067"/>
    <w:rsid w:val="008D6A1B"/>
    <w:rsid w:val="008E1AA1"/>
    <w:rsid w:val="008E2F92"/>
    <w:rsid w:val="008E4615"/>
    <w:rsid w:val="008E49B8"/>
    <w:rsid w:val="008E7D4D"/>
    <w:rsid w:val="008F7E61"/>
    <w:rsid w:val="009006CD"/>
    <w:rsid w:val="00901370"/>
    <w:rsid w:val="0090151E"/>
    <w:rsid w:val="009039A5"/>
    <w:rsid w:val="00904C1E"/>
    <w:rsid w:val="00906431"/>
    <w:rsid w:val="009064A7"/>
    <w:rsid w:val="0091492E"/>
    <w:rsid w:val="009154B3"/>
    <w:rsid w:val="00915AB7"/>
    <w:rsid w:val="00920633"/>
    <w:rsid w:val="00924887"/>
    <w:rsid w:val="00930F78"/>
    <w:rsid w:val="00931025"/>
    <w:rsid w:val="009328E4"/>
    <w:rsid w:val="00932A7F"/>
    <w:rsid w:val="009343CB"/>
    <w:rsid w:val="00934FC9"/>
    <w:rsid w:val="009419F9"/>
    <w:rsid w:val="00941F59"/>
    <w:rsid w:val="00943F80"/>
    <w:rsid w:val="00945561"/>
    <w:rsid w:val="00946A8E"/>
    <w:rsid w:val="009512A5"/>
    <w:rsid w:val="009520BC"/>
    <w:rsid w:val="009540E8"/>
    <w:rsid w:val="0096545D"/>
    <w:rsid w:val="00967422"/>
    <w:rsid w:val="00967827"/>
    <w:rsid w:val="00972B32"/>
    <w:rsid w:val="00972FAB"/>
    <w:rsid w:val="009732C5"/>
    <w:rsid w:val="00974234"/>
    <w:rsid w:val="009766B4"/>
    <w:rsid w:val="00977B7D"/>
    <w:rsid w:val="00983D52"/>
    <w:rsid w:val="0099078B"/>
    <w:rsid w:val="00993E8D"/>
    <w:rsid w:val="00994AFB"/>
    <w:rsid w:val="00996380"/>
    <w:rsid w:val="009A14E8"/>
    <w:rsid w:val="009A288A"/>
    <w:rsid w:val="009B405B"/>
    <w:rsid w:val="009B554E"/>
    <w:rsid w:val="009B5AC9"/>
    <w:rsid w:val="009B7023"/>
    <w:rsid w:val="009B75A3"/>
    <w:rsid w:val="009B76AD"/>
    <w:rsid w:val="009C0155"/>
    <w:rsid w:val="009C08C9"/>
    <w:rsid w:val="009C3116"/>
    <w:rsid w:val="009C760E"/>
    <w:rsid w:val="009D6033"/>
    <w:rsid w:val="009D67BB"/>
    <w:rsid w:val="009E001A"/>
    <w:rsid w:val="009E05D8"/>
    <w:rsid w:val="009E21EE"/>
    <w:rsid w:val="009E265C"/>
    <w:rsid w:val="009E38B5"/>
    <w:rsid w:val="009E3F04"/>
    <w:rsid w:val="009E6584"/>
    <w:rsid w:val="009E7810"/>
    <w:rsid w:val="009E7DD0"/>
    <w:rsid w:val="009F4F95"/>
    <w:rsid w:val="009F7371"/>
    <w:rsid w:val="00A01A82"/>
    <w:rsid w:val="00A02E11"/>
    <w:rsid w:val="00A03DCE"/>
    <w:rsid w:val="00A06C70"/>
    <w:rsid w:val="00A1364A"/>
    <w:rsid w:val="00A160E4"/>
    <w:rsid w:val="00A2110A"/>
    <w:rsid w:val="00A26EDC"/>
    <w:rsid w:val="00A275A2"/>
    <w:rsid w:val="00A27836"/>
    <w:rsid w:val="00A35908"/>
    <w:rsid w:val="00A40B44"/>
    <w:rsid w:val="00A41D86"/>
    <w:rsid w:val="00A44D16"/>
    <w:rsid w:val="00A44ECF"/>
    <w:rsid w:val="00A47121"/>
    <w:rsid w:val="00A47AD3"/>
    <w:rsid w:val="00A5024A"/>
    <w:rsid w:val="00A52835"/>
    <w:rsid w:val="00A653BB"/>
    <w:rsid w:val="00A65595"/>
    <w:rsid w:val="00A65FF7"/>
    <w:rsid w:val="00A7037C"/>
    <w:rsid w:val="00A7103D"/>
    <w:rsid w:val="00A74A57"/>
    <w:rsid w:val="00A75528"/>
    <w:rsid w:val="00A761B5"/>
    <w:rsid w:val="00A76998"/>
    <w:rsid w:val="00A81B34"/>
    <w:rsid w:val="00A82B94"/>
    <w:rsid w:val="00A843A0"/>
    <w:rsid w:val="00A863BB"/>
    <w:rsid w:val="00A913DF"/>
    <w:rsid w:val="00A91646"/>
    <w:rsid w:val="00A928FE"/>
    <w:rsid w:val="00A92959"/>
    <w:rsid w:val="00A96C26"/>
    <w:rsid w:val="00AA30C2"/>
    <w:rsid w:val="00AA5CBF"/>
    <w:rsid w:val="00AB01DF"/>
    <w:rsid w:val="00AB188C"/>
    <w:rsid w:val="00AB3053"/>
    <w:rsid w:val="00AB59EC"/>
    <w:rsid w:val="00AB5D57"/>
    <w:rsid w:val="00AB6AED"/>
    <w:rsid w:val="00AB6C38"/>
    <w:rsid w:val="00AB6E3D"/>
    <w:rsid w:val="00AB7A21"/>
    <w:rsid w:val="00AC3550"/>
    <w:rsid w:val="00AC4B52"/>
    <w:rsid w:val="00AC63D9"/>
    <w:rsid w:val="00AD0A83"/>
    <w:rsid w:val="00AD335C"/>
    <w:rsid w:val="00AD3920"/>
    <w:rsid w:val="00AD3A9D"/>
    <w:rsid w:val="00AE1CD3"/>
    <w:rsid w:val="00AE591D"/>
    <w:rsid w:val="00AE66B0"/>
    <w:rsid w:val="00AF3CD4"/>
    <w:rsid w:val="00B00406"/>
    <w:rsid w:val="00B004C4"/>
    <w:rsid w:val="00B007A8"/>
    <w:rsid w:val="00B00D45"/>
    <w:rsid w:val="00B05299"/>
    <w:rsid w:val="00B062A9"/>
    <w:rsid w:val="00B100FB"/>
    <w:rsid w:val="00B1563C"/>
    <w:rsid w:val="00B164CD"/>
    <w:rsid w:val="00B216A6"/>
    <w:rsid w:val="00B22A8C"/>
    <w:rsid w:val="00B2303B"/>
    <w:rsid w:val="00B251B3"/>
    <w:rsid w:val="00B2750F"/>
    <w:rsid w:val="00B278CA"/>
    <w:rsid w:val="00B309EF"/>
    <w:rsid w:val="00B310B5"/>
    <w:rsid w:val="00B3292A"/>
    <w:rsid w:val="00B34A66"/>
    <w:rsid w:val="00B35726"/>
    <w:rsid w:val="00B3718E"/>
    <w:rsid w:val="00B372D3"/>
    <w:rsid w:val="00B377DB"/>
    <w:rsid w:val="00B42720"/>
    <w:rsid w:val="00B52E23"/>
    <w:rsid w:val="00B53693"/>
    <w:rsid w:val="00B5530D"/>
    <w:rsid w:val="00B55F6C"/>
    <w:rsid w:val="00B62085"/>
    <w:rsid w:val="00B638EE"/>
    <w:rsid w:val="00B63F17"/>
    <w:rsid w:val="00B662BA"/>
    <w:rsid w:val="00B67D12"/>
    <w:rsid w:val="00B75A37"/>
    <w:rsid w:val="00B75C36"/>
    <w:rsid w:val="00B76535"/>
    <w:rsid w:val="00B77F5F"/>
    <w:rsid w:val="00B809F1"/>
    <w:rsid w:val="00B811C6"/>
    <w:rsid w:val="00B813C4"/>
    <w:rsid w:val="00B82FB5"/>
    <w:rsid w:val="00B9033F"/>
    <w:rsid w:val="00B93E53"/>
    <w:rsid w:val="00B9422D"/>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F27AD"/>
    <w:rsid w:val="00BF4530"/>
    <w:rsid w:val="00BF5344"/>
    <w:rsid w:val="00C03830"/>
    <w:rsid w:val="00C03996"/>
    <w:rsid w:val="00C11655"/>
    <w:rsid w:val="00C116EA"/>
    <w:rsid w:val="00C149BE"/>
    <w:rsid w:val="00C15D1A"/>
    <w:rsid w:val="00C1763A"/>
    <w:rsid w:val="00C20455"/>
    <w:rsid w:val="00C21A44"/>
    <w:rsid w:val="00C25F81"/>
    <w:rsid w:val="00C262FF"/>
    <w:rsid w:val="00C2789D"/>
    <w:rsid w:val="00C33D95"/>
    <w:rsid w:val="00C3472B"/>
    <w:rsid w:val="00C352E7"/>
    <w:rsid w:val="00C360A0"/>
    <w:rsid w:val="00C41DA5"/>
    <w:rsid w:val="00C447CE"/>
    <w:rsid w:val="00C51D77"/>
    <w:rsid w:val="00C520B8"/>
    <w:rsid w:val="00C6025F"/>
    <w:rsid w:val="00C655EC"/>
    <w:rsid w:val="00C74DE8"/>
    <w:rsid w:val="00C77C3E"/>
    <w:rsid w:val="00C829A4"/>
    <w:rsid w:val="00C85806"/>
    <w:rsid w:val="00C9100F"/>
    <w:rsid w:val="00C9253D"/>
    <w:rsid w:val="00C94D24"/>
    <w:rsid w:val="00CA02B0"/>
    <w:rsid w:val="00CA1001"/>
    <w:rsid w:val="00CA21B6"/>
    <w:rsid w:val="00CA30D8"/>
    <w:rsid w:val="00CA41AF"/>
    <w:rsid w:val="00CA4E0D"/>
    <w:rsid w:val="00CA512F"/>
    <w:rsid w:val="00CA690A"/>
    <w:rsid w:val="00CA799D"/>
    <w:rsid w:val="00CB2A63"/>
    <w:rsid w:val="00CB3309"/>
    <w:rsid w:val="00CB3550"/>
    <w:rsid w:val="00CB6C2B"/>
    <w:rsid w:val="00CC2F15"/>
    <w:rsid w:val="00CC3683"/>
    <w:rsid w:val="00CC435D"/>
    <w:rsid w:val="00CC65C4"/>
    <w:rsid w:val="00CD0891"/>
    <w:rsid w:val="00CD0C15"/>
    <w:rsid w:val="00CD2503"/>
    <w:rsid w:val="00CD4EB9"/>
    <w:rsid w:val="00CD4F59"/>
    <w:rsid w:val="00CE0481"/>
    <w:rsid w:val="00CE7DBA"/>
    <w:rsid w:val="00CF0264"/>
    <w:rsid w:val="00D03E65"/>
    <w:rsid w:val="00D03E79"/>
    <w:rsid w:val="00D041B1"/>
    <w:rsid w:val="00D05E0E"/>
    <w:rsid w:val="00D10CB9"/>
    <w:rsid w:val="00D1446C"/>
    <w:rsid w:val="00D148DD"/>
    <w:rsid w:val="00D1497A"/>
    <w:rsid w:val="00D15504"/>
    <w:rsid w:val="00D15628"/>
    <w:rsid w:val="00D1587D"/>
    <w:rsid w:val="00D17F28"/>
    <w:rsid w:val="00D20413"/>
    <w:rsid w:val="00D20F66"/>
    <w:rsid w:val="00D24B57"/>
    <w:rsid w:val="00D37AA6"/>
    <w:rsid w:val="00D40038"/>
    <w:rsid w:val="00D406F0"/>
    <w:rsid w:val="00D42A7E"/>
    <w:rsid w:val="00D45227"/>
    <w:rsid w:val="00D4572E"/>
    <w:rsid w:val="00D47F9B"/>
    <w:rsid w:val="00D51CC9"/>
    <w:rsid w:val="00D52599"/>
    <w:rsid w:val="00D54DB6"/>
    <w:rsid w:val="00D557F4"/>
    <w:rsid w:val="00D60D28"/>
    <w:rsid w:val="00D6310F"/>
    <w:rsid w:val="00D63CEC"/>
    <w:rsid w:val="00D67D07"/>
    <w:rsid w:val="00D70E74"/>
    <w:rsid w:val="00D74F01"/>
    <w:rsid w:val="00D76145"/>
    <w:rsid w:val="00D77E22"/>
    <w:rsid w:val="00D8275C"/>
    <w:rsid w:val="00D83124"/>
    <w:rsid w:val="00D84BAE"/>
    <w:rsid w:val="00D85259"/>
    <w:rsid w:val="00D91FF5"/>
    <w:rsid w:val="00D93EE6"/>
    <w:rsid w:val="00D93F1A"/>
    <w:rsid w:val="00D95269"/>
    <w:rsid w:val="00D95F66"/>
    <w:rsid w:val="00D96594"/>
    <w:rsid w:val="00D97FFA"/>
    <w:rsid w:val="00DA3366"/>
    <w:rsid w:val="00DA7D36"/>
    <w:rsid w:val="00DB08A0"/>
    <w:rsid w:val="00DB0949"/>
    <w:rsid w:val="00DB281E"/>
    <w:rsid w:val="00DB4125"/>
    <w:rsid w:val="00DB54B1"/>
    <w:rsid w:val="00DC0099"/>
    <w:rsid w:val="00DC289B"/>
    <w:rsid w:val="00DD0978"/>
    <w:rsid w:val="00DD6E53"/>
    <w:rsid w:val="00DE04AB"/>
    <w:rsid w:val="00DE10B5"/>
    <w:rsid w:val="00DE352E"/>
    <w:rsid w:val="00DE3EE4"/>
    <w:rsid w:val="00DE5770"/>
    <w:rsid w:val="00DE6C4E"/>
    <w:rsid w:val="00DE7F74"/>
    <w:rsid w:val="00DF0F78"/>
    <w:rsid w:val="00DF1373"/>
    <w:rsid w:val="00DF1594"/>
    <w:rsid w:val="00DF15B9"/>
    <w:rsid w:val="00DF3B35"/>
    <w:rsid w:val="00DF5D17"/>
    <w:rsid w:val="00DF6A29"/>
    <w:rsid w:val="00E00C11"/>
    <w:rsid w:val="00E02AE5"/>
    <w:rsid w:val="00E02D5C"/>
    <w:rsid w:val="00E05BA3"/>
    <w:rsid w:val="00E12032"/>
    <w:rsid w:val="00E138FB"/>
    <w:rsid w:val="00E139F6"/>
    <w:rsid w:val="00E24B6A"/>
    <w:rsid w:val="00E25590"/>
    <w:rsid w:val="00E2584C"/>
    <w:rsid w:val="00E26CE1"/>
    <w:rsid w:val="00E274B9"/>
    <w:rsid w:val="00E27973"/>
    <w:rsid w:val="00E3035C"/>
    <w:rsid w:val="00E30D17"/>
    <w:rsid w:val="00E335C8"/>
    <w:rsid w:val="00E41EC8"/>
    <w:rsid w:val="00E440FF"/>
    <w:rsid w:val="00E50456"/>
    <w:rsid w:val="00E52526"/>
    <w:rsid w:val="00E57E27"/>
    <w:rsid w:val="00E649D1"/>
    <w:rsid w:val="00E70455"/>
    <w:rsid w:val="00E86CA7"/>
    <w:rsid w:val="00E90B8E"/>
    <w:rsid w:val="00E9251F"/>
    <w:rsid w:val="00E92E57"/>
    <w:rsid w:val="00EA2FEE"/>
    <w:rsid w:val="00EA3A11"/>
    <w:rsid w:val="00EA4BA9"/>
    <w:rsid w:val="00EA6E8D"/>
    <w:rsid w:val="00EA72E4"/>
    <w:rsid w:val="00EB375A"/>
    <w:rsid w:val="00EB45B9"/>
    <w:rsid w:val="00EC287E"/>
    <w:rsid w:val="00EC420D"/>
    <w:rsid w:val="00EC5C4E"/>
    <w:rsid w:val="00EC6AB1"/>
    <w:rsid w:val="00ED2545"/>
    <w:rsid w:val="00ED2ED6"/>
    <w:rsid w:val="00ED2FFB"/>
    <w:rsid w:val="00ED3C6B"/>
    <w:rsid w:val="00ED5D3C"/>
    <w:rsid w:val="00EE36D4"/>
    <w:rsid w:val="00EE406D"/>
    <w:rsid w:val="00EF119F"/>
    <w:rsid w:val="00EF42BA"/>
    <w:rsid w:val="00EF7F50"/>
    <w:rsid w:val="00F0254F"/>
    <w:rsid w:val="00F029ED"/>
    <w:rsid w:val="00F02AED"/>
    <w:rsid w:val="00F04DA5"/>
    <w:rsid w:val="00F05CAA"/>
    <w:rsid w:val="00F075EF"/>
    <w:rsid w:val="00F16374"/>
    <w:rsid w:val="00F177B8"/>
    <w:rsid w:val="00F22417"/>
    <w:rsid w:val="00F2359E"/>
    <w:rsid w:val="00F2380E"/>
    <w:rsid w:val="00F247B7"/>
    <w:rsid w:val="00F31784"/>
    <w:rsid w:val="00F336F2"/>
    <w:rsid w:val="00F35498"/>
    <w:rsid w:val="00F363BA"/>
    <w:rsid w:val="00F4278E"/>
    <w:rsid w:val="00F430D5"/>
    <w:rsid w:val="00F44D89"/>
    <w:rsid w:val="00F44FDB"/>
    <w:rsid w:val="00F45E4A"/>
    <w:rsid w:val="00F478DE"/>
    <w:rsid w:val="00F500D9"/>
    <w:rsid w:val="00F5081D"/>
    <w:rsid w:val="00F50E6F"/>
    <w:rsid w:val="00F52EB3"/>
    <w:rsid w:val="00F57A00"/>
    <w:rsid w:val="00F60DDB"/>
    <w:rsid w:val="00F63D51"/>
    <w:rsid w:val="00F63DAD"/>
    <w:rsid w:val="00F64269"/>
    <w:rsid w:val="00F64A29"/>
    <w:rsid w:val="00F64FA6"/>
    <w:rsid w:val="00F673AF"/>
    <w:rsid w:val="00F71FDB"/>
    <w:rsid w:val="00F725BF"/>
    <w:rsid w:val="00F73798"/>
    <w:rsid w:val="00F76FDF"/>
    <w:rsid w:val="00F800BB"/>
    <w:rsid w:val="00F81052"/>
    <w:rsid w:val="00F837E5"/>
    <w:rsid w:val="00F84C83"/>
    <w:rsid w:val="00F84FFF"/>
    <w:rsid w:val="00F95075"/>
    <w:rsid w:val="00F9663D"/>
    <w:rsid w:val="00F9702F"/>
    <w:rsid w:val="00FA0D40"/>
    <w:rsid w:val="00FA1045"/>
    <w:rsid w:val="00FA1830"/>
    <w:rsid w:val="00FA6265"/>
    <w:rsid w:val="00FA663A"/>
    <w:rsid w:val="00FA7287"/>
    <w:rsid w:val="00FB0D73"/>
    <w:rsid w:val="00FB14B9"/>
    <w:rsid w:val="00FB43AD"/>
    <w:rsid w:val="00FB5314"/>
    <w:rsid w:val="00FB584D"/>
    <w:rsid w:val="00FB5976"/>
    <w:rsid w:val="00FB765F"/>
    <w:rsid w:val="00FC12E9"/>
    <w:rsid w:val="00FC3C23"/>
    <w:rsid w:val="00FC41AE"/>
    <w:rsid w:val="00FC51F6"/>
    <w:rsid w:val="00FC757D"/>
    <w:rsid w:val="00FD0047"/>
    <w:rsid w:val="00FD076D"/>
    <w:rsid w:val="00FD0A3D"/>
    <w:rsid w:val="00FD21FB"/>
    <w:rsid w:val="00FD428F"/>
    <w:rsid w:val="00FD5180"/>
    <w:rsid w:val="00FD6ED5"/>
    <w:rsid w:val="00FE0DB6"/>
    <w:rsid w:val="00FE2DEC"/>
    <w:rsid w:val="00FE34FF"/>
    <w:rsid w:val="00FE5BC9"/>
    <w:rsid w:val="00FF019C"/>
    <w:rsid w:val="00FF12D2"/>
    <w:rsid w:val="00FF2927"/>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A49F0"/>
  <w15:docId w15:val="{7D4BB7B3-93BF-4F92-B562-978BB577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E11"/>
    <w:rPr>
      <w:lang w:val="pt-PT" w:eastAsia="en-NZ" w:bidi="ar-SA"/>
    </w:rPr>
  </w:style>
  <w:style w:type="paragraph" w:styleId="Heading1">
    <w:name w:val="heading 1"/>
    <w:basedOn w:val="Normal"/>
    <w:next w:val="Normal"/>
    <w:link w:val="Heading1Cha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02E11"/>
    <w:rPr>
      <w:i/>
      <w:iCs/>
      <w:color w:val="000000" w:themeColor="text1"/>
    </w:rPr>
  </w:style>
  <w:style w:type="paragraph" w:styleId="TOC3">
    <w:name w:val="toc 3"/>
    <w:basedOn w:val="Normal"/>
    <w:next w:val="Normal"/>
    <w:uiPriority w:val="39"/>
    <w:rsid w:val="00A02E11"/>
    <w:pPr>
      <w:spacing w:after="0"/>
      <w:ind w:left="440"/>
    </w:pPr>
    <w:rPr>
      <w:i/>
      <w:iCs/>
      <w:sz w:val="20"/>
      <w:szCs w:val="20"/>
    </w:rPr>
  </w:style>
  <w:style w:type="paragraph" w:styleId="BodyText">
    <w:name w:val="Body Text"/>
    <w:basedOn w:val="Normal"/>
    <w:rsid w:val="00A02E11"/>
    <w:pPr>
      <w:spacing w:line="480" w:lineRule="auto"/>
    </w:pPr>
  </w:style>
  <w:style w:type="paragraph" w:styleId="Caption">
    <w:name w:val="caption"/>
    <w:basedOn w:val="Normal"/>
    <w:next w:val="Normal"/>
    <w:uiPriority w:val="35"/>
    <w:unhideWhenUsed/>
    <w:qFormat/>
    <w:rsid w:val="00A02E11"/>
    <w:pPr>
      <w:spacing w:line="240" w:lineRule="auto"/>
    </w:pPr>
    <w:rPr>
      <w:b/>
      <w:bCs/>
      <w:color w:val="4F81BD" w:themeColor="accent1"/>
      <w:sz w:val="18"/>
      <w:szCs w:val="18"/>
    </w:rPr>
  </w:style>
  <w:style w:type="table" w:styleId="TableGrid">
    <w:name w:val="Table Grid"/>
    <w:basedOn w:val="Table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02E11"/>
    <w:pPr>
      <w:spacing w:before="120" w:after="120"/>
    </w:pPr>
    <w:rPr>
      <w:b/>
      <w:bCs/>
      <w:caps/>
      <w:sz w:val="20"/>
      <w:szCs w:val="20"/>
    </w:rPr>
  </w:style>
  <w:style w:type="paragraph" w:styleId="TOC2">
    <w:name w:val="toc 2"/>
    <w:basedOn w:val="Normal"/>
    <w:next w:val="Normal"/>
    <w:autoRedefine/>
    <w:uiPriority w:val="39"/>
    <w:unhideWhenUsed/>
    <w:rsid w:val="00B75C36"/>
    <w:pPr>
      <w:spacing w:after="0"/>
      <w:ind w:left="220"/>
    </w:pPr>
    <w:rPr>
      <w:smallCaps/>
      <w:sz w:val="20"/>
      <w:szCs w:val="20"/>
    </w:rPr>
  </w:style>
  <w:style w:type="character" w:styleId="Hyperlink">
    <w:name w:val="Hyperlink"/>
    <w:basedOn w:val="DefaultParagraphFont"/>
    <w:uiPriority w:val="99"/>
    <w:rsid w:val="00A02E11"/>
    <w:rPr>
      <w:color w:val="0000FF"/>
      <w:u w:val="single"/>
    </w:rPr>
  </w:style>
  <w:style w:type="paragraph" w:styleId="TableofFigures">
    <w:name w:val="table of figures"/>
    <w:basedOn w:val="Normal"/>
    <w:next w:val="Normal"/>
    <w:uiPriority w:val="99"/>
    <w:rsid w:val="00A02E11"/>
  </w:style>
  <w:style w:type="paragraph" w:styleId="Footer">
    <w:name w:val="footer"/>
    <w:basedOn w:val="Normal"/>
    <w:link w:val="FooterChar"/>
    <w:uiPriority w:val="99"/>
    <w:rsid w:val="00A02E11"/>
    <w:pPr>
      <w:tabs>
        <w:tab w:val="center" w:pos="4153"/>
        <w:tab w:val="right" w:pos="8306"/>
      </w:tabs>
    </w:pPr>
  </w:style>
  <w:style w:type="character" w:styleId="PageNumber">
    <w:name w:val="page number"/>
    <w:basedOn w:val="DefaultParagraphFont"/>
    <w:rsid w:val="00A02E11"/>
  </w:style>
  <w:style w:type="paragraph" w:styleId="Title">
    <w:name w:val="Title"/>
    <w:basedOn w:val="Normal"/>
    <w:next w:val="Normal"/>
    <w:link w:val="TitleCha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Heading1Char">
    <w:name w:val="Heading 1 Char"/>
    <w:basedOn w:val="DefaultParagraphFont"/>
    <w:link w:val="Heading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Heading2Char">
    <w:name w:val="Heading 2 Char"/>
    <w:basedOn w:val="DefaultParagraphFont"/>
    <w:link w:val="Heading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Heading3Char">
    <w:name w:val="Heading 3 Char"/>
    <w:basedOn w:val="DefaultParagraphFont"/>
    <w:link w:val="Heading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Heading4Char">
    <w:name w:val="Heading 4 Char"/>
    <w:basedOn w:val="DefaultParagraphFont"/>
    <w:link w:val="Heading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Heading5Char">
    <w:name w:val="Heading 5 Char"/>
    <w:basedOn w:val="DefaultParagraphFont"/>
    <w:link w:val="Heading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Heading6Char">
    <w:name w:val="Heading 6 Char"/>
    <w:basedOn w:val="DefaultParagraphFont"/>
    <w:link w:val="Heading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Heading7Char">
    <w:name w:val="Heading 7 Char"/>
    <w:basedOn w:val="DefaultParagraphFont"/>
    <w:link w:val="Heading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Heading8Char">
    <w:name w:val="Heading 8 Char"/>
    <w:basedOn w:val="DefaultParagraphFont"/>
    <w:link w:val="Heading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Heading9Char">
    <w:name w:val="Heading 9 Char"/>
    <w:basedOn w:val="DefaultParagraphFont"/>
    <w:link w:val="Heading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itle">
    <w:name w:val="Subtitle"/>
    <w:basedOn w:val="Normal"/>
    <w:next w:val="Normal"/>
    <w:link w:val="SubtitleCha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Strong">
    <w:name w:val="Strong"/>
    <w:basedOn w:val="DefaultParagraphFont"/>
    <w:uiPriority w:val="22"/>
    <w:qFormat/>
    <w:rsid w:val="00A02E11"/>
    <w:rPr>
      <w:b/>
      <w:bCs/>
    </w:rPr>
  </w:style>
  <w:style w:type="character" w:styleId="Emphasis">
    <w:name w:val="Emphasis"/>
    <w:basedOn w:val="DefaultParagraphFont"/>
    <w:uiPriority w:val="20"/>
    <w:qFormat/>
    <w:rsid w:val="00A02E11"/>
    <w:rPr>
      <w:i/>
      <w:iCs/>
    </w:rPr>
  </w:style>
  <w:style w:type="paragraph" w:styleId="NoSpacing">
    <w:name w:val="No Spacing"/>
    <w:uiPriority w:val="1"/>
    <w:qFormat/>
    <w:rsid w:val="00A02E11"/>
    <w:pPr>
      <w:spacing w:after="0" w:line="240" w:lineRule="auto"/>
    </w:pPr>
  </w:style>
  <w:style w:type="paragraph" w:styleId="ListParagraph">
    <w:name w:val="List Paragraph"/>
    <w:basedOn w:val="Normal"/>
    <w:uiPriority w:val="34"/>
    <w:qFormat/>
    <w:rsid w:val="00A02E11"/>
    <w:pPr>
      <w:ind w:left="720"/>
      <w:contextualSpacing/>
    </w:pPr>
  </w:style>
  <w:style w:type="character" w:customStyle="1" w:styleId="QuoteChar">
    <w:name w:val="Quote Char"/>
    <w:basedOn w:val="DefaultParagraphFont"/>
    <w:link w:val="Quote"/>
    <w:uiPriority w:val="29"/>
    <w:rsid w:val="00A02E11"/>
    <w:rPr>
      <w:i/>
      <w:iCs/>
      <w:color w:val="000000" w:themeColor="text1"/>
      <w:lang w:val="en-NZ" w:eastAsia="en-NZ" w:bidi="ar-SA"/>
    </w:rPr>
  </w:style>
  <w:style w:type="paragraph" w:styleId="IntenseQuote">
    <w:name w:val="Intense Quote"/>
    <w:basedOn w:val="Normal"/>
    <w:next w:val="Normal"/>
    <w:link w:val="IntenseQuoteCha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2E11"/>
    <w:rPr>
      <w:b/>
      <w:bCs/>
      <w:i/>
      <w:iCs/>
      <w:color w:val="4F81BD" w:themeColor="accent1"/>
      <w:lang w:val="en-NZ" w:eastAsia="en-NZ" w:bidi="ar-SA"/>
    </w:rPr>
  </w:style>
  <w:style w:type="character" w:styleId="SubtleEmphasis">
    <w:name w:val="Subtle Emphasis"/>
    <w:basedOn w:val="DefaultParagraphFont"/>
    <w:uiPriority w:val="19"/>
    <w:qFormat/>
    <w:rsid w:val="00A02E11"/>
    <w:rPr>
      <w:i/>
      <w:iCs/>
      <w:color w:val="808080" w:themeColor="text1" w:themeTint="7F"/>
    </w:rPr>
  </w:style>
  <w:style w:type="character" w:styleId="IntenseEmphasis">
    <w:name w:val="Intense Emphasis"/>
    <w:basedOn w:val="DefaultParagraphFont"/>
    <w:uiPriority w:val="21"/>
    <w:qFormat/>
    <w:rsid w:val="00A02E11"/>
    <w:rPr>
      <w:b/>
      <w:bCs/>
      <w:i/>
      <w:iCs/>
      <w:color w:val="4F81BD" w:themeColor="accent1"/>
    </w:rPr>
  </w:style>
  <w:style w:type="character" w:styleId="SubtleReference">
    <w:name w:val="Subtle Reference"/>
    <w:basedOn w:val="DefaultParagraphFont"/>
    <w:uiPriority w:val="31"/>
    <w:qFormat/>
    <w:rsid w:val="00A02E11"/>
    <w:rPr>
      <w:smallCaps/>
      <w:color w:val="C0504D" w:themeColor="accent2"/>
      <w:u w:val="single"/>
    </w:rPr>
  </w:style>
  <w:style w:type="character" w:styleId="IntenseReference">
    <w:name w:val="Intense Reference"/>
    <w:basedOn w:val="DefaultParagraphFont"/>
    <w:uiPriority w:val="32"/>
    <w:qFormat/>
    <w:rsid w:val="00A02E11"/>
    <w:rPr>
      <w:b/>
      <w:bCs/>
      <w:smallCaps/>
      <w:color w:val="C0504D" w:themeColor="accent2"/>
      <w:spacing w:val="5"/>
      <w:u w:val="single"/>
    </w:rPr>
  </w:style>
  <w:style w:type="character" w:styleId="BookTitle">
    <w:name w:val="Book Title"/>
    <w:basedOn w:val="DefaultParagraphFont"/>
    <w:uiPriority w:val="33"/>
    <w:qFormat/>
    <w:rsid w:val="00A02E11"/>
    <w:rPr>
      <w:b/>
      <w:bCs/>
      <w:smallCaps/>
      <w:spacing w:val="5"/>
    </w:rPr>
  </w:style>
  <w:style w:type="paragraph" w:styleId="TOCHeading">
    <w:name w:val="TOC Heading"/>
    <w:basedOn w:val="Heading1"/>
    <w:next w:val="Normal"/>
    <w:uiPriority w:val="39"/>
    <w:unhideWhenUsed/>
    <w:qFormat/>
    <w:rsid w:val="00A02E11"/>
    <w:pPr>
      <w:outlineLvl w:val="9"/>
    </w:pPr>
  </w:style>
  <w:style w:type="paragraph" w:styleId="BalloonText">
    <w:name w:val="Balloon Text"/>
    <w:basedOn w:val="Normal"/>
    <w:link w:val="BalloonTextChar"/>
    <w:rsid w:val="00A02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02E11"/>
    <w:rPr>
      <w:rFonts w:ascii="Tahoma" w:hAnsi="Tahoma" w:cs="Tahoma"/>
      <w:sz w:val="16"/>
      <w:szCs w:val="16"/>
      <w:lang w:val="en-NZ" w:eastAsia="en-NZ" w:bidi="ar-SA"/>
    </w:rPr>
  </w:style>
  <w:style w:type="table" w:customStyle="1" w:styleId="Calendar2">
    <w:name w:val="Calendar 2"/>
    <w:basedOn w:val="Table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rsid w:val="00A02E11"/>
    <w:pPr>
      <w:tabs>
        <w:tab w:val="center" w:pos="4513"/>
        <w:tab w:val="right" w:pos="9026"/>
      </w:tabs>
      <w:spacing w:after="0" w:line="240" w:lineRule="auto"/>
    </w:pPr>
  </w:style>
  <w:style w:type="character" w:customStyle="1" w:styleId="HeaderChar">
    <w:name w:val="Header Char"/>
    <w:basedOn w:val="DefaultParagraphFont"/>
    <w:link w:val="Header"/>
    <w:rsid w:val="00A02E11"/>
    <w:rPr>
      <w:lang w:val="en-NZ" w:eastAsia="en-NZ" w:bidi="ar-SA"/>
    </w:rPr>
  </w:style>
  <w:style w:type="paragraph" w:customStyle="1" w:styleId="ThesisTitle">
    <w:name w:val="Thesis Title"/>
    <w:basedOn w:val="Title"/>
    <w:qFormat/>
    <w:rsid w:val="00A02E11"/>
    <w:pPr>
      <w:spacing w:before="240" w:after="240"/>
      <w:jc w:val="center"/>
    </w:pPr>
    <w:rPr>
      <w:rFonts w:ascii="Times New Roman" w:hAnsi="Times New Roman"/>
      <w:color w:val="auto"/>
    </w:rPr>
  </w:style>
  <w:style w:type="character" w:styleId="LineNumber">
    <w:name w:val="line number"/>
    <w:basedOn w:val="DefaultParagraphFont"/>
    <w:uiPriority w:val="99"/>
    <w:unhideWhenUsed/>
    <w:rsid w:val="00A02E11"/>
  </w:style>
  <w:style w:type="paragraph" w:customStyle="1" w:styleId="ThesisSubtitle">
    <w:name w:val="Thesis Subtitle"/>
    <w:basedOn w:val="Subtitle"/>
    <w:next w:val="Subtitle"/>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Heading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Heading1"/>
    <w:next w:val="ThesisHeading1non-numbered"/>
    <w:autoRedefine/>
    <w:qFormat/>
    <w:rsid w:val="007C0081"/>
    <w:pPr>
      <w:numPr>
        <w:numId w:val="25"/>
      </w:numPr>
      <w:spacing w:before="1440" w:line="360" w:lineRule="auto"/>
    </w:pPr>
    <w:rPr>
      <w:rFonts w:ascii="Times New Roman" w:hAnsi="Times New Roman"/>
      <w:color w:val="auto"/>
      <w:sz w:val="45"/>
    </w:rPr>
  </w:style>
  <w:style w:type="paragraph" w:customStyle="1" w:styleId="ThesisHeading2non-numbered">
    <w:name w:val="Thesis Heading 2 (non-numbered)"/>
    <w:basedOn w:val="Heading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Heading2"/>
    <w:qFormat/>
    <w:rsid w:val="00B100FB"/>
    <w:pPr>
      <w:numPr>
        <w:ilvl w:val="1"/>
        <w:numId w:val="9"/>
      </w:numPr>
      <w:spacing w:before="320" w:after="120" w:line="360" w:lineRule="auto"/>
      <w:ind w:left="0"/>
    </w:pPr>
    <w:rPr>
      <w:rFonts w:ascii="Times New Roman" w:hAnsi="Times New Roman"/>
      <w:color w:val="auto"/>
      <w:sz w:val="28"/>
    </w:rPr>
  </w:style>
  <w:style w:type="paragraph" w:customStyle="1" w:styleId="ThesisHeading3non-numbered">
    <w:name w:val="Thesis Heading 3 (non-numbered)"/>
    <w:basedOn w:val="Heading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Heading3"/>
    <w:qFormat/>
    <w:rsid w:val="00B100FB"/>
    <w:pPr>
      <w:numPr>
        <w:ilvl w:val="2"/>
        <w:numId w:val="9"/>
      </w:numPr>
      <w:spacing w:before="320" w:after="120" w:line="360" w:lineRule="auto"/>
      <w:ind w:left="284"/>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Quote"/>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994AFB"/>
    <w:pPr>
      <w:spacing w:line="360" w:lineRule="auto"/>
      <w:jc w:val="both"/>
    </w:pPr>
    <w:rPr>
      <w:rFonts w:ascii="Times New Roman" w:hAnsi="Times New Roman"/>
      <w:sz w:val="24"/>
      <w:lang w:eastAsia="en-US"/>
    </w:rPr>
  </w:style>
  <w:style w:type="paragraph" w:customStyle="1" w:styleId="ThesisCaption">
    <w:name w:val="Thesis Caption"/>
    <w:basedOn w:val="Caption"/>
    <w:autoRedefine/>
    <w:qFormat/>
    <w:rsid w:val="00A02E11"/>
    <w:pPr>
      <w:jc w:val="center"/>
    </w:pPr>
    <w:rPr>
      <w:rFonts w:ascii="Times New Roman" w:hAnsi="Times New Roman"/>
      <w:color w:val="auto"/>
      <w:sz w:val="20"/>
    </w:rPr>
  </w:style>
  <w:style w:type="paragraph" w:customStyle="1" w:styleId="ThesisNumberedList">
    <w:name w:val="Thesis Numbered List"/>
    <w:basedOn w:val="List"/>
    <w:qFormat/>
    <w:rsid w:val="00A02E11"/>
    <w:pPr>
      <w:numPr>
        <w:numId w:val="3"/>
      </w:numPr>
      <w:spacing w:line="360" w:lineRule="auto"/>
      <w:jc w:val="both"/>
    </w:pPr>
    <w:rPr>
      <w:rFonts w:ascii="Times New Roman" w:hAnsi="Times New Roman"/>
      <w:sz w:val="24"/>
    </w:rPr>
  </w:style>
  <w:style w:type="paragraph" w:customStyle="1" w:styleId="ThesisBulletList">
    <w:name w:val="Thesis Bullet List"/>
    <w:basedOn w:val="ListBullet"/>
    <w:qFormat/>
    <w:rsid w:val="00A02E11"/>
    <w:pPr>
      <w:numPr>
        <w:numId w:val="4"/>
      </w:numPr>
      <w:spacing w:line="360" w:lineRule="auto"/>
      <w:jc w:val="both"/>
    </w:pPr>
    <w:rPr>
      <w:rFonts w:ascii="Times New Roman" w:hAnsi="Times New Roman" w:cs="Times New Roman"/>
      <w:sz w:val="24"/>
    </w:rPr>
  </w:style>
  <w:style w:type="paragraph" w:styleId="List">
    <w:name w:val="List"/>
    <w:basedOn w:val="Normal"/>
    <w:uiPriority w:val="99"/>
    <w:unhideWhenUsed/>
    <w:rsid w:val="00A02E11"/>
    <w:pPr>
      <w:ind w:left="283" w:hanging="283"/>
      <w:contextualSpacing/>
    </w:pPr>
  </w:style>
  <w:style w:type="paragraph" w:styleId="ListBullet">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TOC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41"/>
      </w:numPr>
    </w:pPr>
  </w:style>
  <w:style w:type="paragraph" w:styleId="TOC4">
    <w:name w:val="toc 4"/>
    <w:basedOn w:val="Normal"/>
    <w:next w:val="Normal"/>
    <w:autoRedefine/>
    <w:uiPriority w:val="39"/>
    <w:unhideWhenUsed/>
    <w:rsid w:val="0042653A"/>
    <w:pPr>
      <w:spacing w:after="0"/>
      <w:ind w:left="660"/>
    </w:pPr>
    <w:rPr>
      <w:sz w:val="18"/>
      <w:szCs w:val="18"/>
    </w:rPr>
  </w:style>
  <w:style w:type="paragraph" w:styleId="TOC5">
    <w:name w:val="toc 5"/>
    <w:basedOn w:val="Normal"/>
    <w:next w:val="Normal"/>
    <w:autoRedefine/>
    <w:uiPriority w:val="39"/>
    <w:unhideWhenUsed/>
    <w:rsid w:val="0042653A"/>
    <w:pPr>
      <w:spacing w:after="0"/>
      <w:ind w:left="880"/>
    </w:pPr>
    <w:rPr>
      <w:sz w:val="18"/>
      <w:szCs w:val="18"/>
    </w:rPr>
  </w:style>
  <w:style w:type="paragraph" w:styleId="TOC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FootnoteText"/>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DefaultParagraphFont"/>
    <w:link w:val="Textodenotaderodap1"/>
    <w:uiPriority w:val="99"/>
    <w:rsid w:val="00D70E74"/>
    <w:rPr>
      <w:rFonts w:ascii="Calibri" w:hAnsi="Calibri"/>
    </w:rPr>
  </w:style>
  <w:style w:type="character" w:styleId="FootnoteReference">
    <w:name w:val="footnote reference"/>
    <w:basedOn w:val="DefaultParagraphFont"/>
    <w:uiPriority w:val="99"/>
    <w:unhideWhenUsed/>
    <w:rsid w:val="00D70E74"/>
    <w:rPr>
      <w:vertAlign w:val="superscript"/>
    </w:rPr>
  </w:style>
  <w:style w:type="paragraph" w:styleId="FootnoteText">
    <w:name w:val="footnote text"/>
    <w:basedOn w:val="Normal"/>
    <w:link w:val="FootnoteTextChar"/>
    <w:uiPriority w:val="99"/>
    <w:rsid w:val="00D70E74"/>
    <w:pPr>
      <w:spacing w:after="0" w:line="240" w:lineRule="auto"/>
    </w:pPr>
    <w:rPr>
      <w:sz w:val="20"/>
      <w:szCs w:val="20"/>
    </w:rPr>
  </w:style>
  <w:style w:type="character" w:customStyle="1" w:styleId="FootnoteTextChar">
    <w:name w:val="Footnote Text Char"/>
    <w:basedOn w:val="DefaultParagraphFont"/>
    <w:link w:val="FootnoteText"/>
    <w:rsid w:val="00D70E74"/>
    <w:rPr>
      <w:sz w:val="20"/>
      <w:szCs w:val="20"/>
      <w:lang w:val="en-NZ" w:eastAsia="en-NZ" w:bidi="ar-SA"/>
    </w:rPr>
  </w:style>
  <w:style w:type="paragraph" w:styleId="TOC7">
    <w:name w:val="toc 7"/>
    <w:basedOn w:val="Normal"/>
    <w:next w:val="Normal"/>
    <w:autoRedefine/>
    <w:uiPriority w:val="39"/>
    <w:unhideWhenUsed/>
    <w:rsid w:val="0042653A"/>
    <w:pPr>
      <w:spacing w:after="0"/>
      <w:ind w:left="1320"/>
    </w:pPr>
    <w:rPr>
      <w:sz w:val="18"/>
      <w:szCs w:val="18"/>
    </w:rPr>
  </w:style>
  <w:style w:type="paragraph" w:styleId="TOC8">
    <w:name w:val="toc 8"/>
    <w:basedOn w:val="Normal"/>
    <w:next w:val="Normal"/>
    <w:autoRedefine/>
    <w:uiPriority w:val="39"/>
    <w:unhideWhenUsed/>
    <w:rsid w:val="0042653A"/>
    <w:pPr>
      <w:spacing w:after="0"/>
      <w:ind w:left="1540"/>
    </w:pPr>
    <w:rPr>
      <w:sz w:val="18"/>
      <w:szCs w:val="18"/>
    </w:rPr>
  </w:style>
  <w:style w:type="paragraph" w:styleId="TOC9">
    <w:name w:val="toc 9"/>
    <w:basedOn w:val="Normal"/>
    <w:next w:val="Normal"/>
    <w:autoRedefine/>
    <w:uiPriority w:val="39"/>
    <w:unhideWhenUsed/>
    <w:rsid w:val="0042653A"/>
    <w:pPr>
      <w:spacing w:after="0"/>
      <w:ind w:left="1760"/>
    </w:pPr>
    <w:rPr>
      <w:sz w:val="18"/>
      <w:szCs w:val="18"/>
    </w:rPr>
  </w:style>
  <w:style w:type="character" w:customStyle="1" w:styleId="FooterChar">
    <w:name w:val="Footer Char"/>
    <w:basedOn w:val="DefaultParagraphFont"/>
    <w:link w:val="Footer"/>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le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CA4E0D"/>
    <w:rPr>
      <w:color w:val="808080"/>
    </w:rPr>
  </w:style>
  <w:style w:type="character" w:customStyle="1" w:styleId="thesisexpresso">
    <w:name w:val="thesis expressão"/>
    <w:basedOn w:val="DefaultParagraphFont"/>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eastAsia="en-US"/>
    </w:rPr>
  </w:style>
  <w:style w:type="paragraph" w:customStyle="1" w:styleId="a-lista-captulo">
    <w:name w:val="a-lista-capítulo"/>
    <w:basedOn w:val="List"/>
    <w:next w:val="Normal"/>
    <w:qFormat/>
    <w:rsid w:val="00D74F01"/>
    <w:pPr>
      <w:numPr>
        <w:numId w:val="7"/>
      </w:numPr>
      <w:autoSpaceDE w:val="0"/>
      <w:autoSpaceDN w:val="0"/>
      <w:spacing w:before="720" w:after="480" w:line="240" w:lineRule="auto"/>
      <w:outlineLvl w:val="1"/>
    </w:pPr>
    <w:rPr>
      <w:rFonts w:eastAsia="Times New Roman" w:cs="Times New Roman"/>
      <w:b/>
      <w:sz w:val="32"/>
      <w:szCs w:val="20"/>
      <w:lang w:eastAsia="en-US"/>
    </w:rPr>
  </w:style>
  <w:style w:type="numbering" w:customStyle="1" w:styleId="Semlista1">
    <w:name w:val="Sem lista1"/>
    <w:next w:val="NoList"/>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8"/>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Heading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FollowedHyperlink">
    <w:name w:val="FollowedHyperlink"/>
    <w:basedOn w:val="DefaultParagraphFont"/>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leNormal"/>
    <w:next w:val="TableGrid"/>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converted-space">
    <w:name w:val="apple-converted-space"/>
    <w:basedOn w:val="DefaultParagraphFont"/>
    <w:rsid w:val="00FD428F"/>
  </w:style>
  <w:style w:type="character" w:customStyle="1" w:styleId="texhtml">
    <w:name w:val="texhtml"/>
    <w:basedOn w:val="DefaultParagraphFont"/>
    <w:rsid w:val="00FD428F"/>
  </w:style>
  <w:style w:type="character" w:customStyle="1" w:styleId="editsection">
    <w:name w:val="editsection"/>
    <w:basedOn w:val="DefaultParagraphFont"/>
    <w:rsid w:val="00FD428F"/>
  </w:style>
  <w:style w:type="paragraph" w:styleId="HTMLPreformatted">
    <w:name w:val="HTML Preformatted"/>
    <w:basedOn w:val="Normal"/>
    <w:link w:val="HTMLPreformattedCha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FD428F"/>
    <w:rPr>
      <w:rFonts w:ascii="Courier New" w:eastAsia="Times New Roman" w:hAnsi="Courier New" w:cs="Courier New"/>
      <w:sz w:val="20"/>
      <w:szCs w:val="20"/>
      <w:lang w:val="pt-PT" w:eastAsia="pt-PT" w:bidi="ar-SA"/>
    </w:rPr>
  </w:style>
  <w:style w:type="character" w:styleId="CommentReference">
    <w:name w:val="annotation reference"/>
    <w:basedOn w:val="DefaultParagraphFont"/>
    <w:semiHidden/>
    <w:unhideWhenUsed/>
    <w:rsid w:val="003B5DCC"/>
    <w:rPr>
      <w:sz w:val="16"/>
      <w:szCs w:val="16"/>
    </w:rPr>
  </w:style>
  <w:style w:type="paragraph" w:styleId="CommentText">
    <w:name w:val="annotation text"/>
    <w:basedOn w:val="Normal"/>
    <w:link w:val="CommentTextChar"/>
    <w:semiHidden/>
    <w:unhideWhenUsed/>
    <w:rsid w:val="003B5DCC"/>
    <w:pPr>
      <w:spacing w:line="240" w:lineRule="auto"/>
    </w:pPr>
    <w:rPr>
      <w:sz w:val="20"/>
      <w:szCs w:val="20"/>
    </w:rPr>
  </w:style>
  <w:style w:type="character" w:customStyle="1" w:styleId="CommentTextChar">
    <w:name w:val="Comment Text Char"/>
    <w:basedOn w:val="DefaultParagraphFont"/>
    <w:link w:val="CommentText"/>
    <w:semiHidden/>
    <w:rsid w:val="003B5DCC"/>
    <w:rPr>
      <w:sz w:val="20"/>
      <w:szCs w:val="20"/>
      <w:lang w:val="en-NZ" w:eastAsia="en-NZ" w:bidi="ar-SA"/>
    </w:rPr>
  </w:style>
  <w:style w:type="paragraph" w:styleId="CommentSubject">
    <w:name w:val="annotation subject"/>
    <w:basedOn w:val="CommentText"/>
    <w:next w:val="CommentText"/>
    <w:link w:val="CommentSubjectChar"/>
    <w:semiHidden/>
    <w:unhideWhenUsed/>
    <w:rsid w:val="003B5DCC"/>
    <w:rPr>
      <w:b/>
      <w:bCs/>
    </w:rPr>
  </w:style>
  <w:style w:type="character" w:customStyle="1" w:styleId="CommentSubjectChar">
    <w:name w:val="Comment Subject Char"/>
    <w:basedOn w:val="CommentTextChar"/>
    <w:link w:val="CommentSubject"/>
    <w:semiHidden/>
    <w:rsid w:val="003B5DCC"/>
    <w:rPr>
      <w:b/>
      <w:bCs/>
      <w:sz w:val="20"/>
      <w:szCs w:val="20"/>
      <w:lang w:val="en-NZ" w:eastAsia="en-NZ"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226">
      <w:bodyDiv w:val="1"/>
      <w:marLeft w:val="0"/>
      <w:marRight w:val="0"/>
      <w:marTop w:val="0"/>
      <w:marBottom w:val="0"/>
      <w:divBdr>
        <w:top w:val="none" w:sz="0" w:space="0" w:color="auto"/>
        <w:left w:val="none" w:sz="0" w:space="0" w:color="auto"/>
        <w:bottom w:val="none" w:sz="0" w:space="0" w:color="auto"/>
        <w:right w:val="none" w:sz="0" w:space="0" w:color="auto"/>
      </w:divBdr>
    </w:div>
    <w:div w:id="516193927">
      <w:bodyDiv w:val="1"/>
      <w:marLeft w:val="0"/>
      <w:marRight w:val="0"/>
      <w:marTop w:val="0"/>
      <w:marBottom w:val="0"/>
      <w:divBdr>
        <w:top w:val="none" w:sz="0" w:space="0" w:color="auto"/>
        <w:left w:val="none" w:sz="0" w:space="0" w:color="auto"/>
        <w:bottom w:val="none" w:sz="0" w:space="0" w:color="auto"/>
        <w:right w:val="none" w:sz="0" w:space="0" w:color="auto"/>
      </w:divBdr>
    </w:div>
    <w:div w:id="735208381">
      <w:bodyDiv w:val="1"/>
      <w:marLeft w:val="0"/>
      <w:marRight w:val="0"/>
      <w:marTop w:val="0"/>
      <w:marBottom w:val="0"/>
      <w:divBdr>
        <w:top w:val="none" w:sz="0" w:space="0" w:color="auto"/>
        <w:left w:val="none" w:sz="0" w:space="0" w:color="auto"/>
        <w:bottom w:val="none" w:sz="0" w:space="0" w:color="auto"/>
        <w:right w:val="none" w:sz="0" w:space="0" w:color="auto"/>
      </w:divBdr>
    </w:div>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yperlink" Target="file:///D:\Dropbox\PROJECTO%20FINAL\2%20-%20RELAT&#211;RIO\3%20-%20Doc%20Final\relat&#243;rio%20projeto%20inform&#225;tico.docx" TargetMode="External"/><Relationship Id="rId39" Type="http://schemas.openxmlformats.org/officeDocument/2006/relationships/header" Target="header8.xml"/><Relationship Id="rId21" Type="http://schemas.openxmlformats.org/officeDocument/2006/relationships/footer" Target="footer8.xml"/><Relationship Id="rId34" Type="http://schemas.openxmlformats.org/officeDocument/2006/relationships/comments" Target="comments.xml"/><Relationship Id="rId42" Type="http://schemas.openxmlformats.org/officeDocument/2006/relationships/footer" Target="footer19.xml"/><Relationship Id="rId47" Type="http://schemas.openxmlformats.org/officeDocument/2006/relationships/image" Target="media/image5.png"/><Relationship Id="rId50" Type="http://schemas.openxmlformats.org/officeDocument/2006/relationships/header" Target="header1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footer" Target="footer13.xml"/><Relationship Id="rId11" Type="http://schemas.openxmlformats.org/officeDocument/2006/relationships/footer" Target="footer1.xml"/><Relationship Id="rId24" Type="http://schemas.openxmlformats.org/officeDocument/2006/relationships/hyperlink" Target="file:///D:\Dropbox\PROJECTO%20FINAL\2%20-%20RELAT&#211;RIO\3%20-%20Doc%20Final\relat&#243;rio%20projeto%20inform&#225;tico.docx" TargetMode="External"/><Relationship Id="rId32" Type="http://schemas.openxmlformats.org/officeDocument/2006/relationships/footer" Target="footer16.xml"/><Relationship Id="rId37" Type="http://schemas.openxmlformats.org/officeDocument/2006/relationships/header" Target="header7.xml"/><Relationship Id="rId40" Type="http://schemas.openxmlformats.org/officeDocument/2006/relationships/footer" Target="footer18.xml"/><Relationship Id="rId45" Type="http://schemas.openxmlformats.org/officeDocument/2006/relationships/image" Target="media/image3.png"/><Relationship Id="rId53" Type="http://schemas.openxmlformats.org/officeDocument/2006/relationships/footer" Target="footer23.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1.xml"/><Relationship Id="rId30" Type="http://schemas.openxmlformats.org/officeDocument/2006/relationships/footer" Target="footer14.xml"/><Relationship Id="rId35" Type="http://schemas.microsoft.com/office/2011/relationships/commentsExtended" Target="commentsExtended.xml"/><Relationship Id="rId43" Type="http://schemas.openxmlformats.org/officeDocument/2006/relationships/header" Target="header10.xml"/><Relationship Id="rId48" Type="http://schemas.openxmlformats.org/officeDocument/2006/relationships/header" Target="header11.xml"/><Relationship Id="rId56" Type="http://schemas.microsoft.com/office/2011/relationships/people" Target="people.xml"/><Relationship Id="rId8" Type="http://schemas.openxmlformats.org/officeDocument/2006/relationships/image" Target="media/image1.png"/><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file:///D:\Dropbox\PROJECTO%20FINAL\2%20-%20RELAT&#211;RIO\3%20-%20Doc%20Final\relat&#243;rio%20projeto%20inform&#225;tico.docx" TargetMode="External"/><Relationship Id="rId33" Type="http://schemas.openxmlformats.org/officeDocument/2006/relationships/image" Target="media/image2.png"/><Relationship Id="rId38" Type="http://schemas.openxmlformats.org/officeDocument/2006/relationships/footer" Target="footer17.xml"/><Relationship Id="rId46" Type="http://schemas.openxmlformats.org/officeDocument/2006/relationships/image" Target="media/image4.png"/><Relationship Id="rId20" Type="http://schemas.openxmlformats.org/officeDocument/2006/relationships/footer" Target="footer7.xml"/><Relationship Id="rId41" Type="http://schemas.openxmlformats.org/officeDocument/2006/relationships/header" Target="header9.xml"/><Relationship Id="rId54" Type="http://schemas.openxmlformats.org/officeDocument/2006/relationships/footer" Target="footer2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10.xml"/><Relationship Id="rId28" Type="http://schemas.openxmlformats.org/officeDocument/2006/relationships/footer" Target="footer12.xml"/><Relationship Id="rId36" Type="http://schemas.openxmlformats.org/officeDocument/2006/relationships/header" Target="header6.xml"/><Relationship Id="rId49" Type="http://schemas.openxmlformats.org/officeDocument/2006/relationships/footer" Target="footer21.xm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footer" Target="footer15.xml"/><Relationship Id="rId44" Type="http://schemas.openxmlformats.org/officeDocument/2006/relationships/footer" Target="footer20.xml"/><Relationship Id="rId52"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481211D0-BF12-4D94-A793-F0DB6E14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0</TotalTime>
  <Pages>51</Pages>
  <Words>7515</Words>
  <Characters>40585</Characters>
  <Application>Microsoft Office Word</Application>
  <DocSecurity>0</DocSecurity>
  <Lines>338</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48004</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Paulo Penicheiro</cp:lastModifiedBy>
  <cp:revision>2</cp:revision>
  <cp:lastPrinted>2009-06-05T14:52:00Z</cp:lastPrinted>
  <dcterms:created xsi:type="dcterms:W3CDTF">2017-06-20T12:22:00Z</dcterms:created>
  <dcterms:modified xsi:type="dcterms:W3CDTF">2017-06-20T12:22:00Z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e4b6a734-1801-3573-a05d-d3143155fb29</vt:lpwstr>
  </property>
  <property fmtid="{D5CDD505-2E9C-101B-9397-08002B2CF9AE}" pid="24" name="Mendeley Citation Style_1">
    <vt:lpwstr>http://www.zotero.org/styles/ieee</vt:lpwstr>
  </property>
</Properties>
</file>